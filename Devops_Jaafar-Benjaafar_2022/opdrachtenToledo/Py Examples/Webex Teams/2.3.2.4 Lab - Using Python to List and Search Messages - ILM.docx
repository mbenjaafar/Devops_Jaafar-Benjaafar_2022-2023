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6F1FD" w14:textId="279F9CC7" w:rsidR="004D36D7" w:rsidRDefault="00995988" w:rsidP="00FD4A68">
      <w:pPr>
        <w:pStyle w:val="LabTitle"/>
        <w:rPr>
          <w:rStyle w:val="LabTitleInstVersred"/>
        </w:rPr>
      </w:pPr>
      <w:r w:rsidRPr="00995988">
        <w:t>Lab - Using Python to List and Search Messages</w:t>
      </w:r>
      <w:r w:rsidR="00652C34" w:rsidRPr="00652C34">
        <w:t xml:space="preserve"> </w:t>
      </w:r>
      <w:r w:rsidR="00D84BDA" w:rsidRPr="00FD4A68">
        <w:rPr>
          <w:rStyle w:val="LabTitleInstVersred"/>
        </w:rPr>
        <w:t>(Instructor Version)</w:t>
      </w:r>
    </w:p>
    <w:p w14:paraId="1BA35BAC" w14:textId="610161BE" w:rsidR="00167C78" w:rsidRPr="009A1CF4" w:rsidRDefault="0014327A" w:rsidP="00583156">
      <w:pPr>
        <w:pStyle w:val="InstNoteRedL25"/>
      </w:pPr>
      <w:r>
        <w:t xml:space="preserve">In this lab, students will use Python 3 with multiple </w:t>
      </w:r>
      <w:r w:rsidR="00484B64">
        <w:t xml:space="preserve">Cisco </w:t>
      </w:r>
      <w:proofErr w:type="spellStart"/>
      <w:r w:rsidR="00942377">
        <w:t>Webex</w:t>
      </w:r>
      <w:proofErr w:type="spellEnd"/>
      <w:r w:rsidR="00484B64">
        <w:t xml:space="preserve"> Teams</w:t>
      </w:r>
      <w:r>
        <w:t xml:space="preserve"> service endpoints. This al</w:t>
      </w:r>
      <w:r w:rsidR="00E4313F">
        <w:t>so requires input – either hard-</w:t>
      </w:r>
      <w:r>
        <w:t xml:space="preserve">coded or entered by the user. This lab combines some of the tasks in </w:t>
      </w:r>
      <w:r w:rsidR="007C1D9C">
        <w:t>“</w:t>
      </w:r>
      <w:r w:rsidR="00484B64">
        <w:t xml:space="preserve">Cisco </w:t>
      </w:r>
      <w:proofErr w:type="spellStart"/>
      <w:r w:rsidR="00942377">
        <w:t>Webex</w:t>
      </w:r>
      <w:proofErr w:type="spellEnd"/>
      <w:r w:rsidR="00484B64">
        <w:t xml:space="preserve"> Teams</w:t>
      </w:r>
      <w:r>
        <w:t xml:space="preserve"> for Developers: Creating and Deleting a Message</w:t>
      </w:r>
      <w:r w:rsidR="007C1D9C">
        <w:t>”</w:t>
      </w:r>
      <w:r w:rsidDel="00B46972">
        <w:t xml:space="preserve"> </w:t>
      </w:r>
      <w:r>
        <w:t xml:space="preserve">and in </w:t>
      </w:r>
      <w:r w:rsidR="007C1D9C">
        <w:t>“</w:t>
      </w:r>
      <w:r w:rsidRPr="00B46972">
        <w:t xml:space="preserve">Postman and </w:t>
      </w:r>
      <w:proofErr w:type="spellStart"/>
      <w:r w:rsidR="00942377">
        <w:t>Webex</w:t>
      </w:r>
      <w:proofErr w:type="spellEnd"/>
      <w:r w:rsidR="00942377">
        <w:t xml:space="preserve"> Teams</w:t>
      </w:r>
      <w:r w:rsidRPr="00B46972">
        <w:t xml:space="preserve"> APIs: Listing and Searching Messages</w:t>
      </w:r>
      <w:r w:rsidR="007C1D9C">
        <w:t>”</w:t>
      </w:r>
      <w:r>
        <w:t>. Students will see additional advantages of using Python for automation and customization. Students will include code that allows the user to either use hard-coded information (room and text) or to have this information entered by the user. The code will list all the messages in the room that matches the text being searched.</w:t>
      </w:r>
    </w:p>
    <w:p w14:paraId="650097CC" w14:textId="77777777" w:rsidR="00D778DF" w:rsidRPr="00E70096" w:rsidRDefault="00D778DF" w:rsidP="00E70096">
      <w:pPr>
        <w:pStyle w:val="LabSection"/>
      </w:pPr>
      <w:r w:rsidRPr="00E70096">
        <w:t>Objectiv</w:t>
      </w:r>
      <w:bookmarkStart w:id="0" w:name="_GoBack"/>
      <w:bookmarkEnd w:id="0"/>
      <w:r w:rsidRPr="00E70096">
        <w:t>es</w:t>
      </w:r>
    </w:p>
    <w:p w14:paraId="186067FA" w14:textId="1723DB8E" w:rsidR="002E15B4" w:rsidRPr="00583156" w:rsidRDefault="00995988" w:rsidP="00583156">
      <w:pPr>
        <w:pStyle w:val="Bulletlevel1"/>
        <w:rPr>
          <w:b/>
        </w:rPr>
      </w:pPr>
      <w:r w:rsidRPr="00583156">
        <w:rPr>
          <w:b/>
        </w:rPr>
        <w:t>Ask for hard</w:t>
      </w:r>
      <w:r w:rsidR="00B0149E">
        <w:rPr>
          <w:b/>
        </w:rPr>
        <w:t>-</w:t>
      </w:r>
      <w:r w:rsidRPr="00583156">
        <w:rPr>
          <w:b/>
        </w:rPr>
        <w:t>coded or user entered access token.</w:t>
      </w:r>
    </w:p>
    <w:p w14:paraId="4581B00C" w14:textId="35157E32" w:rsidR="002E15B4" w:rsidRPr="00583156" w:rsidRDefault="003706BA" w:rsidP="00583156">
      <w:pPr>
        <w:pStyle w:val="Bulletlevel1"/>
        <w:rPr>
          <w:b/>
        </w:rPr>
      </w:pPr>
      <w:r w:rsidRPr="00583156">
        <w:rPr>
          <w:b/>
        </w:rPr>
        <w:t>Add a URL for the API request</w:t>
      </w:r>
      <w:r w:rsidR="00995988" w:rsidRPr="00583156">
        <w:rPr>
          <w:b/>
        </w:rPr>
        <w:t>.</w:t>
      </w:r>
    </w:p>
    <w:p w14:paraId="1B4B881D" w14:textId="598B9117" w:rsidR="002E15B4" w:rsidRPr="00583156" w:rsidRDefault="003706BA" w:rsidP="00583156">
      <w:pPr>
        <w:pStyle w:val="Bulletlevel1"/>
        <w:rPr>
          <w:b/>
        </w:rPr>
      </w:pPr>
      <w:r w:rsidRPr="00583156">
        <w:rPr>
          <w:b/>
        </w:rPr>
        <w:t xml:space="preserve">Add </w:t>
      </w:r>
      <w:r w:rsidR="00995988" w:rsidRPr="00583156">
        <w:rPr>
          <w:b/>
        </w:rPr>
        <w:t>a message counter.</w:t>
      </w:r>
    </w:p>
    <w:p w14:paraId="3BB18C83" w14:textId="4F2B34DD" w:rsidR="002E15B4" w:rsidRPr="00583156" w:rsidRDefault="003706BA" w:rsidP="00583156">
      <w:pPr>
        <w:pStyle w:val="Bulletlevel1"/>
        <w:rPr>
          <w:b/>
        </w:rPr>
      </w:pPr>
      <w:r w:rsidRPr="00583156">
        <w:rPr>
          <w:b/>
        </w:rPr>
        <w:t>Provide additional information from the JSON data.</w:t>
      </w:r>
    </w:p>
    <w:p w14:paraId="25685E79" w14:textId="5C7BF2F0" w:rsidR="002E15B4" w:rsidRPr="00583156" w:rsidRDefault="003706BA" w:rsidP="00583156">
      <w:pPr>
        <w:pStyle w:val="Bulletlevel1"/>
        <w:rPr>
          <w:b/>
        </w:rPr>
      </w:pPr>
      <w:r w:rsidRPr="00583156">
        <w:rPr>
          <w:b/>
        </w:rPr>
        <w:t xml:space="preserve">Summarize </w:t>
      </w:r>
      <w:r w:rsidR="00995988" w:rsidRPr="00583156">
        <w:rPr>
          <w:b/>
        </w:rPr>
        <w:t xml:space="preserve">the </w:t>
      </w:r>
      <w:r w:rsidRPr="00583156">
        <w:rPr>
          <w:b/>
        </w:rPr>
        <w:t>search results.</w:t>
      </w:r>
    </w:p>
    <w:p w14:paraId="1A23CFB6" w14:textId="6D6C0797" w:rsidR="00995988" w:rsidRPr="00583156" w:rsidRDefault="00995988" w:rsidP="00583156">
      <w:pPr>
        <w:pStyle w:val="Bulletlevel1"/>
        <w:rPr>
          <w:b/>
        </w:rPr>
      </w:pPr>
      <w:r w:rsidRPr="00583156">
        <w:rPr>
          <w:b/>
        </w:rPr>
        <w:t>Execute the program.</w:t>
      </w:r>
    </w:p>
    <w:p w14:paraId="0BABB52A" w14:textId="3B6CF1E0" w:rsidR="00843789" w:rsidRDefault="00843789" w:rsidP="00124C21">
      <w:pPr>
        <w:pStyle w:val="LabSection"/>
        <w:keepNext/>
        <w:widowControl/>
      </w:pPr>
      <w:r>
        <w:t>Background / Scenario</w:t>
      </w:r>
    </w:p>
    <w:p w14:paraId="13E65B28" w14:textId="77777777" w:rsidR="004C1B2B" w:rsidRDefault="00313626" w:rsidP="004C1B2B">
      <w:pPr>
        <w:pStyle w:val="BodyTextL25"/>
      </w:pPr>
      <w:r w:rsidRPr="00313626">
        <w:t xml:space="preserve">Python can be used to automate </w:t>
      </w:r>
      <w:r w:rsidR="00106CF8">
        <w:t>tasks that</w:t>
      </w:r>
      <w:r w:rsidRPr="00313626">
        <w:t xml:space="preserve"> may not be </w:t>
      </w:r>
      <w:r w:rsidR="00106CF8">
        <w:t>possible</w:t>
      </w:r>
      <w:r w:rsidRPr="00313626">
        <w:t xml:space="preserve"> in the application or the developer’s API site. </w:t>
      </w:r>
      <w:r w:rsidR="00106CF8">
        <w:t>For example, a Python program could get a list of all messages in a room, find all messages that suit certain criteria, and format and print or dele</w:t>
      </w:r>
      <w:r w:rsidR="004C1B2B">
        <w:t>te those messages.</w:t>
      </w:r>
    </w:p>
    <w:p w14:paraId="09393BBE" w14:textId="29B4B090" w:rsidR="00313626" w:rsidRDefault="00313626" w:rsidP="004C1B2B">
      <w:pPr>
        <w:pStyle w:val="BodyTextL25"/>
      </w:pPr>
      <w:r w:rsidRPr="00313626">
        <w:t>This lab in</w:t>
      </w:r>
      <w:r w:rsidR="00AD4300">
        <w:t>troduces you to using existing P</w:t>
      </w:r>
      <w:r w:rsidRPr="00313626">
        <w:t xml:space="preserve">ython code to search for specific text similar to what you did </w:t>
      </w:r>
      <w:r w:rsidR="00AD4300">
        <w:t xml:space="preserve">in a previous lab </w:t>
      </w:r>
      <w:r w:rsidRPr="00313626">
        <w:t xml:space="preserve">using Postman. </w:t>
      </w:r>
      <w:r w:rsidR="00106CF8">
        <w:t xml:space="preserve">You will complete portions of the code to create a working application that display all of the rooms associated with a user and allow the user to select a room and search for messages that contain a search string in the selected room. </w:t>
      </w:r>
    </w:p>
    <w:p w14:paraId="579A16F9" w14:textId="77777777" w:rsidR="00D778DF" w:rsidRPr="00E70096" w:rsidRDefault="00D778DF" w:rsidP="00124C21">
      <w:pPr>
        <w:pStyle w:val="LabSection"/>
        <w:keepNext/>
        <w:widowControl/>
      </w:pPr>
      <w:r w:rsidRPr="00E70096">
        <w:t>Required Resources</w:t>
      </w:r>
    </w:p>
    <w:p w14:paraId="486AB8D7" w14:textId="1BB1623A" w:rsidR="00006812" w:rsidRDefault="00484B64" w:rsidP="00D778DF">
      <w:pPr>
        <w:pStyle w:val="Bulletlevel1"/>
      </w:pPr>
      <w:r>
        <w:t xml:space="preserve">Cisco </w:t>
      </w:r>
      <w:proofErr w:type="spellStart"/>
      <w:r w:rsidR="00942377">
        <w:t>Webex</w:t>
      </w:r>
      <w:proofErr w:type="spellEnd"/>
      <w:r>
        <w:t xml:space="preserve"> Teams</w:t>
      </w:r>
      <w:r w:rsidR="00006812">
        <w:t xml:space="preserve"> account</w:t>
      </w:r>
    </w:p>
    <w:p w14:paraId="4141E3F3" w14:textId="26644E2E" w:rsidR="00006812" w:rsidRDefault="00D93DD8" w:rsidP="00D778DF">
      <w:pPr>
        <w:pStyle w:val="Bulletlevel1"/>
      </w:pPr>
      <w:r>
        <w:t xml:space="preserve">Postman </w:t>
      </w:r>
      <w:r w:rsidR="006D06FB">
        <w:t>application</w:t>
      </w:r>
    </w:p>
    <w:p w14:paraId="69A31CD6" w14:textId="7507FCDC" w:rsidR="004F7562" w:rsidRDefault="00484B64" w:rsidP="00D778DF">
      <w:pPr>
        <w:pStyle w:val="Bulletlevel1"/>
      </w:pPr>
      <w:r>
        <w:t xml:space="preserve">Cisco </w:t>
      </w:r>
      <w:proofErr w:type="spellStart"/>
      <w:r w:rsidR="00942377">
        <w:t>Webex</w:t>
      </w:r>
      <w:proofErr w:type="spellEnd"/>
      <w:r>
        <w:t xml:space="preserve"> Teams</w:t>
      </w:r>
      <w:r w:rsidR="004F7562">
        <w:t xml:space="preserve"> desktop application</w:t>
      </w:r>
    </w:p>
    <w:p w14:paraId="7B6C47F8" w14:textId="780B66D0" w:rsidR="00DA3036" w:rsidRDefault="00DA3036" w:rsidP="00D778DF">
      <w:pPr>
        <w:pStyle w:val="Bulletlevel1"/>
      </w:pPr>
      <w:r>
        <w:t>Python 3 with IDLE</w:t>
      </w:r>
    </w:p>
    <w:p w14:paraId="68743292" w14:textId="2229B1BA" w:rsidR="001F1369" w:rsidRDefault="001F1369" w:rsidP="00D778DF">
      <w:pPr>
        <w:pStyle w:val="Bulletlevel1"/>
      </w:pPr>
      <w:r>
        <w:t>Python code files</w:t>
      </w:r>
    </w:p>
    <w:p w14:paraId="23C3D5AE" w14:textId="401486A5" w:rsidR="00724503" w:rsidRDefault="003706BA" w:rsidP="00724503">
      <w:pPr>
        <w:pStyle w:val="StepHead"/>
      </w:pPr>
      <w:r>
        <w:t>Ask</w:t>
      </w:r>
      <w:r w:rsidR="002051E6">
        <w:t xml:space="preserve"> for hard</w:t>
      </w:r>
      <w:r w:rsidR="00B0149E">
        <w:t>-</w:t>
      </w:r>
      <w:r w:rsidR="00C93795">
        <w:t>coded or user-</w:t>
      </w:r>
      <w:r w:rsidR="002051E6">
        <w:t>entered access token</w:t>
      </w:r>
      <w:r w:rsidR="00995988">
        <w:t>.</w:t>
      </w:r>
    </w:p>
    <w:p w14:paraId="028819A4" w14:textId="77777777" w:rsidR="00995988" w:rsidRDefault="0046554E" w:rsidP="0046554E">
      <w:pPr>
        <w:pStyle w:val="SubStepAlpha"/>
      </w:pPr>
      <w:r>
        <w:t xml:space="preserve">Start </w:t>
      </w:r>
      <w:r>
        <w:rPr>
          <w:b/>
        </w:rPr>
        <w:t>IDLE</w:t>
      </w:r>
      <w:r>
        <w:t xml:space="preserve">. </w:t>
      </w:r>
    </w:p>
    <w:p w14:paraId="0D124932" w14:textId="0240945B" w:rsidR="0046554E" w:rsidRPr="00475FC8" w:rsidRDefault="0046554E" w:rsidP="0046554E">
      <w:pPr>
        <w:pStyle w:val="SubStepAlpha"/>
      </w:pPr>
      <w:r>
        <w:t xml:space="preserve">Open the file </w:t>
      </w:r>
      <w:r>
        <w:rPr>
          <w:b/>
        </w:rPr>
        <w:t>08</w:t>
      </w:r>
      <w:r w:rsidRPr="00755C36">
        <w:rPr>
          <w:b/>
        </w:rPr>
        <w:t>_find-message-text.py</w:t>
      </w:r>
      <w:r>
        <w:t>.</w:t>
      </w:r>
    </w:p>
    <w:p w14:paraId="1BB9332A" w14:textId="5E61E1C5" w:rsidR="00D45A8A" w:rsidRDefault="002051E6" w:rsidP="002051E6">
      <w:pPr>
        <w:pStyle w:val="SubStepAlpha"/>
      </w:pPr>
      <w:r>
        <w:t xml:space="preserve">Go to </w:t>
      </w:r>
      <w:r w:rsidR="00290E76" w:rsidRPr="001C68D6">
        <w:rPr>
          <w:b/>
        </w:rPr>
        <w:t>Student Step #1</w:t>
      </w:r>
      <w:r w:rsidR="00290E76">
        <w:t xml:space="preserve"> in</w:t>
      </w:r>
      <w:r>
        <w:t xml:space="preserve"> the code. </w:t>
      </w:r>
      <w:r w:rsidR="00026605">
        <w:t xml:space="preserve">Use the input method to ask the users if they want to use the hardcoded access token. </w:t>
      </w:r>
      <w:r w:rsidR="003706BA">
        <w:t>Store the result in a variable.</w:t>
      </w:r>
    </w:p>
    <w:p w14:paraId="1E43B410" w14:textId="4B75DACF" w:rsidR="002051E6" w:rsidRDefault="00026605" w:rsidP="002051E6">
      <w:pPr>
        <w:pStyle w:val="SubStepAlpha"/>
      </w:pPr>
      <w:r>
        <w:lastRenderedPageBreak/>
        <w:t xml:space="preserve">Create an </w:t>
      </w:r>
      <w:r w:rsidRPr="001C68D6">
        <w:rPr>
          <w:b/>
        </w:rPr>
        <w:t>if-else</w:t>
      </w:r>
      <w:r>
        <w:t xml:space="preserve"> structure to evaluate the user input</w:t>
      </w:r>
      <w:r w:rsidR="003706BA">
        <w:t xml:space="preserve"> variable</w:t>
      </w:r>
      <w:r>
        <w:t>. If the user answered with a</w:t>
      </w:r>
      <w:r w:rsidR="003706BA">
        <w:t>n</w:t>
      </w:r>
      <w:r>
        <w:t xml:space="preserve"> "</w:t>
      </w:r>
      <w:r w:rsidRPr="00C71442">
        <w:rPr>
          <w:b/>
        </w:rPr>
        <w:t>n</w:t>
      </w:r>
      <w:r>
        <w:t>" or "</w:t>
      </w:r>
      <w:r w:rsidRPr="00C71442">
        <w:rPr>
          <w:b/>
        </w:rPr>
        <w:t>N</w:t>
      </w:r>
      <w:r>
        <w:t>"</w:t>
      </w:r>
      <w:r w:rsidR="001C68D6">
        <w:t xml:space="preserve"> use another input method to prompt the user to enter an access token. Assign this value the </w:t>
      </w:r>
      <w:proofErr w:type="spellStart"/>
      <w:r w:rsidR="001C68D6" w:rsidRPr="001C68D6">
        <w:rPr>
          <w:b/>
        </w:rPr>
        <w:t>accessToken</w:t>
      </w:r>
      <w:proofErr w:type="spellEnd"/>
      <w:r w:rsidR="001C68D6">
        <w:t xml:space="preserve"> variable.</w:t>
      </w:r>
    </w:p>
    <w:p w14:paraId="20C5DBB5" w14:textId="2B315FC8" w:rsidR="004C1B2B" w:rsidRPr="000C788D" w:rsidRDefault="004C1B2B" w:rsidP="002051E6">
      <w:pPr>
        <w:pStyle w:val="SubStepAlpha"/>
      </w:pPr>
      <w:r>
        <w:t xml:space="preserve">Set the value of the </w:t>
      </w:r>
      <w:proofErr w:type="spellStart"/>
      <w:r w:rsidRPr="004C1B2B">
        <w:rPr>
          <w:b/>
        </w:rPr>
        <w:t>accessToken</w:t>
      </w:r>
      <w:proofErr w:type="spellEnd"/>
      <w:r>
        <w:t xml:space="preserve"> variable to start with the string </w:t>
      </w:r>
      <w:r w:rsidRPr="004C1B2B">
        <w:rPr>
          <w:b/>
        </w:rPr>
        <w:t>"Bearer "</w:t>
      </w:r>
      <w:r>
        <w:t xml:space="preserve"> followed by the access token value.</w:t>
      </w:r>
    </w:p>
    <w:p w14:paraId="374EE8ED" w14:textId="0488144A" w:rsidR="002051E6" w:rsidRDefault="001C68D6" w:rsidP="001C68D6">
      <w:pPr>
        <w:pStyle w:val="SubStepAlpha"/>
      </w:pPr>
      <w:r>
        <w:t xml:space="preserve">In the </w:t>
      </w:r>
      <w:r w:rsidRPr="004C1B2B">
        <w:rPr>
          <w:b/>
        </w:rPr>
        <w:t>else</w:t>
      </w:r>
      <w:r w:rsidR="004C1B2B">
        <w:rPr>
          <w:b/>
        </w:rPr>
        <w:t>:</w:t>
      </w:r>
      <w:r>
        <w:t xml:space="preserve"> part of the conditional, assign a string that concatenates the word "Bearer", followed by a space, with your access token value to the variable </w:t>
      </w:r>
      <w:proofErr w:type="spellStart"/>
      <w:r w:rsidRPr="001C68D6">
        <w:rPr>
          <w:b/>
        </w:rPr>
        <w:t>accessToken</w:t>
      </w:r>
      <w:proofErr w:type="spellEnd"/>
      <w:r w:rsidR="002051E6">
        <w:t>.</w:t>
      </w:r>
      <w:r w:rsidR="004C1B2B">
        <w:t xml:space="preserve"> This will be </w:t>
      </w:r>
      <w:r w:rsidR="003706BA">
        <w:t xml:space="preserve">used as </w:t>
      </w:r>
      <w:r w:rsidR="004C1B2B">
        <w:t>the hardcoded access token.</w:t>
      </w:r>
    </w:p>
    <w:p w14:paraId="2B4744CB" w14:textId="05B220CB" w:rsidR="001C68D6" w:rsidRDefault="001C68D6" w:rsidP="00B0149E">
      <w:pPr>
        <w:pStyle w:val="SubStepAlpha"/>
      </w:pPr>
      <w:r>
        <w:t>Refer to you</w:t>
      </w:r>
      <w:r w:rsidR="003706BA">
        <w:t>r</w:t>
      </w:r>
      <w:r>
        <w:t xml:space="preserve"> work in the previous lab or to the solution file, if necessary.</w:t>
      </w:r>
    </w:p>
    <w:p w14:paraId="27E3B6BD" w14:textId="1B8FE65E" w:rsidR="00724503" w:rsidRDefault="00995988" w:rsidP="00995988">
      <w:pPr>
        <w:pStyle w:val="StepHead"/>
      </w:pPr>
      <w:r w:rsidRPr="00995988">
        <w:t>Add a URL for the API request.</w:t>
      </w:r>
    </w:p>
    <w:p w14:paraId="24E1DB88" w14:textId="4942B635" w:rsidR="002051E6" w:rsidRDefault="00642A18" w:rsidP="002051E6">
      <w:pPr>
        <w:pStyle w:val="SubStepAlpha"/>
      </w:pPr>
      <w:r>
        <w:t xml:space="preserve">Go to </w:t>
      </w:r>
      <w:r w:rsidRPr="001C68D6">
        <w:rPr>
          <w:b/>
        </w:rPr>
        <w:t>Student Step #2</w:t>
      </w:r>
      <w:r>
        <w:t xml:space="preserve"> in the code</w:t>
      </w:r>
      <w:r w:rsidR="00C71442">
        <w:t xml:space="preserve"> and</w:t>
      </w:r>
      <w:r w:rsidR="002051E6">
        <w:t xml:space="preserve"> locate the</w:t>
      </w:r>
      <w:r w:rsidR="00C71442">
        <w:t xml:space="preserve"> following</w:t>
      </w:r>
      <w:r w:rsidR="002051E6">
        <w:t xml:space="preserve"> statement:</w:t>
      </w:r>
    </w:p>
    <w:p w14:paraId="07AFB4AB" w14:textId="1681786E" w:rsidR="002051E6" w:rsidRPr="00484B64" w:rsidRDefault="002051E6" w:rsidP="002051E6">
      <w:pPr>
        <w:pStyle w:val="CMD"/>
        <w:rPr>
          <w:sz w:val="18"/>
        </w:rPr>
      </w:pPr>
      <w:r>
        <w:t xml:space="preserve">r = </w:t>
      </w:r>
      <w:proofErr w:type="spellStart"/>
      <w:proofErr w:type="gramStart"/>
      <w:r>
        <w:t>requests.get</w:t>
      </w:r>
      <w:proofErr w:type="spellEnd"/>
      <w:r>
        <w:t xml:space="preserve">( </w:t>
      </w:r>
      <w:r w:rsidR="00F01C8D" w:rsidRPr="00484B64">
        <w:rPr>
          <w:sz w:val="18"/>
        </w:rPr>
        <w:t>"</w:t>
      </w:r>
      <w:proofErr w:type="gramEnd"/>
      <w:r w:rsidR="00F01C8D" w:rsidRPr="00484B64">
        <w:rPr>
          <w:sz w:val="18"/>
        </w:rPr>
        <w:t>&lt;!!!REPLACEME with</w:t>
      </w:r>
      <w:r w:rsidRPr="00484B64">
        <w:rPr>
          <w:sz w:val="18"/>
        </w:rPr>
        <w:t xml:space="preserve"> URL for </w:t>
      </w:r>
      <w:r w:rsidR="00484B64" w:rsidRPr="00484B64">
        <w:rPr>
          <w:sz w:val="18"/>
        </w:rPr>
        <w:t xml:space="preserve">Cisco </w:t>
      </w:r>
      <w:proofErr w:type="spellStart"/>
      <w:r w:rsidR="00942377">
        <w:rPr>
          <w:sz w:val="18"/>
        </w:rPr>
        <w:t>Webex</w:t>
      </w:r>
      <w:proofErr w:type="spellEnd"/>
      <w:r w:rsidR="00484B64" w:rsidRPr="00484B64">
        <w:rPr>
          <w:sz w:val="18"/>
        </w:rPr>
        <w:t xml:space="preserve"> Teams</w:t>
      </w:r>
      <w:r w:rsidRPr="00484B64">
        <w:rPr>
          <w:sz w:val="18"/>
        </w:rPr>
        <w:t xml:space="preserve"> Rooms</w:t>
      </w:r>
      <w:r w:rsidR="00F01C8D" w:rsidRPr="00484B64">
        <w:rPr>
          <w:sz w:val="18"/>
        </w:rPr>
        <w:t xml:space="preserve"> API!!!&gt;"</w:t>
      </w:r>
      <w:r w:rsidRPr="00484B64">
        <w:rPr>
          <w:sz w:val="18"/>
        </w:rPr>
        <w:t>,</w:t>
      </w:r>
    </w:p>
    <w:p w14:paraId="7AB2C9CD" w14:textId="4529CD0C" w:rsidR="002051E6" w:rsidRDefault="002051E6" w:rsidP="002051E6">
      <w:pPr>
        <w:pStyle w:val="CMD"/>
      </w:pPr>
      <w:r>
        <w:t xml:space="preserve">                    headers</w:t>
      </w:r>
      <w:r w:rsidR="00F01C8D">
        <w:t xml:space="preserve"> </w:t>
      </w:r>
      <w:r>
        <w:t>=</w:t>
      </w:r>
      <w:r w:rsidR="00F01C8D">
        <w:t xml:space="preserve"> </w:t>
      </w:r>
      <w:r>
        <w:t>{</w:t>
      </w:r>
      <w:r w:rsidR="00F01C8D" w:rsidRPr="00F01C8D">
        <w:t>"</w:t>
      </w:r>
      <w:r>
        <w:t>Authorization</w:t>
      </w:r>
      <w:r w:rsidR="00F01C8D" w:rsidRPr="00F01C8D">
        <w:t>"</w:t>
      </w:r>
      <w:r>
        <w:t>:</w:t>
      </w:r>
      <w:r w:rsidR="00F01C8D">
        <w:t xml:space="preserve"> </w:t>
      </w:r>
      <w:proofErr w:type="spellStart"/>
      <w:r>
        <w:t>accessToken</w:t>
      </w:r>
      <w:proofErr w:type="spellEnd"/>
      <w:r>
        <w:t>}</w:t>
      </w:r>
    </w:p>
    <w:p w14:paraId="37F4BAD4" w14:textId="77777777" w:rsidR="002051E6" w:rsidRDefault="002051E6" w:rsidP="002051E6">
      <w:pPr>
        <w:pStyle w:val="CMD"/>
      </w:pPr>
      <w:r>
        <w:t xml:space="preserve">                )</w:t>
      </w:r>
    </w:p>
    <w:p w14:paraId="42B02C82" w14:textId="036A9021" w:rsidR="002051E6" w:rsidRDefault="002051E6" w:rsidP="002051E6">
      <w:pPr>
        <w:pStyle w:val="SubStepAlpha"/>
      </w:pPr>
      <w:r>
        <w:t>Replace</w:t>
      </w:r>
      <w:r w:rsidRPr="00C71442">
        <w:rPr>
          <w:rStyle w:val="CMDChar"/>
          <w:rFonts w:ascii="Arial" w:hAnsi="Arial" w:cs="Arial"/>
        </w:rPr>
        <w:t xml:space="preserve"> </w:t>
      </w:r>
      <w:r w:rsidR="00C71442">
        <w:rPr>
          <w:rStyle w:val="CMDChar"/>
          <w:rFonts w:ascii="Arial" w:hAnsi="Arial" w:cs="Arial"/>
          <w:b/>
        </w:rPr>
        <w:t>[</w:t>
      </w:r>
      <w:r w:rsidRPr="00C71442">
        <w:rPr>
          <w:rStyle w:val="CMDChar"/>
          <w:rFonts w:ascii="Arial" w:hAnsi="Arial" w:cs="Arial"/>
          <w:b/>
        </w:rPr>
        <w:t xml:space="preserve">Add URL for </w:t>
      </w:r>
      <w:r w:rsidR="00484B64">
        <w:rPr>
          <w:rStyle w:val="CMDChar"/>
          <w:rFonts w:ascii="Arial" w:hAnsi="Arial" w:cs="Arial"/>
          <w:b/>
        </w:rPr>
        <w:t xml:space="preserve">Cisco </w:t>
      </w:r>
      <w:proofErr w:type="spellStart"/>
      <w:r w:rsidR="00942377">
        <w:rPr>
          <w:rStyle w:val="CMDChar"/>
          <w:rFonts w:ascii="Arial" w:hAnsi="Arial" w:cs="Arial"/>
          <w:b/>
        </w:rPr>
        <w:t>Webex</w:t>
      </w:r>
      <w:proofErr w:type="spellEnd"/>
      <w:r w:rsidR="00484B64">
        <w:rPr>
          <w:rStyle w:val="CMDChar"/>
          <w:rFonts w:ascii="Arial" w:hAnsi="Arial" w:cs="Arial"/>
          <w:b/>
        </w:rPr>
        <w:t xml:space="preserve"> Teams</w:t>
      </w:r>
      <w:r w:rsidRPr="00C71442">
        <w:rPr>
          <w:rStyle w:val="CMDChar"/>
          <w:rFonts w:ascii="Arial" w:hAnsi="Arial" w:cs="Arial"/>
          <w:b/>
        </w:rPr>
        <w:t xml:space="preserve"> Rooms</w:t>
      </w:r>
      <w:r w:rsidR="00C71442">
        <w:rPr>
          <w:rStyle w:val="CMDChar"/>
          <w:rFonts w:ascii="Arial" w:hAnsi="Arial" w:cs="Arial"/>
          <w:b/>
        </w:rPr>
        <w:t>]</w:t>
      </w:r>
      <w:r w:rsidR="003706BA" w:rsidRPr="00C71442">
        <w:rPr>
          <w:rStyle w:val="CMDChar"/>
          <w:rFonts w:ascii="Arial" w:hAnsi="Arial" w:cs="Arial"/>
        </w:rPr>
        <w:t xml:space="preserve"> </w:t>
      </w:r>
      <w:r w:rsidR="003706BA" w:rsidRPr="00C82EF7">
        <w:rPr>
          <w:rStyle w:val="CMDChar"/>
          <w:rFonts w:ascii="Arial" w:hAnsi="Arial" w:cs="Arial"/>
        </w:rPr>
        <w:t xml:space="preserve">with the </w:t>
      </w:r>
      <w:r w:rsidR="00C82EF7" w:rsidRPr="00C82EF7">
        <w:rPr>
          <w:rStyle w:val="CMDChar"/>
          <w:rFonts w:ascii="Arial" w:hAnsi="Arial" w:cs="Arial"/>
        </w:rPr>
        <w:t xml:space="preserve">URL for the </w:t>
      </w:r>
      <w:r w:rsidR="00484B64">
        <w:rPr>
          <w:rStyle w:val="CMDChar"/>
          <w:rFonts w:ascii="Arial" w:hAnsi="Arial" w:cs="Arial"/>
        </w:rPr>
        <w:t xml:space="preserve">Cisco </w:t>
      </w:r>
      <w:proofErr w:type="spellStart"/>
      <w:r w:rsidR="00942377">
        <w:rPr>
          <w:rStyle w:val="CMDChar"/>
          <w:rFonts w:ascii="Arial" w:hAnsi="Arial" w:cs="Arial"/>
        </w:rPr>
        <w:t>Webex</w:t>
      </w:r>
      <w:proofErr w:type="spellEnd"/>
      <w:r w:rsidR="00484B64">
        <w:rPr>
          <w:rStyle w:val="CMDChar"/>
          <w:rFonts w:ascii="Arial" w:hAnsi="Arial" w:cs="Arial"/>
        </w:rPr>
        <w:t xml:space="preserve"> Teams</w:t>
      </w:r>
      <w:r w:rsidR="003706BA" w:rsidRPr="00C82EF7">
        <w:rPr>
          <w:rStyle w:val="CMDChar"/>
          <w:rFonts w:ascii="Arial" w:hAnsi="Arial" w:cs="Arial"/>
        </w:rPr>
        <w:t xml:space="preserve"> </w:t>
      </w:r>
      <w:r w:rsidR="00C82EF7" w:rsidRPr="00C82EF7">
        <w:rPr>
          <w:rStyle w:val="CMDChar"/>
          <w:rFonts w:ascii="Arial" w:hAnsi="Arial" w:cs="Arial"/>
        </w:rPr>
        <w:t>List Rooms API endpoint.</w:t>
      </w:r>
    </w:p>
    <w:p w14:paraId="64A83F0F" w14:textId="53D48AAA" w:rsidR="001B0A8E" w:rsidRDefault="001B0A8E" w:rsidP="001B0A8E">
      <w:pPr>
        <w:pStyle w:val="StepHead"/>
      </w:pPr>
      <w:r>
        <w:t>Add</w:t>
      </w:r>
      <w:r w:rsidR="003706BA">
        <w:t xml:space="preserve"> </w:t>
      </w:r>
      <w:r>
        <w:t>a message counter</w:t>
      </w:r>
      <w:r w:rsidR="00995988">
        <w:t>.</w:t>
      </w:r>
    </w:p>
    <w:p w14:paraId="2587FD1D" w14:textId="551F2C6A" w:rsidR="001B0A8E" w:rsidRDefault="001B0A8E" w:rsidP="001B0A8E">
      <w:pPr>
        <w:pStyle w:val="SubStepAlpha"/>
      </w:pPr>
      <w:r>
        <w:t xml:space="preserve">Go to </w:t>
      </w:r>
      <w:r w:rsidRPr="001C68D6">
        <w:rPr>
          <w:b/>
        </w:rPr>
        <w:t>Student Step #3a</w:t>
      </w:r>
      <w:r>
        <w:t xml:space="preserve"> in the code.</w:t>
      </w:r>
      <w:r w:rsidR="004C1B2B">
        <w:t xml:space="preserve"> It is close to the end of the program.</w:t>
      </w:r>
      <w:r>
        <w:t xml:space="preserve"> To let the </w:t>
      </w:r>
      <w:proofErr w:type="gramStart"/>
      <w:r>
        <w:t>user</w:t>
      </w:r>
      <w:r w:rsidR="006A6740">
        <w:t>s</w:t>
      </w:r>
      <w:proofErr w:type="gramEnd"/>
      <w:r>
        <w:t xml:space="preserve"> know how many messages were found that contain the search text, add a message counter variable after the commented section of the text. Initialize the variable to 0.</w:t>
      </w:r>
      <w:r w:rsidR="00C82EF7">
        <w:t xml:space="preserve"> Call the variable </w:t>
      </w:r>
      <w:proofErr w:type="spellStart"/>
      <w:r w:rsidR="00C82EF7" w:rsidRPr="00C82EF7">
        <w:rPr>
          <w:b/>
        </w:rPr>
        <w:t>messageCounter</w:t>
      </w:r>
      <w:proofErr w:type="spellEnd"/>
      <w:r w:rsidR="00C82EF7">
        <w:t>.</w:t>
      </w:r>
    </w:p>
    <w:p w14:paraId="6D061321" w14:textId="77777777" w:rsidR="001B0A8E" w:rsidRDefault="001B0A8E" w:rsidP="001B0A8E">
      <w:pPr>
        <w:pStyle w:val="SubStepAlpha"/>
      </w:pPr>
      <w:r>
        <w:t xml:space="preserve">Go to Student </w:t>
      </w:r>
      <w:r w:rsidRPr="001F1778">
        <w:rPr>
          <w:b/>
        </w:rPr>
        <w:t>Step #3b</w:t>
      </w:r>
      <w:r>
        <w:t xml:space="preserve"> in the code. Add a statement that will increment the counter variable for each message that is found.</w:t>
      </w:r>
    </w:p>
    <w:p w14:paraId="4C3E1887" w14:textId="57ADE6C0" w:rsidR="003255E6" w:rsidRDefault="00995988" w:rsidP="00995988">
      <w:pPr>
        <w:pStyle w:val="StepHead"/>
      </w:pPr>
      <w:r w:rsidRPr="00995988">
        <w:t>Provide additional information from the JSON data.</w:t>
      </w:r>
    </w:p>
    <w:p w14:paraId="2450409A" w14:textId="095E6888" w:rsidR="009F2823" w:rsidRDefault="00197AA9" w:rsidP="006F3708">
      <w:pPr>
        <w:pStyle w:val="SubStepAlpha"/>
      </w:pPr>
      <w:r>
        <w:t xml:space="preserve">Go to </w:t>
      </w:r>
      <w:r w:rsidRPr="00C82EF7">
        <w:rPr>
          <w:b/>
        </w:rPr>
        <w:t>Student Step #4</w:t>
      </w:r>
      <w:r w:rsidR="00BE5518">
        <w:t xml:space="preserve"> in the code. </w:t>
      </w:r>
      <w:r w:rsidR="0082671E">
        <w:t>The code has been commented to assist you.</w:t>
      </w:r>
    </w:p>
    <w:p w14:paraId="5112E201" w14:textId="7278D50E" w:rsidR="003255E6" w:rsidRDefault="00C82EF7" w:rsidP="00755C36">
      <w:pPr>
        <w:pStyle w:val="SubStepAlpha"/>
      </w:pPr>
      <w:r>
        <w:t>If the search text is found</w:t>
      </w:r>
      <w:r w:rsidR="00760B96">
        <w:t>, the</w:t>
      </w:r>
      <w:r w:rsidR="003255E6">
        <w:t xml:space="preserve"> program will display “Found a message with &lt;message text&gt;”, followed by text from any messages that meet that criteria.</w:t>
      </w:r>
      <w:r w:rsidR="00760B96">
        <w:t xml:space="preserve"> Note that </w:t>
      </w:r>
      <w:r w:rsidR="000D0804" w:rsidRPr="000D0804">
        <w:rPr>
          <w:b/>
        </w:rPr>
        <w:t>"</w:t>
      </w:r>
      <w:r w:rsidR="00760B96" w:rsidRPr="000D0804">
        <w:rPr>
          <w:b/>
        </w:rPr>
        <w:t>text</w:t>
      </w:r>
      <w:r w:rsidR="000D0804" w:rsidRPr="000D0804">
        <w:rPr>
          <w:b/>
        </w:rPr>
        <w:t>"</w:t>
      </w:r>
      <w:r w:rsidR="00760B96">
        <w:t xml:space="preserve"> is a key in the </w:t>
      </w:r>
      <w:r w:rsidR="00760B96" w:rsidRPr="00760B96">
        <w:rPr>
          <w:b/>
        </w:rPr>
        <w:t>message</w:t>
      </w:r>
      <w:r w:rsidR="00760B96">
        <w:t xml:space="preserve"> variable. Other keys are also in that variable.</w:t>
      </w:r>
    </w:p>
    <w:p w14:paraId="2B19425C" w14:textId="798EB237" w:rsidR="003255E6" w:rsidRDefault="001D5976" w:rsidP="001D5976">
      <w:pPr>
        <w:pStyle w:val="BodyTextL50"/>
      </w:pPr>
      <w:r>
        <w:t>To make this</w:t>
      </w:r>
      <w:r w:rsidR="003255E6">
        <w:t xml:space="preserve"> information more helpful, add code which also displays:</w:t>
      </w:r>
    </w:p>
    <w:p w14:paraId="72380724" w14:textId="09B550A0" w:rsidR="003255E6" w:rsidRDefault="003255E6" w:rsidP="00755C36">
      <w:pPr>
        <w:pStyle w:val="Bulletlevel12"/>
      </w:pPr>
      <w:r>
        <w:t>The email address of the person who created the message.</w:t>
      </w:r>
    </w:p>
    <w:p w14:paraId="3CCBFB74" w14:textId="5677057F" w:rsidR="003255E6" w:rsidRDefault="003255E6" w:rsidP="00755C36">
      <w:pPr>
        <w:pStyle w:val="Bulletlevel12"/>
      </w:pPr>
      <w:r>
        <w:t xml:space="preserve">The </w:t>
      </w:r>
      <w:r w:rsidR="00C07176">
        <w:t>date</w:t>
      </w:r>
      <w:r>
        <w:t>/time when the message was created</w:t>
      </w:r>
      <w:r w:rsidR="0068064F">
        <w:t>.</w:t>
      </w:r>
    </w:p>
    <w:p w14:paraId="478C59B4" w14:textId="77777777" w:rsidR="00A96C20" w:rsidRDefault="00760B96" w:rsidP="00A96C20">
      <w:pPr>
        <w:pStyle w:val="Bulletlevel12"/>
        <w:numPr>
          <w:ilvl w:val="0"/>
          <w:numId w:val="0"/>
        </w:numPr>
        <w:ind w:left="720"/>
      </w:pPr>
      <w:r>
        <w:t>A</w:t>
      </w:r>
      <w:r w:rsidR="00957743">
        <w:t xml:space="preserve">dd </w:t>
      </w:r>
      <w:r w:rsidR="001F1778">
        <w:t xml:space="preserve">two lines of </w:t>
      </w:r>
      <w:r w:rsidR="001416C6">
        <w:t xml:space="preserve">code </w:t>
      </w:r>
      <w:r w:rsidR="00A96C20">
        <w:t>to</w:t>
      </w:r>
      <w:r w:rsidR="00957743">
        <w:t xml:space="preserve"> </w:t>
      </w:r>
      <w:r w:rsidR="001D5976">
        <w:t xml:space="preserve">display messages that </w:t>
      </w:r>
      <w:r w:rsidR="00957743">
        <w:t>identif</w:t>
      </w:r>
      <w:r w:rsidR="001F1778">
        <w:t>y</w:t>
      </w:r>
      <w:r w:rsidR="00957743">
        <w:t xml:space="preserve"> the values being displayed</w:t>
      </w:r>
      <w:r w:rsidR="001D5976">
        <w:t xml:space="preserve"> and then the values from the message variable that are required</w:t>
      </w:r>
      <w:r w:rsidR="00957743">
        <w:t>. Follow the example</w:t>
      </w:r>
      <w:r w:rsidR="00CD6BD8">
        <w:t xml:space="preserve"> below in which the value of the </w:t>
      </w:r>
      <w:r w:rsidR="00CD6BD8" w:rsidRPr="00CD6BD8">
        <w:rPr>
          <w:b/>
        </w:rPr>
        <w:t>text</w:t>
      </w:r>
      <w:r w:rsidR="00CD6BD8">
        <w:t xml:space="preserve"> key of the message variable is displayed</w:t>
      </w:r>
      <w:r w:rsidR="001416C6">
        <w:t>:</w:t>
      </w:r>
    </w:p>
    <w:p w14:paraId="33CD00C7" w14:textId="3A43ED0B" w:rsidR="00957743" w:rsidRDefault="001416C6" w:rsidP="00A96C20">
      <w:pPr>
        <w:pStyle w:val="Bulletlevel12"/>
        <w:numPr>
          <w:ilvl w:val="0"/>
          <w:numId w:val="0"/>
        </w:numPr>
        <w:ind w:left="720"/>
      </w:pPr>
      <w:proofErr w:type="gramStart"/>
      <w:r w:rsidRPr="00A96C20">
        <w:rPr>
          <w:rStyle w:val="CMDChar"/>
        </w:rPr>
        <w:t>print(</w:t>
      </w:r>
      <w:proofErr w:type="gramEnd"/>
      <w:r w:rsidRPr="00A96C20">
        <w:rPr>
          <w:rStyle w:val="CMDChar"/>
        </w:rPr>
        <w:t>"Message: " + message[</w:t>
      </w:r>
      <w:r w:rsidR="00F01C8D" w:rsidRPr="00F01C8D">
        <w:rPr>
          <w:rStyle w:val="CMDChar"/>
        </w:rPr>
        <w:t>"</w:t>
      </w:r>
      <w:r w:rsidRPr="00A96C20">
        <w:rPr>
          <w:rStyle w:val="CMDChar"/>
        </w:rPr>
        <w:t>text</w:t>
      </w:r>
      <w:r w:rsidR="00F01C8D" w:rsidRPr="00F01C8D">
        <w:rPr>
          <w:rStyle w:val="CMDChar"/>
        </w:rPr>
        <w:t>"</w:t>
      </w:r>
      <w:r w:rsidRPr="00A96C20">
        <w:rPr>
          <w:rStyle w:val="CMDChar"/>
        </w:rPr>
        <w:t>])</w:t>
      </w:r>
    </w:p>
    <w:p w14:paraId="06B61B9F" w14:textId="58CFF59C" w:rsidR="00E214E3" w:rsidRDefault="00CD6BD8" w:rsidP="00755C36">
      <w:pPr>
        <w:pStyle w:val="BodyTextL50"/>
      </w:pPr>
      <w:r>
        <w:t xml:space="preserve">To do this, you will need know which </w:t>
      </w:r>
      <w:r w:rsidRPr="00A96C20">
        <w:t xml:space="preserve">keys in the message variable contain the values that you need. </w:t>
      </w:r>
      <w:r w:rsidR="00E214E3" w:rsidRPr="00A96C20">
        <w:t xml:space="preserve">To find the name of </w:t>
      </w:r>
      <w:r w:rsidR="007031B7" w:rsidRPr="00A96C20">
        <w:t>the required</w:t>
      </w:r>
      <w:r w:rsidR="00E214E3" w:rsidRPr="00A96C20">
        <w:t xml:space="preserve"> keys</w:t>
      </w:r>
      <w:r w:rsidR="007031B7" w:rsidRPr="00A96C20">
        <w:t>,</w:t>
      </w:r>
      <w:r w:rsidR="00E214E3" w:rsidRPr="00A96C20">
        <w:t xml:space="preserve"> list messages</w:t>
      </w:r>
      <w:r w:rsidR="009B1137">
        <w:t xml:space="preserve"> for any room</w:t>
      </w:r>
      <w:r w:rsidR="00E214E3">
        <w:t xml:space="preserve"> </w:t>
      </w:r>
      <w:r w:rsidR="007031B7">
        <w:t xml:space="preserve">using </w:t>
      </w:r>
      <w:r w:rsidR="00E214E3">
        <w:t xml:space="preserve">either </w:t>
      </w:r>
      <w:r w:rsidR="00484B64">
        <w:t xml:space="preserve">Cisco </w:t>
      </w:r>
      <w:proofErr w:type="spellStart"/>
      <w:r w:rsidR="00942377">
        <w:t>Webex</w:t>
      </w:r>
      <w:proofErr w:type="spellEnd"/>
      <w:r w:rsidR="00484B64">
        <w:t xml:space="preserve"> Teams</w:t>
      </w:r>
      <w:r w:rsidR="00E214E3">
        <w:t xml:space="preserve"> for Developers or Postman</w:t>
      </w:r>
      <w:r w:rsidR="007031B7">
        <w:t xml:space="preserve"> to view messages</w:t>
      </w:r>
      <w:r w:rsidR="00E214E3">
        <w:t xml:space="preserve">. </w:t>
      </w:r>
      <w:r w:rsidR="009B1137">
        <w:t>The returned output will display</w:t>
      </w:r>
      <w:r w:rsidR="00E214E3">
        <w:t xml:space="preserve"> the names of </w:t>
      </w:r>
      <w:r w:rsidR="009B1137">
        <w:t xml:space="preserve">all </w:t>
      </w:r>
      <w:r w:rsidR="00E214E3">
        <w:t xml:space="preserve">the keys </w:t>
      </w:r>
      <w:r w:rsidR="009B1137">
        <w:t xml:space="preserve">used </w:t>
      </w:r>
      <w:r w:rsidR="00E214E3">
        <w:t>for each message.</w:t>
      </w:r>
    </w:p>
    <w:p w14:paraId="71A1C7F0" w14:textId="1FF08CC1" w:rsidR="00583156" w:rsidRPr="0052622A" w:rsidRDefault="00583156" w:rsidP="001274FB">
      <w:pPr>
        <w:pStyle w:val="SubStepAlpha"/>
        <w:keepNext/>
      </w:pPr>
      <w:r>
        <w:rPr>
          <w:rFonts w:cs="Arial"/>
          <w:color w:val="000000"/>
          <w:szCs w:val="20"/>
        </w:rPr>
        <w:lastRenderedPageBreak/>
        <w:t>To display the keys for the email address and date/time (and the rest of the key/value pairs associated with the messages JSON data) remove the comments (#) from the print function shown below. This code can be found approximately 30 lines above step, "# Student Step #3a:".</w:t>
      </w:r>
    </w:p>
    <w:p w14:paraId="4734F135" w14:textId="4EDFE686" w:rsidR="00583156" w:rsidRDefault="00583156" w:rsidP="001274FB">
      <w:pPr>
        <w:pStyle w:val="CMD"/>
        <w:keepNext/>
      </w:pPr>
      <w:r>
        <w:t>#############################################################################</w:t>
      </w:r>
    </w:p>
    <w:p w14:paraId="6C082DAE" w14:textId="77777777" w:rsidR="00583156" w:rsidRDefault="00583156" w:rsidP="001274FB">
      <w:pPr>
        <w:pStyle w:val="CMD"/>
        <w:keepNext/>
      </w:pPr>
    </w:p>
    <w:p w14:paraId="03F25CD2" w14:textId="77777777" w:rsidR="00583156" w:rsidRDefault="00583156" w:rsidP="001274FB">
      <w:pPr>
        <w:pStyle w:val="CMD"/>
        <w:keepNext/>
      </w:pPr>
      <w:r>
        <w:t xml:space="preserve"># Data is converted to JSON format and held in </w:t>
      </w:r>
      <w:proofErr w:type="spellStart"/>
      <w:r>
        <w:t>jsonData</w:t>
      </w:r>
      <w:proofErr w:type="spellEnd"/>
      <w:r>
        <w:t xml:space="preserve"> </w:t>
      </w:r>
    </w:p>
    <w:p w14:paraId="398AC291" w14:textId="77777777" w:rsidR="00583156" w:rsidRDefault="00583156" w:rsidP="001274FB">
      <w:pPr>
        <w:pStyle w:val="CMD"/>
        <w:keepNext/>
      </w:pPr>
    </w:p>
    <w:p w14:paraId="3D9997F9" w14:textId="5D0C3CF1" w:rsidR="00583156" w:rsidRDefault="00583156" w:rsidP="001274FB">
      <w:pPr>
        <w:pStyle w:val="CMD"/>
        <w:keepNext/>
      </w:pPr>
      <w:r>
        <w:t>#############################################################################</w:t>
      </w:r>
    </w:p>
    <w:p w14:paraId="2E0FACA3" w14:textId="77777777" w:rsidR="00BA797A" w:rsidRDefault="00BA797A" w:rsidP="001274FB">
      <w:pPr>
        <w:pStyle w:val="CMD"/>
        <w:keepNext/>
      </w:pPr>
    </w:p>
    <w:p w14:paraId="75B98FF7" w14:textId="6B686AEA" w:rsidR="00C17811" w:rsidRDefault="00583156" w:rsidP="001274FB">
      <w:pPr>
        <w:pStyle w:val="CMD"/>
        <w:keepNext/>
      </w:pPr>
      <w:proofErr w:type="spellStart"/>
      <w:r>
        <w:t>jsonData</w:t>
      </w:r>
      <w:proofErr w:type="spellEnd"/>
      <w:r>
        <w:t xml:space="preserve"> = </w:t>
      </w:r>
      <w:proofErr w:type="spellStart"/>
      <w:proofErr w:type="gramStart"/>
      <w:r>
        <w:t>r</w:t>
      </w:r>
      <w:r w:rsidR="006A6740">
        <w:t>esp</w:t>
      </w:r>
      <w:r>
        <w:t>.json</w:t>
      </w:r>
      <w:proofErr w:type="spellEnd"/>
      <w:proofErr w:type="gramEnd"/>
      <w:r>
        <w:t xml:space="preserve">() </w:t>
      </w:r>
    </w:p>
    <w:p w14:paraId="48D6D64E" w14:textId="77777777" w:rsidR="00BA797A" w:rsidRDefault="00BA797A" w:rsidP="001274FB">
      <w:pPr>
        <w:pStyle w:val="CMD"/>
        <w:keepNext/>
      </w:pPr>
    </w:p>
    <w:p w14:paraId="697B0815" w14:textId="682849F1" w:rsidR="00583156" w:rsidRDefault="00583156" w:rsidP="001274FB">
      <w:pPr>
        <w:pStyle w:val="CMD"/>
        <w:keepNext/>
      </w:pPr>
      <w:r>
        <w:t>#############################################################################</w:t>
      </w:r>
    </w:p>
    <w:p w14:paraId="321DAF12" w14:textId="77777777" w:rsidR="0052622A" w:rsidRDefault="00583156" w:rsidP="001274FB">
      <w:pPr>
        <w:pStyle w:val="CMD"/>
        <w:keepNext/>
      </w:pPr>
      <w:r>
        <w:t xml:space="preserve"># To see what is in the JSON data remove the # from the statements below: </w:t>
      </w:r>
    </w:p>
    <w:p w14:paraId="3BFF0D32" w14:textId="77777777" w:rsidR="0052622A" w:rsidRDefault="00583156" w:rsidP="001274FB">
      <w:pPr>
        <w:pStyle w:val="CMD"/>
        <w:keepNext/>
      </w:pPr>
      <w:r>
        <w:t xml:space="preserve"># </w:t>
      </w:r>
    </w:p>
    <w:p w14:paraId="738095A1" w14:textId="7FB9BB1F" w:rsidR="0052622A" w:rsidRDefault="00583156" w:rsidP="001274FB">
      <w:pPr>
        <w:pStyle w:val="CMD"/>
        <w:keepNext/>
      </w:pPr>
      <w:proofErr w:type="gramStart"/>
      <w:r>
        <w:t>print(</w:t>
      </w:r>
      <w:proofErr w:type="gramEnd"/>
      <w:r>
        <w:t xml:space="preserve"> </w:t>
      </w:r>
    </w:p>
    <w:p w14:paraId="7F092625" w14:textId="6CF08218" w:rsidR="0052622A" w:rsidRDefault="00C17811" w:rsidP="001274FB">
      <w:pPr>
        <w:pStyle w:val="CMD"/>
        <w:keepNext/>
      </w:pPr>
      <w:r>
        <w:t xml:space="preserve">    </w:t>
      </w:r>
      <w:proofErr w:type="spellStart"/>
      <w:proofErr w:type="gramStart"/>
      <w:r w:rsidR="00583156">
        <w:t>json.dumps</w:t>
      </w:r>
      <w:proofErr w:type="spellEnd"/>
      <w:proofErr w:type="gramEnd"/>
      <w:r w:rsidR="00583156">
        <w:t xml:space="preserve">( </w:t>
      </w:r>
    </w:p>
    <w:p w14:paraId="77E1D85A" w14:textId="6EF2667F" w:rsidR="0052622A" w:rsidRDefault="00BA797A" w:rsidP="001274FB">
      <w:pPr>
        <w:pStyle w:val="CMD"/>
        <w:keepNext/>
      </w:pPr>
      <w:r>
        <w:t xml:space="preserve">       </w:t>
      </w:r>
      <w:r w:rsidR="00583156">
        <w:t xml:space="preserve"> </w:t>
      </w:r>
      <w:proofErr w:type="spellStart"/>
      <w:r w:rsidR="00583156">
        <w:t>jsonData</w:t>
      </w:r>
      <w:proofErr w:type="spellEnd"/>
      <w:r w:rsidR="00583156">
        <w:t xml:space="preserve">, </w:t>
      </w:r>
    </w:p>
    <w:p w14:paraId="5E771F8B" w14:textId="63FD89B3" w:rsidR="0052622A" w:rsidRDefault="00BA797A" w:rsidP="001274FB">
      <w:pPr>
        <w:pStyle w:val="CMD"/>
        <w:keepNext/>
      </w:pPr>
      <w:r>
        <w:t xml:space="preserve">       </w:t>
      </w:r>
      <w:r w:rsidR="00583156">
        <w:t xml:space="preserve"> indent=4 </w:t>
      </w:r>
    </w:p>
    <w:p w14:paraId="59B8C751" w14:textId="6420A5CB" w:rsidR="0052622A" w:rsidRDefault="00BA797A" w:rsidP="001274FB">
      <w:pPr>
        <w:pStyle w:val="CMD"/>
        <w:keepNext/>
      </w:pPr>
      <w:r>
        <w:t xml:space="preserve">   </w:t>
      </w:r>
      <w:r w:rsidR="00583156">
        <w:t xml:space="preserve"> )</w:t>
      </w:r>
    </w:p>
    <w:p w14:paraId="051B7093" w14:textId="44AF221E" w:rsidR="00583156" w:rsidRDefault="00583156" w:rsidP="001274FB">
      <w:pPr>
        <w:pStyle w:val="CMD"/>
        <w:keepNext/>
      </w:pPr>
      <w:r>
        <w:t>) #############################################################################</w:t>
      </w:r>
    </w:p>
    <w:p w14:paraId="64CD3500" w14:textId="07824ED5" w:rsidR="00CD6BD8" w:rsidRDefault="00CD6BD8" w:rsidP="00CD6BD8">
      <w:pPr>
        <w:pStyle w:val="StepHead"/>
      </w:pPr>
      <w:r>
        <w:t xml:space="preserve">Summarize the </w:t>
      </w:r>
      <w:r w:rsidR="00995988">
        <w:t xml:space="preserve">search </w:t>
      </w:r>
      <w:r>
        <w:t>results</w:t>
      </w:r>
      <w:r w:rsidR="00995988">
        <w:t>.</w:t>
      </w:r>
    </w:p>
    <w:p w14:paraId="776536EF" w14:textId="6EC53705" w:rsidR="00CD6BD8" w:rsidRDefault="00CD6BD8" w:rsidP="00A96C20">
      <w:pPr>
        <w:pStyle w:val="SubStepAlpha"/>
      </w:pPr>
      <w:r>
        <w:t xml:space="preserve">Go to </w:t>
      </w:r>
      <w:r w:rsidR="00A96C20" w:rsidRPr="00A96C20">
        <w:rPr>
          <w:b/>
        </w:rPr>
        <w:t>S</w:t>
      </w:r>
      <w:r w:rsidRPr="00A96C20">
        <w:rPr>
          <w:b/>
        </w:rPr>
        <w:t xml:space="preserve">tudent Step </w:t>
      </w:r>
      <w:r w:rsidR="00A96C20" w:rsidRPr="00A96C20">
        <w:rPr>
          <w:b/>
        </w:rPr>
        <w:t>#</w:t>
      </w:r>
      <w:r w:rsidRPr="00A96C20">
        <w:rPr>
          <w:b/>
        </w:rPr>
        <w:t>5</w:t>
      </w:r>
      <w:r>
        <w:t xml:space="preserve"> in the code. </w:t>
      </w:r>
      <w:r w:rsidR="00A96C20" w:rsidRPr="00A96C20">
        <w:t xml:space="preserve">As the </w:t>
      </w:r>
      <w:r w:rsidR="00A96C20" w:rsidRPr="00A96C20">
        <w:rPr>
          <w:b/>
        </w:rPr>
        <w:t>for</w:t>
      </w:r>
      <w:r w:rsidR="00A96C20" w:rsidRPr="00A96C20">
        <w:t xml:space="preserve"> loop runs, the program displays each message that is found to contain the search string.</w:t>
      </w:r>
      <w:r>
        <w:t xml:space="preserve"> After no more messages are found the </w:t>
      </w:r>
      <w:r w:rsidRPr="00A96C20">
        <w:rPr>
          <w:b/>
        </w:rPr>
        <w:t>for</w:t>
      </w:r>
      <w:r>
        <w:t xml:space="preserve"> loop exits and returns to the main body of the program. Before the program terminates, we will display summary information a</w:t>
      </w:r>
      <w:r w:rsidR="001D5976">
        <w:t>bout the results of the search.</w:t>
      </w:r>
    </w:p>
    <w:p w14:paraId="18D27D19" w14:textId="5D61185E" w:rsidR="0018692E" w:rsidRDefault="0018692E" w:rsidP="0094224B">
      <w:pPr>
        <w:pStyle w:val="SubStepAlpha"/>
      </w:pPr>
      <w:r>
        <w:t xml:space="preserve">There can be two outcomes for the search, either no messages will be found, or one or more messages may be found. </w:t>
      </w:r>
      <w:r w:rsidR="00A96C20">
        <w:t>You</w:t>
      </w:r>
      <w:r>
        <w:t xml:space="preserve"> need to display a</w:t>
      </w:r>
      <w:r w:rsidR="00A96C20">
        <w:t>n appropriate</w:t>
      </w:r>
      <w:r>
        <w:t xml:space="preserve"> message for </w:t>
      </w:r>
      <w:r w:rsidR="00A96C20">
        <w:t>each</w:t>
      </w:r>
      <w:r>
        <w:t xml:space="preserve"> condition. </w:t>
      </w:r>
      <w:r w:rsidR="00A96C20">
        <w:t>You</w:t>
      </w:r>
      <w:r>
        <w:t xml:space="preserve"> can do this by creating an </w:t>
      </w:r>
      <w:r w:rsidRPr="00A24076">
        <w:rPr>
          <w:b/>
        </w:rPr>
        <w:t>if-else</w:t>
      </w:r>
      <w:r>
        <w:t xml:space="preserve"> </w:t>
      </w:r>
      <w:r w:rsidR="00A96C20">
        <w:t>statement</w:t>
      </w:r>
      <w:r>
        <w:t xml:space="preserve"> in which </w:t>
      </w:r>
      <w:r w:rsidR="00A96C20">
        <w:t>you</w:t>
      </w:r>
      <w:r>
        <w:t xml:space="preserve"> </w:t>
      </w:r>
      <w:r w:rsidR="00A96C20">
        <w:t>address</w:t>
      </w:r>
      <w:r>
        <w:t xml:space="preserve"> with the first condition in the </w:t>
      </w:r>
      <w:r w:rsidRPr="00A24076">
        <w:rPr>
          <w:b/>
        </w:rPr>
        <w:t>if</w:t>
      </w:r>
      <w:r>
        <w:t xml:space="preserve"> portion and the second condition in </w:t>
      </w:r>
      <w:r w:rsidRPr="00A24076">
        <w:rPr>
          <w:b/>
        </w:rPr>
        <w:t>else</w:t>
      </w:r>
      <w:r>
        <w:t xml:space="preserve"> portion. For example, look at the pseudocode below:</w:t>
      </w:r>
    </w:p>
    <w:p w14:paraId="5E15EE4A" w14:textId="77777777" w:rsidR="0018692E" w:rsidRPr="0018692E" w:rsidRDefault="0018692E" w:rsidP="0018692E">
      <w:pPr>
        <w:pStyle w:val="BodyTextL50"/>
        <w:rPr>
          <w:i/>
        </w:rPr>
      </w:pPr>
      <w:r w:rsidRPr="0018692E">
        <w:rPr>
          <w:i/>
        </w:rPr>
        <w:t>if no messages are found:</w:t>
      </w:r>
    </w:p>
    <w:p w14:paraId="0A636E4B" w14:textId="5B899A2F" w:rsidR="0018692E" w:rsidRPr="0018692E" w:rsidRDefault="0018692E" w:rsidP="0018692E">
      <w:pPr>
        <w:pStyle w:val="BodyTextL50"/>
        <w:rPr>
          <w:i/>
        </w:rPr>
      </w:pPr>
      <w:r w:rsidRPr="0018692E">
        <w:rPr>
          <w:i/>
        </w:rPr>
        <w:tab/>
        <w:t xml:space="preserve">display </w:t>
      </w:r>
      <w:r w:rsidR="00760B96">
        <w:rPr>
          <w:i/>
        </w:rPr>
        <w:t>"</w:t>
      </w:r>
      <w:r w:rsidRPr="0018692E">
        <w:rPr>
          <w:i/>
        </w:rPr>
        <w:t>no messages found</w:t>
      </w:r>
      <w:r w:rsidR="00760B96">
        <w:rPr>
          <w:i/>
        </w:rPr>
        <w:t>"</w:t>
      </w:r>
      <w:r w:rsidRPr="0018692E">
        <w:rPr>
          <w:i/>
        </w:rPr>
        <w:t xml:space="preserve"> message</w:t>
      </w:r>
    </w:p>
    <w:p w14:paraId="238AEBD2" w14:textId="77777777" w:rsidR="0018692E" w:rsidRPr="0018692E" w:rsidRDefault="0018692E" w:rsidP="0018692E">
      <w:pPr>
        <w:pStyle w:val="BodyTextL50"/>
        <w:rPr>
          <w:i/>
        </w:rPr>
      </w:pPr>
      <w:r w:rsidRPr="0018692E">
        <w:rPr>
          <w:i/>
        </w:rPr>
        <w:t>else:</w:t>
      </w:r>
    </w:p>
    <w:p w14:paraId="23859016" w14:textId="77777777" w:rsidR="0018692E" w:rsidRPr="0018692E" w:rsidRDefault="0018692E" w:rsidP="0018692E">
      <w:pPr>
        <w:pStyle w:val="BodyTextL50"/>
        <w:rPr>
          <w:i/>
        </w:rPr>
      </w:pPr>
      <w:r w:rsidRPr="0018692E">
        <w:rPr>
          <w:i/>
        </w:rPr>
        <w:tab/>
        <w:t>display number of messages found message</w:t>
      </w:r>
    </w:p>
    <w:p w14:paraId="132689DD" w14:textId="08667BDB" w:rsidR="0018692E" w:rsidRDefault="00B65878" w:rsidP="0018692E">
      <w:pPr>
        <w:pStyle w:val="BodyTextL50"/>
      </w:pPr>
      <w:r>
        <w:t>You</w:t>
      </w:r>
      <w:r w:rsidR="0018692E">
        <w:t xml:space="preserve"> have the variable </w:t>
      </w:r>
      <w:proofErr w:type="spellStart"/>
      <w:r w:rsidR="0018692E" w:rsidRPr="0018692E">
        <w:rPr>
          <w:b/>
        </w:rPr>
        <w:t>messageCounter</w:t>
      </w:r>
      <w:proofErr w:type="spellEnd"/>
      <w:r w:rsidR="0018692E">
        <w:t xml:space="preserve"> which tells </w:t>
      </w:r>
      <w:r>
        <w:t>you</w:t>
      </w:r>
      <w:r w:rsidR="0018692E">
        <w:t xml:space="preserve"> how many messages have been found. Its initial value is 0, and it is incremented for every message that is found. If no messages have been found, then the value of the variable should be 0. This is the condition </w:t>
      </w:r>
      <w:r>
        <w:t>you</w:t>
      </w:r>
      <w:r w:rsidR="0018692E">
        <w:t xml:space="preserve"> can use for </w:t>
      </w:r>
      <w:r>
        <w:t>the</w:t>
      </w:r>
      <w:r w:rsidR="0018692E">
        <w:t xml:space="preserve"> </w:t>
      </w:r>
      <w:r w:rsidR="0018692E" w:rsidRPr="00760B96">
        <w:rPr>
          <w:b/>
        </w:rPr>
        <w:t>if</w:t>
      </w:r>
      <w:r w:rsidR="0018692E">
        <w:t xml:space="preserve"> statement.</w:t>
      </w:r>
    </w:p>
    <w:p w14:paraId="4B63E408" w14:textId="4743CC79" w:rsidR="0018692E" w:rsidRDefault="0018692E" w:rsidP="0018692E">
      <w:pPr>
        <w:pStyle w:val="BodyTextL50"/>
      </w:pPr>
      <w:r>
        <w:t xml:space="preserve">Create a conditional with the Boolean condition of the </w:t>
      </w:r>
      <w:proofErr w:type="spellStart"/>
      <w:r w:rsidRPr="0018692E">
        <w:rPr>
          <w:b/>
        </w:rPr>
        <w:t>messageCounter</w:t>
      </w:r>
      <w:proofErr w:type="spellEnd"/>
      <w:r>
        <w:t xml:space="preserve"> variable equaling </w:t>
      </w:r>
      <w:r w:rsidRPr="0018692E">
        <w:rPr>
          <w:b/>
        </w:rPr>
        <w:t>0</w:t>
      </w:r>
      <w:r>
        <w:rPr>
          <w:b/>
        </w:rPr>
        <w:t xml:space="preserve"> </w:t>
      </w:r>
      <w:r w:rsidRPr="0018692E">
        <w:t xml:space="preserve">as the </w:t>
      </w:r>
      <w:r w:rsidRPr="0018692E">
        <w:rPr>
          <w:b/>
        </w:rPr>
        <w:t>if</w:t>
      </w:r>
      <w:r w:rsidRPr="0018692E">
        <w:t xml:space="preserve"> condition</w:t>
      </w:r>
      <w:r>
        <w:t xml:space="preserve">. </w:t>
      </w:r>
      <w:r w:rsidR="00760B96">
        <w:t>If</w:t>
      </w:r>
      <w:r>
        <w:t xml:space="preserve"> this condition</w:t>
      </w:r>
      <w:r w:rsidR="00760B96">
        <w:t xml:space="preserve"> is true</w:t>
      </w:r>
      <w:r>
        <w:t xml:space="preserve">, display a message that tells the user that no messages were found. For the </w:t>
      </w:r>
      <w:r w:rsidRPr="0018692E">
        <w:rPr>
          <w:b/>
        </w:rPr>
        <w:t>else</w:t>
      </w:r>
      <w:r>
        <w:t xml:space="preserve"> condition, print a message that tells the user how many messages were found using a text string and the value of the </w:t>
      </w:r>
      <w:proofErr w:type="spellStart"/>
      <w:r w:rsidRPr="0018692E">
        <w:rPr>
          <w:b/>
        </w:rPr>
        <w:t>messageCounter</w:t>
      </w:r>
      <w:proofErr w:type="spellEnd"/>
      <w:r>
        <w:t xml:space="preserve"> variable.</w:t>
      </w:r>
    </w:p>
    <w:p w14:paraId="10D7C562" w14:textId="69355FB1" w:rsidR="00724503" w:rsidRDefault="00724503" w:rsidP="00724503">
      <w:pPr>
        <w:pStyle w:val="StepHead"/>
      </w:pPr>
      <w:r>
        <w:t>Execute the program</w:t>
      </w:r>
      <w:r w:rsidR="0068064F">
        <w:t>.</w:t>
      </w:r>
    </w:p>
    <w:p w14:paraId="40BBEF6F" w14:textId="77777777" w:rsidR="00724503" w:rsidRDefault="00724503" w:rsidP="00755C36">
      <w:pPr>
        <w:pStyle w:val="SubStepAlpha"/>
      </w:pPr>
      <w:r>
        <w:t xml:space="preserve">Choose </w:t>
      </w:r>
      <w:r w:rsidRPr="00A505AC">
        <w:rPr>
          <w:b/>
        </w:rPr>
        <w:t>Run</w:t>
      </w:r>
      <w:r>
        <w:t xml:space="preserve"> &gt; </w:t>
      </w:r>
      <w:r w:rsidRPr="00A505AC">
        <w:rPr>
          <w:b/>
        </w:rPr>
        <w:t>Run</w:t>
      </w:r>
      <w:r>
        <w:t xml:space="preserve"> </w:t>
      </w:r>
      <w:r w:rsidRPr="0039350A">
        <w:rPr>
          <w:b/>
        </w:rPr>
        <w:t>Module</w:t>
      </w:r>
      <w:r>
        <w:t xml:space="preserve"> to execute the program </w:t>
      </w:r>
    </w:p>
    <w:p w14:paraId="04DD3CF6" w14:textId="77777777" w:rsidR="00724503" w:rsidRDefault="00724503" w:rsidP="00755C36">
      <w:pPr>
        <w:pStyle w:val="SubStepAlpha"/>
      </w:pPr>
      <w:r>
        <w:lastRenderedPageBreak/>
        <w:t>Debug as necessary.</w:t>
      </w:r>
    </w:p>
    <w:p w14:paraId="2C704730" w14:textId="77777777" w:rsidR="006E588A" w:rsidRPr="002E5087" w:rsidRDefault="006E588A" w:rsidP="006E588A">
      <w:pPr>
        <w:pStyle w:val="SubStepAlpha"/>
        <w:numPr>
          <w:ilvl w:val="0"/>
          <w:numId w:val="0"/>
        </w:numPr>
        <w:ind w:left="1080" w:hanging="360"/>
      </w:pPr>
      <w:r>
        <w:t>Common Python problems include:</w:t>
      </w:r>
    </w:p>
    <w:p w14:paraId="6A67CBA2" w14:textId="77777777" w:rsidR="006E588A" w:rsidRPr="000D2A5E" w:rsidRDefault="006E588A" w:rsidP="006E588A">
      <w:pPr>
        <w:pStyle w:val="SubStepAlpha"/>
        <w:numPr>
          <w:ilvl w:val="1"/>
          <w:numId w:val="88"/>
        </w:numPr>
      </w:pPr>
      <w:r w:rsidRPr="000D2A5E">
        <w:rPr>
          <w:b/>
          <w:bCs/>
        </w:rPr>
        <w:t>Punctuation and symbols:</w:t>
      </w:r>
      <w:r w:rsidRPr="000D2A5E">
        <w:t xml:space="preserve"> " ",' '</w:t>
      </w:r>
      <w:proofErr w:type="gramStart"/>
      <w:r w:rsidRPr="000D2A5E">
        <w:t>, :</w:t>
      </w:r>
      <w:proofErr w:type="gramEnd"/>
      <w:r w:rsidRPr="000D2A5E">
        <w:t>, =,==, (), { }, [ ] are meaningful.</w:t>
      </w:r>
    </w:p>
    <w:p w14:paraId="2AFC05D5" w14:textId="77777777" w:rsidR="006E588A" w:rsidRPr="000D2A5E" w:rsidRDefault="006E588A" w:rsidP="006E588A">
      <w:pPr>
        <w:pStyle w:val="SubStepAlpha"/>
        <w:numPr>
          <w:ilvl w:val="1"/>
          <w:numId w:val="88"/>
        </w:numPr>
      </w:pPr>
      <w:r w:rsidRPr="000D2A5E">
        <w:rPr>
          <w:b/>
          <w:bCs/>
        </w:rPr>
        <w:t>Paired symbols:</w:t>
      </w:r>
      <w:r w:rsidRPr="000D2A5E">
        <w:t xml:space="preserve"> must match (open and close).</w:t>
      </w:r>
    </w:p>
    <w:p w14:paraId="21787926" w14:textId="77777777" w:rsidR="006E588A" w:rsidRDefault="006E588A" w:rsidP="006E588A">
      <w:pPr>
        <w:pStyle w:val="SubStepAlpha"/>
        <w:numPr>
          <w:ilvl w:val="1"/>
          <w:numId w:val="88"/>
        </w:numPr>
      </w:pPr>
      <w:r w:rsidRPr="000D2A5E">
        <w:rPr>
          <w:b/>
          <w:bCs/>
        </w:rPr>
        <w:t>Indentation:</w:t>
      </w:r>
      <w:r w:rsidRPr="000D2A5E">
        <w:t xml:space="preserve"> standard indentation is four (or multiples of four) spaces, control structures additional indentation.</w:t>
      </w:r>
    </w:p>
    <w:p w14:paraId="76427F86" w14:textId="32DDD7AB" w:rsidR="0032672D" w:rsidRDefault="00D1475A" w:rsidP="00EE5346">
      <w:pPr>
        <w:pStyle w:val="SubStepAlpha"/>
      </w:pPr>
      <w:r>
        <w:t xml:space="preserve">The solution file is: </w:t>
      </w:r>
      <w:r w:rsidR="002051E6">
        <w:rPr>
          <w:b/>
        </w:rPr>
        <w:t>08</w:t>
      </w:r>
      <w:r w:rsidR="00724503" w:rsidRPr="0057143D">
        <w:rPr>
          <w:b/>
        </w:rPr>
        <w:t>_</w:t>
      </w:r>
      <w:r w:rsidRPr="0057143D">
        <w:rPr>
          <w:b/>
        </w:rPr>
        <w:t>find-message-text</w:t>
      </w:r>
      <w:r w:rsidR="00724503" w:rsidRPr="0057143D">
        <w:rPr>
          <w:b/>
        </w:rPr>
        <w:t>_sol.py</w:t>
      </w:r>
    </w:p>
    <w:sectPr w:rsidR="0032672D" w:rsidSect="00882B63">
      <w:headerReference w:type="default" r:id="rId8"/>
      <w:footerReference w:type="default" r:id="rId9"/>
      <w:headerReference w:type="first" r:id="rId10"/>
      <w:footerReference w:type="first" r:id="rId11"/>
      <w:pgSz w:w="12240" w:h="15840" w:code="1"/>
      <w:pgMar w:top="153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886AE" w14:textId="77777777" w:rsidR="0077662E" w:rsidRDefault="0077662E" w:rsidP="0090659A">
      <w:pPr>
        <w:spacing w:after="0" w:line="240" w:lineRule="auto"/>
      </w:pPr>
      <w:r>
        <w:separator/>
      </w:r>
    </w:p>
    <w:p w14:paraId="69B38B9D" w14:textId="77777777" w:rsidR="0077662E" w:rsidRDefault="0077662E"/>
    <w:p w14:paraId="27FFEE0A" w14:textId="77777777" w:rsidR="0077662E" w:rsidRDefault="0077662E"/>
    <w:p w14:paraId="205BAD9B" w14:textId="77777777" w:rsidR="0077662E" w:rsidRDefault="0077662E"/>
    <w:p w14:paraId="781FE115" w14:textId="77777777" w:rsidR="0077662E" w:rsidRDefault="0077662E"/>
    <w:p w14:paraId="7A0AD14B" w14:textId="77777777" w:rsidR="0077662E" w:rsidRDefault="0077662E"/>
  </w:endnote>
  <w:endnote w:type="continuationSeparator" w:id="0">
    <w:p w14:paraId="4B68FCA4" w14:textId="77777777" w:rsidR="0077662E" w:rsidRDefault="0077662E" w:rsidP="0090659A">
      <w:pPr>
        <w:spacing w:after="0" w:line="240" w:lineRule="auto"/>
      </w:pPr>
      <w:r>
        <w:continuationSeparator/>
      </w:r>
    </w:p>
    <w:p w14:paraId="15B10C14" w14:textId="77777777" w:rsidR="0077662E" w:rsidRDefault="0077662E"/>
    <w:p w14:paraId="44290F57" w14:textId="77777777" w:rsidR="0077662E" w:rsidRDefault="0077662E"/>
    <w:p w14:paraId="763E5FA8" w14:textId="77777777" w:rsidR="0077662E" w:rsidRDefault="0077662E"/>
    <w:p w14:paraId="51E8B52E" w14:textId="77777777" w:rsidR="0077662E" w:rsidRDefault="0077662E"/>
    <w:p w14:paraId="677B7702" w14:textId="77777777" w:rsidR="0077662E" w:rsidRDefault="007766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A392" w14:textId="0CB11F1F" w:rsidR="004A395C" w:rsidRPr="00882B63" w:rsidRDefault="004A395C" w:rsidP="00882B63">
    <w:pPr>
      <w:pStyle w:val="Footer"/>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4237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42377">
      <w:rPr>
        <w:b/>
        <w:noProof/>
        <w:szCs w:val="16"/>
      </w:rPr>
      <w:t>4</w:t>
    </w:r>
    <w:r w:rsidRPr="0090659A">
      <w:rPr>
        <w:b/>
        <w:szCs w:val="16"/>
      </w:rPr>
      <w:fldChar w:fldCharType="end"/>
    </w:r>
    <w:r>
      <w:tab/>
      <w:t xml:space="preserve">              </w:t>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41120" w14:textId="08DFA80A" w:rsidR="004A395C" w:rsidRPr="00882B63" w:rsidRDefault="004A395C" w:rsidP="00882B63">
    <w:pPr>
      <w:pStyle w:val="Footer"/>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4237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42377">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33EFB" w14:textId="77777777" w:rsidR="0077662E" w:rsidRDefault="0077662E" w:rsidP="0090659A">
      <w:pPr>
        <w:spacing w:after="0" w:line="240" w:lineRule="auto"/>
      </w:pPr>
      <w:r>
        <w:separator/>
      </w:r>
    </w:p>
    <w:p w14:paraId="2103F9A7" w14:textId="77777777" w:rsidR="0077662E" w:rsidRDefault="0077662E"/>
    <w:p w14:paraId="308D46AC" w14:textId="77777777" w:rsidR="0077662E" w:rsidRDefault="0077662E"/>
    <w:p w14:paraId="36DD0781" w14:textId="77777777" w:rsidR="0077662E" w:rsidRDefault="0077662E"/>
    <w:p w14:paraId="5875C397" w14:textId="77777777" w:rsidR="0077662E" w:rsidRDefault="0077662E"/>
    <w:p w14:paraId="38DD6EFE" w14:textId="77777777" w:rsidR="0077662E" w:rsidRDefault="0077662E"/>
  </w:footnote>
  <w:footnote w:type="continuationSeparator" w:id="0">
    <w:p w14:paraId="3C43D6E2" w14:textId="77777777" w:rsidR="0077662E" w:rsidRDefault="0077662E" w:rsidP="0090659A">
      <w:pPr>
        <w:spacing w:after="0" w:line="240" w:lineRule="auto"/>
      </w:pPr>
      <w:r>
        <w:continuationSeparator/>
      </w:r>
    </w:p>
    <w:p w14:paraId="1197635D" w14:textId="77777777" w:rsidR="0077662E" w:rsidRDefault="0077662E"/>
    <w:p w14:paraId="77CB904B" w14:textId="77777777" w:rsidR="0077662E" w:rsidRDefault="0077662E"/>
    <w:p w14:paraId="576B7F36" w14:textId="77777777" w:rsidR="0077662E" w:rsidRDefault="0077662E"/>
    <w:p w14:paraId="51FC1F18" w14:textId="77777777" w:rsidR="0077662E" w:rsidRDefault="0077662E"/>
    <w:p w14:paraId="5041CBD0" w14:textId="77777777" w:rsidR="0077662E" w:rsidRDefault="007766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67F03" w14:textId="568F52F8" w:rsidR="004A395C" w:rsidRDefault="00C71442" w:rsidP="008402F2">
    <w:pPr>
      <w:pStyle w:val="PageHead"/>
    </w:pPr>
    <w:r w:rsidRPr="00C71442">
      <w:t>Lab - Using Python to List and Search Messages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0DB36" w14:textId="77777777" w:rsidR="004A395C" w:rsidRDefault="004A395C" w:rsidP="00FE3E50">
    <w:pPr>
      <w:ind w:left="-360"/>
    </w:pPr>
    <w:r>
      <w:rPr>
        <w:noProof/>
      </w:rPr>
      <w:drawing>
        <wp:inline distT="0" distB="0" distL="0" distR="0" wp14:anchorId="5A7D250C" wp14:editId="0E0318C6">
          <wp:extent cx="2587752" cy="804672"/>
          <wp:effectExtent l="0" t="0" r="3175" b="0"/>
          <wp:docPr id="2" name="Picture 2" descr="Screen%20Shot%202017-08-30%20at%202.29.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4E21"/>
    <w:multiLevelType w:val="hybridMultilevel"/>
    <w:tmpl w:val="1FE60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53109"/>
    <w:multiLevelType w:val="hybridMultilevel"/>
    <w:tmpl w:val="C734BE5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0E4F72"/>
    <w:multiLevelType w:val="hybridMultilevel"/>
    <w:tmpl w:val="1E6EAF88"/>
    <w:lvl w:ilvl="0" w:tplc="0FA2180E">
      <w:start w:val="1"/>
      <w:numFmt w:val="bullet"/>
      <w:pStyle w:val="Bulletlevel2"/>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9332BC"/>
    <w:multiLevelType w:val="hybridMultilevel"/>
    <w:tmpl w:val="26B0AA0C"/>
    <w:lvl w:ilvl="0" w:tplc="04090019">
      <w:start w:val="1"/>
      <w:numFmt w:val="lowerLetter"/>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897DFC"/>
    <w:multiLevelType w:val="hybridMultilevel"/>
    <w:tmpl w:val="15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C20ED"/>
    <w:multiLevelType w:val="hybridMultilevel"/>
    <w:tmpl w:val="9A7858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6345C6"/>
    <w:multiLevelType w:val="hybridMultilevel"/>
    <w:tmpl w:val="C4463E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D1ACB"/>
    <w:multiLevelType w:val="hybridMultilevel"/>
    <w:tmpl w:val="0C4C1102"/>
    <w:lvl w:ilvl="0" w:tplc="04090019">
      <w:start w:val="1"/>
      <w:numFmt w:val="lowerLetter"/>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C07E4C"/>
    <w:multiLevelType w:val="hybridMultilevel"/>
    <w:tmpl w:val="1BA85F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A54C77"/>
    <w:multiLevelType w:val="hybridMultilevel"/>
    <w:tmpl w:val="92403C7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0CF000A"/>
    <w:multiLevelType w:val="hybridMultilevel"/>
    <w:tmpl w:val="EA0ED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5B7CCD"/>
    <w:multiLevelType w:val="hybridMultilevel"/>
    <w:tmpl w:val="8AD800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1E2976"/>
    <w:multiLevelType w:val="hybridMultilevel"/>
    <w:tmpl w:val="9CF26E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755567"/>
    <w:multiLevelType w:val="hybridMultilevel"/>
    <w:tmpl w:val="1EF068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877D45"/>
    <w:multiLevelType w:val="hybridMultilevel"/>
    <w:tmpl w:val="09C4E5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4407CB7"/>
    <w:multiLevelType w:val="hybridMultilevel"/>
    <w:tmpl w:val="222C53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FB3F9B"/>
    <w:multiLevelType w:val="hybridMultilevel"/>
    <w:tmpl w:val="999C9444"/>
    <w:lvl w:ilvl="0" w:tplc="04090019">
      <w:start w:val="1"/>
      <w:numFmt w:val="lowerLetter"/>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83C6121"/>
    <w:multiLevelType w:val="hybridMultilevel"/>
    <w:tmpl w:val="F2DED0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ED6348"/>
    <w:multiLevelType w:val="hybridMultilevel"/>
    <w:tmpl w:val="084A5B4E"/>
    <w:lvl w:ilvl="0" w:tplc="04090019">
      <w:start w:val="1"/>
      <w:numFmt w:val="lowerLetter"/>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D63039F"/>
    <w:multiLevelType w:val="hybridMultilevel"/>
    <w:tmpl w:val="2ED28F9E"/>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1"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1D822BDE"/>
    <w:multiLevelType w:val="hybridMultilevel"/>
    <w:tmpl w:val="6F4AF1F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DCC5469"/>
    <w:multiLevelType w:val="hybridMultilevel"/>
    <w:tmpl w:val="F6C6CA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CA401E"/>
    <w:multiLevelType w:val="hybridMultilevel"/>
    <w:tmpl w:val="4F1074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032535"/>
    <w:multiLevelType w:val="hybridMultilevel"/>
    <w:tmpl w:val="56B01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2054CC5"/>
    <w:multiLevelType w:val="hybridMultilevel"/>
    <w:tmpl w:val="5F3C08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6800F5"/>
    <w:multiLevelType w:val="hybridMultilevel"/>
    <w:tmpl w:val="C72803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4E46882"/>
    <w:multiLevelType w:val="hybridMultilevel"/>
    <w:tmpl w:val="2200B2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C74BBC"/>
    <w:multiLevelType w:val="hybridMultilevel"/>
    <w:tmpl w:val="61AEC3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8E87F66"/>
    <w:multiLevelType w:val="hybridMultilevel"/>
    <w:tmpl w:val="794033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9F301DE"/>
    <w:multiLevelType w:val="hybridMultilevel"/>
    <w:tmpl w:val="852EB886"/>
    <w:lvl w:ilvl="0" w:tplc="04090019">
      <w:start w:val="1"/>
      <w:numFmt w:val="lowerLetter"/>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CC95581"/>
    <w:multiLevelType w:val="hybridMultilevel"/>
    <w:tmpl w:val="EF8EC60E"/>
    <w:lvl w:ilvl="0" w:tplc="AA225FD4">
      <w:start w:val="1"/>
      <w:numFmt w:val="bullet"/>
      <w:lvlText w:val="•"/>
      <w:lvlJc w:val="left"/>
      <w:pPr>
        <w:tabs>
          <w:tab w:val="num" w:pos="720"/>
        </w:tabs>
        <w:ind w:left="720" w:hanging="360"/>
      </w:pPr>
      <w:rPr>
        <w:rFonts w:ascii="Arial" w:hAnsi="Arial" w:hint="default"/>
      </w:rPr>
    </w:lvl>
    <w:lvl w:ilvl="1" w:tplc="BD367998">
      <w:start w:val="1"/>
      <w:numFmt w:val="bullet"/>
      <w:lvlText w:val="•"/>
      <w:lvlJc w:val="left"/>
      <w:pPr>
        <w:tabs>
          <w:tab w:val="num" w:pos="1440"/>
        </w:tabs>
        <w:ind w:left="1440" w:hanging="360"/>
      </w:pPr>
      <w:rPr>
        <w:rFonts w:ascii="Arial" w:hAnsi="Arial" w:hint="default"/>
      </w:rPr>
    </w:lvl>
    <w:lvl w:ilvl="2" w:tplc="548E4712" w:tentative="1">
      <w:start w:val="1"/>
      <w:numFmt w:val="bullet"/>
      <w:lvlText w:val="•"/>
      <w:lvlJc w:val="left"/>
      <w:pPr>
        <w:tabs>
          <w:tab w:val="num" w:pos="2160"/>
        </w:tabs>
        <w:ind w:left="2160" w:hanging="360"/>
      </w:pPr>
      <w:rPr>
        <w:rFonts w:ascii="Arial" w:hAnsi="Arial" w:hint="default"/>
      </w:rPr>
    </w:lvl>
    <w:lvl w:ilvl="3" w:tplc="F7AC35A0" w:tentative="1">
      <w:start w:val="1"/>
      <w:numFmt w:val="bullet"/>
      <w:lvlText w:val="•"/>
      <w:lvlJc w:val="left"/>
      <w:pPr>
        <w:tabs>
          <w:tab w:val="num" w:pos="2880"/>
        </w:tabs>
        <w:ind w:left="2880" w:hanging="360"/>
      </w:pPr>
      <w:rPr>
        <w:rFonts w:ascii="Arial" w:hAnsi="Arial" w:hint="default"/>
      </w:rPr>
    </w:lvl>
    <w:lvl w:ilvl="4" w:tplc="C2909E9A" w:tentative="1">
      <w:start w:val="1"/>
      <w:numFmt w:val="bullet"/>
      <w:lvlText w:val="•"/>
      <w:lvlJc w:val="left"/>
      <w:pPr>
        <w:tabs>
          <w:tab w:val="num" w:pos="3600"/>
        </w:tabs>
        <w:ind w:left="3600" w:hanging="360"/>
      </w:pPr>
      <w:rPr>
        <w:rFonts w:ascii="Arial" w:hAnsi="Arial" w:hint="default"/>
      </w:rPr>
    </w:lvl>
    <w:lvl w:ilvl="5" w:tplc="0FB264D2" w:tentative="1">
      <w:start w:val="1"/>
      <w:numFmt w:val="bullet"/>
      <w:lvlText w:val="•"/>
      <w:lvlJc w:val="left"/>
      <w:pPr>
        <w:tabs>
          <w:tab w:val="num" w:pos="4320"/>
        </w:tabs>
        <w:ind w:left="4320" w:hanging="360"/>
      </w:pPr>
      <w:rPr>
        <w:rFonts w:ascii="Arial" w:hAnsi="Arial" w:hint="default"/>
      </w:rPr>
    </w:lvl>
    <w:lvl w:ilvl="6" w:tplc="354ACF2C" w:tentative="1">
      <w:start w:val="1"/>
      <w:numFmt w:val="bullet"/>
      <w:lvlText w:val="•"/>
      <w:lvlJc w:val="left"/>
      <w:pPr>
        <w:tabs>
          <w:tab w:val="num" w:pos="5040"/>
        </w:tabs>
        <w:ind w:left="5040" w:hanging="360"/>
      </w:pPr>
      <w:rPr>
        <w:rFonts w:ascii="Arial" w:hAnsi="Arial" w:hint="default"/>
      </w:rPr>
    </w:lvl>
    <w:lvl w:ilvl="7" w:tplc="8A2AEC2C" w:tentative="1">
      <w:start w:val="1"/>
      <w:numFmt w:val="bullet"/>
      <w:lvlText w:val="•"/>
      <w:lvlJc w:val="left"/>
      <w:pPr>
        <w:tabs>
          <w:tab w:val="num" w:pos="5760"/>
        </w:tabs>
        <w:ind w:left="5760" w:hanging="360"/>
      </w:pPr>
      <w:rPr>
        <w:rFonts w:ascii="Arial" w:hAnsi="Arial" w:hint="default"/>
      </w:rPr>
    </w:lvl>
    <w:lvl w:ilvl="8" w:tplc="1CB0082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2E583255"/>
    <w:multiLevelType w:val="hybridMultilevel"/>
    <w:tmpl w:val="C26AE3C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E8C6E0B"/>
    <w:multiLevelType w:val="hybridMultilevel"/>
    <w:tmpl w:val="DEF2A2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0D2186E"/>
    <w:multiLevelType w:val="hybridMultilevel"/>
    <w:tmpl w:val="BCE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0E91521"/>
    <w:multiLevelType w:val="hybridMultilevel"/>
    <w:tmpl w:val="8534A6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45D00B7"/>
    <w:multiLevelType w:val="hybridMultilevel"/>
    <w:tmpl w:val="302EB030"/>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5A36716"/>
    <w:multiLevelType w:val="hybridMultilevel"/>
    <w:tmpl w:val="9836D1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E11AA4"/>
    <w:multiLevelType w:val="hybridMultilevel"/>
    <w:tmpl w:val="67DAA2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B7E2319"/>
    <w:multiLevelType w:val="hybridMultilevel"/>
    <w:tmpl w:val="5352F7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E6575A1"/>
    <w:multiLevelType w:val="hybridMultilevel"/>
    <w:tmpl w:val="089CB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2E91682"/>
    <w:multiLevelType w:val="hybridMultilevel"/>
    <w:tmpl w:val="6ACC8F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2EC1145"/>
    <w:multiLevelType w:val="hybridMultilevel"/>
    <w:tmpl w:val="BE4E42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3C06767"/>
    <w:multiLevelType w:val="hybridMultilevel"/>
    <w:tmpl w:val="9CF26E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4B529B6"/>
    <w:multiLevelType w:val="hybridMultilevel"/>
    <w:tmpl w:val="C6F2E6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DB3AF2"/>
    <w:multiLevelType w:val="hybridMultilevel"/>
    <w:tmpl w:val="3F9821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7931E60"/>
    <w:multiLevelType w:val="hybridMultilevel"/>
    <w:tmpl w:val="EFF8AA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8F2338F"/>
    <w:multiLevelType w:val="hybridMultilevel"/>
    <w:tmpl w:val="667284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95C0210"/>
    <w:multiLevelType w:val="multilevel"/>
    <w:tmpl w:val="667284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4A8464D0"/>
    <w:multiLevelType w:val="hybridMultilevel"/>
    <w:tmpl w:val="BCAEE4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BF23836"/>
    <w:multiLevelType w:val="multilevel"/>
    <w:tmpl w:val="378A040C"/>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2" w15:restartNumberingAfterBreak="0">
    <w:nsid w:val="50F7624E"/>
    <w:multiLevelType w:val="hybridMultilevel"/>
    <w:tmpl w:val="0CEE62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53301736"/>
    <w:multiLevelType w:val="hybridMultilevel"/>
    <w:tmpl w:val="35CC32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34A729A"/>
    <w:multiLevelType w:val="hybridMultilevel"/>
    <w:tmpl w:val="A87647B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53856A96"/>
    <w:multiLevelType w:val="hybridMultilevel"/>
    <w:tmpl w:val="767E4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5D63F80"/>
    <w:multiLevelType w:val="hybridMultilevel"/>
    <w:tmpl w:val="A98AA086"/>
    <w:lvl w:ilvl="0" w:tplc="04090019">
      <w:start w:val="1"/>
      <w:numFmt w:val="lowerLetter"/>
      <w:lvlText w:val="%1."/>
      <w:lvlJc w:val="left"/>
      <w:pPr>
        <w:ind w:left="72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589D43BF"/>
    <w:multiLevelType w:val="hybridMultilevel"/>
    <w:tmpl w:val="61AEC3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EB2130"/>
    <w:multiLevelType w:val="hybridMultilevel"/>
    <w:tmpl w:val="BA2CAC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C200DDE"/>
    <w:multiLevelType w:val="hybridMultilevel"/>
    <w:tmpl w:val="0EB47AE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EF05980"/>
    <w:multiLevelType w:val="hybridMultilevel"/>
    <w:tmpl w:val="BB1805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16527AA"/>
    <w:multiLevelType w:val="hybridMultilevel"/>
    <w:tmpl w:val="E3FA8D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620A2E"/>
    <w:multiLevelType w:val="hybridMultilevel"/>
    <w:tmpl w:val="5040FE7A"/>
    <w:lvl w:ilvl="0" w:tplc="04090019">
      <w:start w:val="1"/>
      <w:numFmt w:val="lowerLetter"/>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9176E5B"/>
    <w:multiLevelType w:val="hybridMultilevel"/>
    <w:tmpl w:val="CFBC20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A603701"/>
    <w:multiLevelType w:val="hybridMultilevel"/>
    <w:tmpl w:val="AD066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BCB1693"/>
    <w:multiLevelType w:val="hybridMultilevel"/>
    <w:tmpl w:val="858E03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BDF101E"/>
    <w:multiLevelType w:val="hybridMultilevel"/>
    <w:tmpl w:val="F026AC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C1F327B"/>
    <w:multiLevelType w:val="hybridMultilevel"/>
    <w:tmpl w:val="996C32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C746618"/>
    <w:multiLevelType w:val="hybridMultilevel"/>
    <w:tmpl w:val="EA38F1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0164B38"/>
    <w:multiLevelType w:val="hybridMultilevel"/>
    <w:tmpl w:val="F27E7C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20A482E"/>
    <w:multiLevelType w:val="hybridMultilevel"/>
    <w:tmpl w:val="E7D8DA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2B90242"/>
    <w:multiLevelType w:val="hybridMultilevel"/>
    <w:tmpl w:val="899472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544780C"/>
    <w:multiLevelType w:val="hybridMultilevel"/>
    <w:tmpl w:val="5FBC4D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6A43A8B"/>
    <w:multiLevelType w:val="hybridMultilevel"/>
    <w:tmpl w:val="5C22FE74"/>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90B7AE4"/>
    <w:multiLevelType w:val="hybridMultilevel"/>
    <w:tmpl w:val="929030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79340A52"/>
    <w:multiLevelType w:val="hybridMultilevel"/>
    <w:tmpl w:val="2F1EDC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958031D"/>
    <w:multiLevelType w:val="hybridMultilevel"/>
    <w:tmpl w:val="225A3C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796A1D3C"/>
    <w:multiLevelType w:val="hybridMultilevel"/>
    <w:tmpl w:val="4DA8957E"/>
    <w:lvl w:ilvl="0" w:tplc="04090019">
      <w:start w:val="1"/>
      <w:numFmt w:val="lowerLetter"/>
      <w:lvlText w:val="%1."/>
      <w:lvlJc w:val="left"/>
      <w:pPr>
        <w:ind w:left="720" w:hanging="360"/>
      </w:pPr>
    </w:lvl>
    <w:lvl w:ilvl="1" w:tplc="0409000F">
      <w:start w:val="1"/>
      <w:numFmt w:val="decimal"/>
      <w:lvlText w:val="%2."/>
      <w:lvlJc w:val="left"/>
      <w:pPr>
        <w:ind w:left="108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973111C"/>
    <w:multiLevelType w:val="hybridMultilevel"/>
    <w:tmpl w:val="16644C3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9B566F3"/>
    <w:multiLevelType w:val="hybridMultilevel"/>
    <w:tmpl w:val="7E282C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A8064D9"/>
    <w:multiLevelType w:val="hybridMultilevel"/>
    <w:tmpl w:val="5718B90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B507230"/>
    <w:multiLevelType w:val="hybridMultilevel"/>
    <w:tmpl w:val="D61462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C483CAD"/>
    <w:multiLevelType w:val="hybridMultilevel"/>
    <w:tmpl w:val="1626F1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1"/>
  </w:num>
  <w:num w:numId="2">
    <w:abstractNumId w:val="2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12"/>
  </w:num>
  <w:num w:numId="4">
    <w:abstractNumId w:val="21"/>
  </w:num>
  <w:num w:numId="5">
    <w:abstractNumId w:val="2"/>
  </w:num>
  <w:num w:numId="6">
    <w:abstractNumId w:val="40"/>
  </w:num>
  <w:num w:numId="7">
    <w:abstractNumId w:val="72"/>
  </w:num>
  <w:num w:numId="8">
    <w:abstractNumId w:val="13"/>
  </w:num>
  <w:num w:numId="9">
    <w:abstractNumId w:val="44"/>
  </w:num>
  <w:num w:numId="10">
    <w:abstractNumId w:val="24"/>
  </w:num>
  <w:num w:numId="11">
    <w:abstractNumId w:val="14"/>
  </w:num>
  <w:num w:numId="12">
    <w:abstractNumId w:val="69"/>
  </w:num>
  <w:num w:numId="13">
    <w:abstractNumId w:val="82"/>
  </w:num>
  <w:num w:numId="14">
    <w:abstractNumId w:val="42"/>
  </w:num>
  <w:num w:numId="15">
    <w:abstractNumId w:val="22"/>
  </w:num>
  <w:num w:numId="16">
    <w:abstractNumId w:val="28"/>
  </w:num>
  <w:num w:numId="17">
    <w:abstractNumId w:val="41"/>
  </w:num>
  <w:num w:numId="18">
    <w:abstractNumId w:val="38"/>
  </w:num>
  <w:num w:numId="19">
    <w:abstractNumId w:val="23"/>
  </w:num>
  <w:num w:numId="20">
    <w:abstractNumId w:val="60"/>
  </w:num>
  <w:num w:numId="21">
    <w:abstractNumId w:val="5"/>
  </w:num>
  <w:num w:numId="22">
    <w:abstractNumId w:val="74"/>
  </w:num>
  <w:num w:numId="23">
    <w:abstractNumId w:val="71"/>
  </w:num>
  <w:num w:numId="24">
    <w:abstractNumId w:val="75"/>
  </w:num>
  <w:num w:numId="25">
    <w:abstractNumId w:val="65"/>
  </w:num>
  <w:num w:numId="26">
    <w:abstractNumId w:val="63"/>
  </w:num>
  <w:num w:numId="27">
    <w:abstractNumId w:val="36"/>
  </w:num>
  <w:num w:numId="28">
    <w:abstractNumId w:val="15"/>
  </w:num>
  <w:num w:numId="29">
    <w:abstractNumId w:val="33"/>
  </w:num>
  <w:num w:numId="30">
    <w:abstractNumId w:val="43"/>
  </w:num>
  <w:num w:numId="31">
    <w:abstractNumId w:val="53"/>
  </w:num>
  <w:num w:numId="32">
    <w:abstractNumId w:val="81"/>
  </w:num>
  <w:num w:numId="33">
    <w:abstractNumId w:val="34"/>
  </w:num>
  <w:num w:numId="34">
    <w:abstractNumId w:val="18"/>
  </w:num>
  <w:num w:numId="35">
    <w:abstractNumId w:val="17"/>
  </w:num>
  <w:num w:numId="36">
    <w:abstractNumId w:val="31"/>
  </w:num>
  <w:num w:numId="37">
    <w:abstractNumId w:val="59"/>
  </w:num>
  <w:num w:numId="38">
    <w:abstractNumId w:val="56"/>
  </w:num>
  <w:num w:numId="39">
    <w:abstractNumId w:val="3"/>
  </w:num>
  <w:num w:numId="40">
    <w:abstractNumId w:val="16"/>
  </w:num>
  <w:num w:numId="41">
    <w:abstractNumId w:val="46"/>
  </w:num>
  <w:num w:numId="42">
    <w:abstractNumId w:val="62"/>
  </w:num>
  <w:num w:numId="43">
    <w:abstractNumId w:val="80"/>
  </w:num>
  <w:num w:numId="44">
    <w:abstractNumId w:val="19"/>
  </w:num>
  <w:num w:numId="45">
    <w:abstractNumId w:val="7"/>
  </w:num>
  <w:num w:numId="46">
    <w:abstractNumId w:val="70"/>
  </w:num>
  <w:num w:numId="47">
    <w:abstractNumId w:val="73"/>
  </w:num>
  <w:num w:numId="48">
    <w:abstractNumId w:val="61"/>
  </w:num>
  <w:num w:numId="49">
    <w:abstractNumId w:val="6"/>
  </w:num>
  <w:num w:numId="50">
    <w:abstractNumId w:val="25"/>
  </w:num>
  <w:num w:numId="51">
    <w:abstractNumId w:val="27"/>
  </w:num>
  <w:num w:numId="52">
    <w:abstractNumId w:val="39"/>
  </w:num>
  <w:num w:numId="53">
    <w:abstractNumId w:val="37"/>
  </w:num>
  <w:num w:numId="54">
    <w:abstractNumId w:val="78"/>
  </w:num>
  <w:num w:numId="55">
    <w:abstractNumId w:val="26"/>
  </w:num>
  <w:num w:numId="56">
    <w:abstractNumId w:val="4"/>
  </w:num>
  <w:num w:numId="57">
    <w:abstractNumId w:val="29"/>
  </w:num>
  <w:num w:numId="58">
    <w:abstractNumId w:val="20"/>
  </w:num>
  <w:num w:numId="59">
    <w:abstractNumId w:val="1"/>
  </w:num>
  <w:num w:numId="60">
    <w:abstractNumId w:val="35"/>
  </w:num>
  <w:num w:numId="61">
    <w:abstractNumId w:val="55"/>
  </w:num>
  <w:num w:numId="62">
    <w:abstractNumId w:val="54"/>
  </w:num>
  <w:num w:numId="63">
    <w:abstractNumId w:val="57"/>
  </w:num>
  <w:num w:numId="64">
    <w:abstractNumId w:val="45"/>
  </w:num>
  <w:num w:numId="65">
    <w:abstractNumId w:val="77"/>
  </w:num>
  <w:num w:numId="66">
    <w:abstractNumId w:val="64"/>
  </w:num>
  <w:num w:numId="67">
    <w:abstractNumId w:val="30"/>
  </w:num>
  <w:num w:numId="68">
    <w:abstractNumId w:val="9"/>
  </w:num>
  <w:num w:numId="69">
    <w:abstractNumId w:val="67"/>
  </w:num>
  <w:num w:numId="70">
    <w:abstractNumId w:val="50"/>
  </w:num>
  <w:num w:numId="71">
    <w:abstractNumId w:val="68"/>
  </w:num>
  <w:num w:numId="72">
    <w:abstractNumId w:val="76"/>
  </w:num>
  <w:num w:numId="73">
    <w:abstractNumId w:val="8"/>
  </w:num>
  <w:num w:numId="74">
    <w:abstractNumId w:val="79"/>
  </w:num>
  <w:num w:numId="75">
    <w:abstractNumId w:val="66"/>
  </w:num>
  <w:num w:numId="76">
    <w:abstractNumId w:val="0"/>
  </w:num>
  <w:num w:numId="77">
    <w:abstractNumId w:val="21"/>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78">
    <w:abstractNumId w:val="21"/>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79">
    <w:abstractNumId w:val="21"/>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80">
    <w:abstractNumId w:val="21"/>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81">
    <w:abstractNumId w:val="48"/>
  </w:num>
  <w:num w:numId="82">
    <w:abstractNumId w:val="49"/>
  </w:num>
  <w:num w:numId="83">
    <w:abstractNumId w:val="47"/>
  </w:num>
  <w:num w:numId="84">
    <w:abstractNumId w:val="58"/>
  </w:num>
  <w:num w:numId="85">
    <w:abstractNumId w:val="11"/>
  </w:num>
  <w:num w:numId="86">
    <w:abstractNumId w:val="10"/>
  </w:num>
  <w:num w:numId="87">
    <w:abstractNumId w:val="52"/>
  </w:num>
  <w:num w:numId="88">
    <w:abstractNumId w:val="32"/>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06E"/>
    <w:rsid w:val="00000405"/>
    <w:rsid w:val="00001B6C"/>
    <w:rsid w:val="00001BDF"/>
    <w:rsid w:val="00001D67"/>
    <w:rsid w:val="00003791"/>
    <w:rsid w:val="0000380F"/>
    <w:rsid w:val="00004175"/>
    <w:rsid w:val="000043E5"/>
    <w:rsid w:val="000059B2"/>
    <w:rsid w:val="000059C9"/>
    <w:rsid w:val="00006812"/>
    <w:rsid w:val="000102BB"/>
    <w:rsid w:val="00011F78"/>
    <w:rsid w:val="00012441"/>
    <w:rsid w:val="00012C22"/>
    <w:rsid w:val="00014C5A"/>
    <w:rsid w:val="000160F7"/>
    <w:rsid w:val="000166EB"/>
    <w:rsid w:val="00016D5B"/>
    <w:rsid w:val="00016F30"/>
    <w:rsid w:val="0002047C"/>
    <w:rsid w:val="00021489"/>
    <w:rsid w:val="00021B9A"/>
    <w:rsid w:val="000242D6"/>
    <w:rsid w:val="00024EE5"/>
    <w:rsid w:val="00026399"/>
    <w:rsid w:val="00026605"/>
    <w:rsid w:val="000335FE"/>
    <w:rsid w:val="00035F59"/>
    <w:rsid w:val="0004000F"/>
    <w:rsid w:val="0004155A"/>
    <w:rsid w:val="00041685"/>
    <w:rsid w:val="0004168D"/>
    <w:rsid w:val="00041AF6"/>
    <w:rsid w:val="000433DE"/>
    <w:rsid w:val="00044E62"/>
    <w:rsid w:val="00050981"/>
    <w:rsid w:val="00050BA4"/>
    <w:rsid w:val="00051738"/>
    <w:rsid w:val="0005192E"/>
    <w:rsid w:val="00052548"/>
    <w:rsid w:val="00060696"/>
    <w:rsid w:val="00060F5B"/>
    <w:rsid w:val="000614FA"/>
    <w:rsid w:val="0006194A"/>
    <w:rsid w:val="00065505"/>
    <w:rsid w:val="00067A67"/>
    <w:rsid w:val="00072A62"/>
    <w:rsid w:val="00072C1A"/>
    <w:rsid w:val="000739D1"/>
    <w:rsid w:val="000769CF"/>
    <w:rsid w:val="00077ACD"/>
    <w:rsid w:val="000815D8"/>
    <w:rsid w:val="00082CCF"/>
    <w:rsid w:val="0008480C"/>
    <w:rsid w:val="00084C99"/>
    <w:rsid w:val="000854C3"/>
    <w:rsid w:val="00085CC6"/>
    <w:rsid w:val="00086C3F"/>
    <w:rsid w:val="00086E5F"/>
    <w:rsid w:val="00090C07"/>
    <w:rsid w:val="0009147A"/>
    <w:rsid w:val="00091E8D"/>
    <w:rsid w:val="00092870"/>
    <w:rsid w:val="00093239"/>
    <w:rsid w:val="0009378D"/>
    <w:rsid w:val="00095C65"/>
    <w:rsid w:val="00097029"/>
    <w:rsid w:val="00097163"/>
    <w:rsid w:val="000A201B"/>
    <w:rsid w:val="000A22C8"/>
    <w:rsid w:val="000B0C9C"/>
    <w:rsid w:val="000B2294"/>
    <w:rsid w:val="000B2344"/>
    <w:rsid w:val="000B283A"/>
    <w:rsid w:val="000B33B5"/>
    <w:rsid w:val="000B51BF"/>
    <w:rsid w:val="000B73EC"/>
    <w:rsid w:val="000B7DE5"/>
    <w:rsid w:val="000C1648"/>
    <w:rsid w:val="000C2118"/>
    <w:rsid w:val="000C6E6E"/>
    <w:rsid w:val="000C788D"/>
    <w:rsid w:val="000D0804"/>
    <w:rsid w:val="000D2378"/>
    <w:rsid w:val="000D55B4"/>
    <w:rsid w:val="000D71D3"/>
    <w:rsid w:val="000E20C4"/>
    <w:rsid w:val="000E28CC"/>
    <w:rsid w:val="000E3A9F"/>
    <w:rsid w:val="000E65F0"/>
    <w:rsid w:val="000F072C"/>
    <w:rsid w:val="000F2074"/>
    <w:rsid w:val="000F521A"/>
    <w:rsid w:val="000F6743"/>
    <w:rsid w:val="001006C2"/>
    <w:rsid w:val="00101BE8"/>
    <w:rsid w:val="00102889"/>
    <w:rsid w:val="00103401"/>
    <w:rsid w:val="00103A44"/>
    <w:rsid w:val="00103D36"/>
    <w:rsid w:val="00106CF8"/>
    <w:rsid w:val="001075D6"/>
    <w:rsid w:val="00107B2B"/>
    <w:rsid w:val="00112AC5"/>
    <w:rsid w:val="00112D2B"/>
    <w:rsid w:val="001133DD"/>
    <w:rsid w:val="00116A04"/>
    <w:rsid w:val="00120583"/>
    <w:rsid w:val="00120CBE"/>
    <w:rsid w:val="00121BAE"/>
    <w:rsid w:val="00121BE7"/>
    <w:rsid w:val="001223D2"/>
    <w:rsid w:val="00124C21"/>
    <w:rsid w:val="001261C4"/>
    <w:rsid w:val="001274FB"/>
    <w:rsid w:val="00130322"/>
    <w:rsid w:val="0013052A"/>
    <w:rsid w:val="001314FB"/>
    <w:rsid w:val="00136145"/>
    <w:rsid w:val="001366EC"/>
    <w:rsid w:val="00137D5F"/>
    <w:rsid w:val="0014028E"/>
    <w:rsid w:val="00140A5D"/>
    <w:rsid w:val="001416C6"/>
    <w:rsid w:val="0014219C"/>
    <w:rsid w:val="001425ED"/>
    <w:rsid w:val="00142AA5"/>
    <w:rsid w:val="0014327A"/>
    <w:rsid w:val="00143450"/>
    <w:rsid w:val="00144997"/>
    <w:rsid w:val="00146D07"/>
    <w:rsid w:val="001475D6"/>
    <w:rsid w:val="001523C0"/>
    <w:rsid w:val="00152443"/>
    <w:rsid w:val="00152CE8"/>
    <w:rsid w:val="00152D1E"/>
    <w:rsid w:val="001535FE"/>
    <w:rsid w:val="00154E3A"/>
    <w:rsid w:val="00157902"/>
    <w:rsid w:val="00162105"/>
    <w:rsid w:val="00162EEA"/>
    <w:rsid w:val="00163164"/>
    <w:rsid w:val="00166253"/>
    <w:rsid w:val="00167031"/>
    <w:rsid w:val="00167C78"/>
    <w:rsid w:val="001704B7"/>
    <w:rsid w:val="001710C0"/>
    <w:rsid w:val="001727A7"/>
    <w:rsid w:val="00172AFB"/>
    <w:rsid w:val="00174A6D"/>
    <w:rsid w:val="001765EA"/>
    <w:rsid w:val="001772B8"/>
    <w:rsid w:val="00177748"/>
    <w:rsid w:val="00177D21"/>
    <w:rsid w:val="00180431"/>
    <w:rsid w:val="00180FBF"/>
    <w:rsid w:val="00181463"/>
    <w:rsid w:val="00182165"/>
    <w:rsid w:val="00182CF4"/>
    <w:rsid w:val="0018692E"/>
    <w:rsid w:val="00186CE1"/>
    <w:rsid w:val="001876D1"/>
    <w:rsid w:val="001900C9"/>
    <w:rsid w:val="001908B3"/>
    <w:rsid w:val="00191F00"/>
    <w:rsid w:val="00192F12"/>
    <w:rsid w:val="00193F14"/>
    <w:rsid w:val="00197527"/>
    <w:rsid w:val="001975CC"/>
    <w:rsid w:val="00197614"/>
    <w:rsid w:val="00197AA9"/>
    <w:rsid w:val="001A0312"/>
    <w:rsid w:val="001A15DA"/>
    <w:rsid w:val="001A2694"/>
    <w:rsid w:val="001A2AA0"/>
    <w:rsid w:val="001A359C"/>
    <w:rsid w:val="001A3CC7"/>
    <w:rsid w:val="001A3E5F"/>
    <w:rsid w:val="001A47BF"/>
    <w:rsid w:val="001A48EE"/>
    <w:rsid w:val="001A5F0A"/>
    <w:rsid w:val="001A67A4"/>
    <w:rsid w:val="001A69AC"/>
    <w:rsid w:val="001B0A8E"/>
    <w:rsid w:val="001B17F5"/>
    <w:rsid w:val="001B2631"/>
    <w:rsid w:val="001B4AA0"/>
    <w:rsid w:val="001B67D8"/>
    <w:rsid w:val="001B6F95"/>
    <w:rsid w:val="001C05A1"/>
    <w:rsid w:val="001C1D9E"/>
    <w:rsid w:val="001C5998"/>
    <w:rsid w:val="001C5F3C"/>
    <w:rsid w:val="001C68D6"/>
    <w:rsid w:val="001C7C3B"/>
    <w:rsid w:val="001D1CE2"/>
    <w:rsid w:val="001D3C2A"/>
    <w:rsid w:val="001D3CB1"/>
    <w:rsid w:val="001D5976"/>
    <w:rsid w:val="001D5B6F"/>
    <w:rsid w:val="001E0AB8"/>
    <w:rsid w:val="001E36C4"/>
    <w:rsid w:val="001E38E0"/>
    <w:rsid w:val="001E4E72"/>
    <w:rsid w:val="001E62B3"/>
    <w:rsid w:val="001F0171"/>
    <w:rsid w:val="001F040E"/>
    <w:rsid w:val="001F0D77"/>
    <w:rsid w:val="001F1369"/>
    <w:rsid w:val="001F1778"/>
    <w:rsid w:val="001F27DB"/>
    <w:rsid w:val="001F40D8"/>
    <w:rsid w:val="001F7DD8"/>
    <w:rsid w:val="00200735"/>
    <w:rsid w:val="0020110F"/>
    <w:rsid w:val="00201446"/>
    <w:rsid w:val="00201928"/>
    <w:rsid w:val="002032DA"/>
    <w:rsid w:val="00203E26"/>
    <w:rsid w:val="0020449C"/>
    <w:rsid w:val="002051E6"/>
    <w:rsid w:val="00206792"/>
    <w:rsid w:val="002113B8"/>
    <w:rsid w:val="002130E2"/>
    <w:rsid w:val="00214959"/>
    <w:rsid w:val="002152B5"/>
    <w:rsid w:val="00215665"/>
    <w:rsid w:val="002163BB"/>
    <w:rsid w:val="0021792C"/>
    <w:rsid w:val="00217E50"/>
    <w:rsid w:val="00222123"/>
    <w:rsid w:val="002240AB"/>
    <w:rsid w:val="00225117"/>
    <w:rsid w:val="00225E37"/>
    <w:rsid w:val="002262EC"/>
    <w:rsid w:val="00230E8F"/>
    <w:rsid w:val="00231DCA"/>
    <w:rsid w:val="00232708"/>
    <w:rsid w:val="0023370D"/>
    <w:rsid w:val="00234783"/>
    <w:rsid w:val="0023517D"/>
    <w:rsid w:val="00236C8A"/>
    <w:rsid w:val="00242437"/>
    <w:rsid w:val="00242E3A"/>
    <w:rsid w:val="00243976"/>
    <w:rsid w:val="002506CF"/>
    <w:rsid w:val="0025107F"/>
    <w:rsid w:val="002521A3"/>
    <w:rsid w:val="00254C17"/>
    <w:rsid w:val="00260CD4"/>
    <w:rsid w:val="002617AE"/>
    <w:rsid w:val="002639D8"/>
    <w:rsid w:val="00263ABC"/>
    <w:rsid w:val="002656BE"/>
    <w:rsid w:val="00265F77"/>
    <w:rsid w:val="00265F92"/>
    <w:rsid w:val="00266C83"/>
    <w:rsid w:val="00270B33"/>
    <w:rsid w:val="00272671"/>
    <w:rsid w:val="002768DC"/>
    <w:rsid w:val="00280071"/>
    <w:rsid w:val="002818A1"/>
    <w:rsid w:val="00282AB3"/>
    <w:rsid w:val="00290E76"/>
    <w:rsid w:val="00292C24"/>
    <w:rsid w:val="00292D95"/>
    <w:rsid w:val="00294C8F"/>
    <w:rsid w:val="00294D5C"/>
    <w:rsid w:val="00296E5A"/>
    <w:rsid w:val="002A3B4F"/>
    <w:rsid w:val="002A5894"/>
    <w:rsid w:val="002A6BFC"/>
    <w:rsid w:val="002A6C56"/>
    <w:rsid w:val="002C090C"/>
    <w:rsid w:val="002C1243"/>
    <w:rsid w:val="002C1815"/>
    <w:rsid w:val="002C1E15"/>
    <w:rsid w:val="002C4084"/>
    <w:rsid w:val="002C475E"/>
    <w:rsid w:val="002C52DC"/>
    <w:rsid w:val="002C6AD6"/>
    <w:rsid w:val="002D3BD7"/>
    <w:rsid w:val="002D4535"/>
    <w:rsid w:val="002D67F8"/>
    <w:rsid w:val="002D6C2A"/>
    <w:rsid w:val="002D7A86"/>
    <w:rsid w:val="002D7F76"/>
    <w:rsid w:val="002E0B04"/>
    <w:rsid w:val="002E15B4"/>
    <w:rsid w:val="002E5C2E"/>
    <w:rsid w:val="002F2C55"/>
    <w:rsid w:val="002F3053"/>
    <w:rsid w:val="002F45FF"/>
    <w:rsid w:val="002F66D3"/>
    <w:rsid w:val="002F6D17"/>
    <w:rsid w:val="002F71BF"/>
    <w:rsid w:val="003011EF"/>
    <w:rsid w:val="00302126"/>
    <w:rsid w:val="00302887"/>
    <w:rsid w:val="003033AE"/>
    <w:rsid w:val="00303734"/>
    <w:rsid w:val="003056EB"/>
    <w:rsid w:val="00305A8C"/>
    <w:rsid w:val="003071FF"/>
    <w:rsid w:val="00307CD7"/>
    <w:rsid w:val="00310652"/>
    <w:rsid w:val="00310B8F"/>
    <w:rsid w:val="003133FD"/>
    <w:rsid w:val="00313549"/>
    <w:rsid w:val="00313626"/>
    <w:rsid w:val="0031371D"/>
    <w:rsid w:val="0031789F"/>
    <w:rsid w:val="0032034D"/>
    <w:rsid w:val="00320788"/>
    <w:rsid w:val="003233A3"/>
    <w:rsid w:val="00324BB4"/>
    <w:rsid w:val="003255E6"/>
    <w:rsid w:val="0032672D"/>
    <w:rsid w:val="0032730A"/>
    <w:rsid w:val="0032781C"/>
    <w:rsid w:val="003311DE"/>
    <w:rsid w:val="0033196C"/>
    <w:rsid w:val="00331F33"/>
    <w:rsid w:val="00341804"/>
    <w:rsid w:val="0034455D"/>
    <w:rsid w:val="0034604B"/>
    <w:rsid w:val="00346D17"/>
    <w:rsid w:val="00347972"/>
    <w:rsid w:val="0035469B"/>
    <w:rsid w:val="00354D44"/>
    <w:rsid w:val="003559CC"/>
    <w:rsid w:val="003569D7"/>
    <w:rsid w:val="0035727A"/>
    <w:rsid w:val="00357D77"/>
    <w:rsid w:val="003608AC"/>
    <w:rsid w:val="00360FED"/>
    <w:rsid w:val="00363A23"/>
    <w:rsid w:val="0036440C"/>
    <w:rsid w:val="0036465A"/>
    <w:rsid w:val="00366DE1"/>
    <w:rsid w:val="003706BA"/>
    <w:rsid w:val="003759CC"/>
    <w:rsid w:val="00380C32"/>
    <w:rsid w:val="00390C38"/>
    <w:rsid w:val="003920CE"/>
    <w:rsid w:val="0039263A"/>
    <w:rsid w:val="00392748"/>
    <w:rsid w:val="00392C65"/>
    <w:rsid w:val="00392ED5"/>
    <w:rsid w:val="0039350A"/>
    <w:rsid w:val="003944B7"/>
    <w:rsid w:val="00394C7A"/>
    <w:rsid w:val="003A123D"/>
    <w:rsid w:val="003A19DC"/>
    <w:rsid w:val="003A1B45"/>
    <w:rsid w:val="003A220C"/>
    <w:rsid w:val="003A386D"/>
    <w:rsid w:val="003A3F4A"/>
    <w:rsid w:val="003A5F56"/>
    <w:rsid w:val="003A70DE"/>
    <w:rsid w:val="003B0165"/>
    <w:rsid w:val="003B46FC"/>
    <w:rsid w:val="003B53F9"/>
    <w:rsid w:val="003B5767"/>
    <w:rsid w:val="003B6581"/>
    <w:rsid w:val="003B7605"/>
    <w:rsid w:val="003B7E18"/>
    <w:rsid w:val="003C08AA"/>
    <w:rsid w:val="003C2A7B"/>
    <w:rsid w:val="003C3459"/>
    <w:rsid w:val="003C49EF"/>
    <w:rsid w:val="003C5CE0"/>
    <w:rsid w:val="003C6B3D"/>
    <w:rsid w:val="003C6BCA"/>
    <w:rsid w:val="003C7902"/>
    <w:rsid w:val="003D04F2"/>
    <w:rsid w:val="003D0BFF"/>
    <w:rsid w:val="003D1A65"/>
    <w:rsid w:val="003D1B89"/>
    <w:rsid w:val="003D6EF1"/>
    <w:rsid w:val="003E1076"/>
    <w:rsid w:val="003E2AEA"/>
    <w:rsid w:val="003E5BE5"/>
    <w:rsid w:val="003F18D1"/>
    <w:rsid w:val="003F20EC"/>
    <w:rsid w:val="003F3F8C"/>
    <w:rsid w:val="003F4530"/>
    <w:rsid w:val="003F4F0E"/>
    <w:rsid w:val="003F5D81"/>
    <w:rsid w:val="003F6096"/>
    <w:rsid w:val="003F6E06"/>
    <w:rsid w:val="00402895"/>
    <w:rsid w:val="00403C7A"/>
    <w:rsid w:val="004057A6"/>
    <w:rsid w:val="00406554"/>
    <w:rsid w:val="0041251D"/>
    <w:rsid w:val="004131B0"/>
    <w:rsid w:val="004166FA"/>
    <w:rsid w:val="00416C42"/>
    <w:rsid w:val="00421970"/>
    <w:rsid w:val="00422476"/>
    <w:rsid w:val="0042385C"/>
    <w:rsid w:val="004249D1"/>
    <w:rsid w:val="00426FA5"/>
    <w:rsid w:val="0043139E"/>
    <w:rsid w:val="00431654"/>
    <w:rsid w:val="00431B4B"/>
    <w:rsid w:val="00434926"/>
    <w:rsid w:val="00434B6C"/>
    <w:rsid w:val="004406C3"/>
    <w:rsid w:val="00441069"/>
    <w:rsid w:val="00441A96"/>
    <w:rsid w:val="004438D7"/>
    <w:rsid w:val="00443ACE"/>
    <w:rsid w:val="00444217"/>
    <w:rsid w:val="004478F4"/>
    <w:rsid w:val="00450F7A"/>
    <w:rsid w:val="00452C6D"/>
    <w:rsid w:val="00452DFB"/>
    <w:rsid w:val="004533C5"/>
    <w:rsid w:val="004541AF"/>
    <w:rsid w:val="00455E0B"/>
    <w:rsid w:val="00462B9F"/>
    <w:rsid w:val="0046554E"/>
    <w:rsid w:val="00465582"/>
    <w:rsid w:val="004659EE"/>
    <w:rsid w:val="004661E9"/>
    <w:rsid w:val="00473E34"/>
    <w:rsid w:val="0047644F"/>
    <w:rsid w:val="00476BA9"/>
    <w:rsid w:val="00482099"/>
    <w:rsid w:val="0048276E"/>
    <w:rsid w:val="00484292"/>
    <w:rsid w:val="00484B64"/>
    <w:rsid w:val="00490065"/>
    <w:rsid w:val="00490967"/>
    <w:rsid w:val="00490B6C"/>
    <w:rsid w:val="004936C2"/>
    <w:rsid w:val="0049379C"/>
    <w:rsid w:val="00494C24"/>
    <w:rsid w:val="00496D69"/>
    <w:rsid w:val="00497408"/>
    <w:rsid w:val="00497BF2"/>
    <w:rsid w:val="004A0769"/>
    <w:rsid w:val="004A183A"/>
    <w:rsid w:val="004A1CA0"/>
    <w:rsid w:val="004A22E9"/>
    <w:rsid w:val="004A395C"/>
    <w:rsid w:val="004A3B4C"/>
    <w:rsid w:val="004A4ACD"/>
    <w:rsid w:val="004A51DB"/>
    <w:rsid w:val="004A5BC5"/>
    <w:rsid w:val="004B023D"/>
    <w:rsid w:val="004B15D0"/>
    <w:rsid w:val="004B3482"/>
    <w:rsid w:val="004B6636"/>
    <w:rsid w:val="004B7FEC"/>
    <w:rsid w:val="004C0909"/>
    <w:rsid w:val="004C1B2B"/>
    <w:rsid w:val="004C3F97"/>
    <w:rsid w:val="004C6C3B"/>
    <w:rsid w:val="004D01F2"/>
    <w:rsid w:val="004D3339"/>
    <w:rsid w:val="004D353F"/>
    <w:rsid w:val="004D36D7"/>
    <w:rsid w:val="004D682B"/>
    <w:rsid w:val="004D74FB"/>
    <w:rsid w:val="004E2A53"/>
    <w:rsid w:val="004E5458"/>
    <w:rsid w:val="004E6152"/>
    <w:rsid w:val="004F04A4"/>
    <w:rsid w:val="004F153A"/>
    <w:rsid w:val="004F206E"/>
    <w:rsid w:val="004F344A"/>
    <w:rsid w:val="004F4639"/>
    <w:rsid w:val="004F479A"/>
    <w:rsid w:val="004F5E07"/>
    <w:rsid w:val="004F7562"/>
    <w:rsid w:val="00500610"/>
    <w:rsid w:val="00503281"/>
    <w:rsid w:val="00504ED4"/>
    <w:rsid w:val="00510639"/>
    <w:rsid w:val="00511791"/>
    <w:rsid w:val="00514D20"/>
    <w:rsid w:val="00516142"/>
    <w:rsid w:val="00520027"/>
    <w:rsid w:val="0052093C"/>
    <w:rsid w:val="00521B31"/>
    <w:rsid w:val="00522469"/>
    <w:rsid w:val="00522F69"/>
    <w:rsid w:val="0052400A"/>
    <w:rsid w:val="0052622A"/>
    <w:rsid w:val="0053072D"/>
    <w:rsid w:val="005319F7"/>
    <w:rsid w:val="00532213"/>
    <w:rsid w:val="00533F8A"/>
    <w:rsid w:val="005349AA"/>
    <w:rsid w:val="00535083"/>
    <w:rsid w:val="00536277"/>
    <w:rsid w:val="00536F43"/>
    <w:rsid w:val="0054052C"/>
    <w:rsid w:val="00540E0F"/>
    <w:rsid w:val="00543B4A"/>
    <w:rsid w:val="00544D43"/>
    <w:rsid w:val="00547EF2"/>
    <w:rsid w:val="0055075D"/>
    <w:rsid w:val="00550FB8"/>
    <w:rsid w:val="005510BA"/>
    <w:rsid w:val="005510F0"/>
    <w:rsid w:val="005538C8"/>
    <w:rsid w:val="00554B4E"/>
    <w:rsid w:val="0055554B"/>
    <w:rsid w:val="00556C02"/>
    <w:rsid w:val="00557089"/>
    <w:rsid w:val="005571C9"/>
    <w:rsid w:val="00561BB2"/>
    <w:rsid w:val="00562ED5"/>
    <w:rsid w:val="00563249"/>
    <w:rsid w:val="005667BC"/>
    <w:rsid w:val="005703EE"/>
    <w:rsid w:val="0057054F"/>
    <w:rsid w:val="00570A65"/>
    <w:rsid w:val="00570D44"/>
    <w:rsid w:val="0057143D"/>
    <w:rsid w:val="00573F05"/>
    <w:rsid w:val="00574B52"/>
    <w:rsid w:val="005762B1"/>
    <w:rsid w:val="00580456"/>
    <w:rsid w:val="0058060E"/>
    <w:rsid w:val="00580E73"/>
    <w:rsid w:val="00583156"/>
    <w:rsid w:val="00590C76"/>
    <w:rsid w:val="00593386"/>
    <w:rsid w:val="00596998"/>
    <w:rsid w:val="005A0CCD"/>
    <w:rsid w:val="005A0FAC"/>
    <w:rsid w:val="005A1166"/>
    <w:rsid w:val="005A3A2C"/>
    <w:rsid w:val="005A6E62"/>
    <w:rsid w:val="005B11E4"/>
    <w:rsid w:val="005B2FB3"/>
    <w:rsid w:val="005B385A"/>
    <w:rsid w:val="005B47F2"/>
    <w:rsid w:val="005C7595"/>
    <w:rsid w:val="005D2B29"/>
    <w:rsid w:val="005D354A"/>
    <w:rsid w:val="005D3E53"/>
    <w:rsid w:val="005D506C"/>
    <w:rsid w:val="005D5CE6"/>
    <w:rsid w:val="005E2B54"/>
    <w:rsid w:val="005E3235"/>
    <w:rsid w:val="005E4176"/>
    <w:rsid w:val="005E4876"/>
    <w:rsid w:val="005E61CF"/>
    <w:rsid w:val="005E65B5"/>
    <w:rsid w:val="005F1AC5"/>
    <w:rsid w:val="005F1BB7"/>
    <w:rsid w:val="005F28A9"/>
    <w:rsid w:val="005F3AE9"/>
    <w:rsid w:val="005F57E3"/>
    <w:rsid w:val="005F7632"/>
    <w:rsid w:val="00600521"/>
    <w:rsid w:val="006007BB"/>
    <w:rsid w:val="00600DB9"/>
    <w:rsid w:val="00601DC0"/>
    <w:rsid w:val="00601F1E"/>
    <w:rsid w:val="00602306"/>
    <w:rsid w:val="006034CB"/>
    <w:rsid w:val="00603950"/>
    <w:rsid w:val="00603C52"/>
    <w:rsid w:val="00606BCF"/>
    <w:rsid w:val="00611487"/>
    <w:rsid w:val="006131CE"/>
    <w:rsid w:val="0061336B"/>
    <w:rsid w:val="00616191"/>
    <w:rsid w:val="00616A6F"/>
    <w:rsid w:val="00617D6E"/>
    <w:rsid w:val="00622D61"/>
    <w:rsid w:val="00624198"/>
    <w:rsid w:val="00627F23"/>
    <w:rsid w:val="00632E2B"/>
    <w:rsid w:val="006333CE"/>
    <w:rsid w:val="00636C28"/>
    <w:rsid w:val="006428E5"/>
    <w:rsid w:val="00642A18"/>
    <w:rsid w:val="00642E61"/>
    <w:rsid w:val="0064427E"/>
    <w:rsid w:val="00644958"/>
    <w:rsid w:val="006474B8"/>
    <w:rsid w:val="00650D6C"/>
    <w:rsid w:val="006513FB"/>
    <w:rsid w:val="00651ED2"/>
    <w:rsid w:val="00652C34"/>
    <w:rsid w:val="00656EEF"/>
    <w:rsid w:val="0065735B"/>
    <w:rsid w:val="006627A6"/>
    <w:rsid w:val="00662C32"/>
    <w:rsid w:val="0066382B"/>
    <w:rsid w:val="00664E96"/>
    <w:rsid w:val="00665832"/>
    <w:rsid w:val="00666018"/>
    <w:rsid w:val="00672919"/>
    <w:rsid w:val="00673E52"/>
    <w:rsid w:val="00677703"/>
    <w:rsid w:val="0068064F"/>
    <w:rsid w:val="00680E04"/>
    <w:rsid w:val="00686587"/>
    <w:rsid w:val="006904CF"/>
    <w:rsid w:val="00690555"/>
    <w:rsid w:val="006909CA"/>
    <w:rsid w:val="00695EE2"/>
    <w:rsid w:val="0069660B"/>
    <w:rsid w:val="00697E54"/>
    <w:rsid w:val="006A0210"/>
    <w:rsid w:val="006A0A84"/>
    <w:rsid w:val="006A0D77"/>
    <w:rsid w:val="006A1153"/>
    <w:rsid w:val="006A1910"/>
    <w:rsid w:val="006A1B33"/>
    <w:rsid w:val="006A48F1"/>
    <w:rsid w:val="006A6740"/>
    <w:rsid w:val="006A691A"/>
    <w:rsid w:val="006A71A3"/>
    <w:rsid w:val="006B03F2"/>
    <w:rsid w:val="006B0D2F"/>
    <w:rsid w:val="006B14C1"/>
    <w:rsid w:val="006B1639"/>
    <w:rsid w:val="006B2F81"/>
    <w:rsid w:val="006B4469"/>
    <w:rsid w:val="006B4905"/>
    <w:rsid w:val="006B5CA7"/>
    <w:rsid w:val="006B5E89"/>
    <w:rsid w:val="006C19B2"/>
    <w:rsid w:val="006C30A0"/>
    <w:rsid w:val="006C35FF"/>
    <w:rsid w:val="006C3AA6"/>
    <w:rsid w:val="006C57F2"/>
    <w:rsid w:val="006C5949"/>
    <w:rsid w:val="006C6832"/>
    <w:rsid w:val="006D06FB"/>
    <w:rsid w:val="006D1370"/>
    <w:rsid w:val="006D2C28"/>
    <w:rsid w:val="006D3FC1"/>
    <w:rsid w:val="006D7590"/>
    <w:rsid w:val="006E05A4"/>
    <w:rsid w:val="006E0A03"/>
    <w:rsid w:val="006E2B37"/>
    <w:rsid w:val="006E372B"/>
    <w:rsid w:val="006E541B"/>
    <w:rsid w:val="006E588A"/>
    <w:rsid w:val="006E5FE9"/>
    <w:rsid w:val="006E6581"/>
    <w:rsid w:val="006E71A1"/>
    <w:rsid w:val="006E71DF"/>
    <w:rsid w:val="006F14D6"/>
    <w:rsid w:val="006F1616"/>
    <w:rsid w:val="006F1CC4"/>
    <w:rsid w:val="006F2A86"/>
    <w:rsid w:val="006F3163"/>
    <w:rsid w:val="006F3204"/>
    <w:rsid w:val="006F3708"/>
    <w:rsid w:val="006F58EB"/>
    <w:rsid w:val="006F6508"/>
    <w:rsid w:val="00702604"/>
    <w:rsid w:val="007031B7"/>
    <w:rsid w:val="00703AB3"/>
    <w:rsid w:val="00705FEC"/>
    <w:rsid w:val="00706851"/>
    <w:rsid w:val="0071147A"/>
    <w:rsid w:val="0071185D"/>
    <w:rsid w:val="00711C12"/>
    <w:rsid w:val="00713F85"/>
    <w:rsid w:val="00715A75"/>
    <w:rsid w:val="00721E01"/>
    <w:rsid w:val="007222AD"/>
    <w:rsid w:val="00724503"/>
    <w:rsid w:val="0072486C"/>
    <w:rsid w:val="0072646E"/>
    <w:rsid w:val="007265C9"/>
    <w:rsid w:val="007267CF"/>
    <w:rsid w:val="0073035A"/>
    <w:rsid w:val="0073114C"/>
    <w:rsid w:val="00731F3F"/>
    <w:rsid w:val="00733BAB"/>
    <w:rsid w:val="00737C50"/>
    <w:rsid w:val="00737D83"/>
    <w:rsid w:val="007420CD"/>
    <w:rsid w:val="007436BF"/>
    <w:rsid w:val="007443E9"/>
    <w:rsid w:val="00745DCE"/>
    <w:rsid w:val="007511A8"/>
    <w:rsid w:val="00752178"/>
    <w:rsid w:val="00753D89"/>
    <w:rsid w:val="00753DDA"/>
    <w:rsid w:val="00754A6E"/>
    <w:rsid w:val="007553D8"/>
    <w:rsid w:val="00755C36"/>
    <w:rsid w:val="00755C9B"/>
    <w:rsid w:val="00755CED"/>
    <w:rsid w:val="00756638"/>
    <w:rsid w:val="00760B96"/>
    <w:rsid w:val="00760FE4"/>
    <w:rsid w:val="007636C2"/>
    <w:rsid w:val="00763D8B"/>
    <w:rsid w:val="007657F6"/>
    <w:rsid w:val="00765E47"/>
    <w:rsid w:val="0076793B"/>
    <w:rsid w:val="0077125A"/>
    <w:rsid w:val="007732DA"/>
    <w:rsid w:val="0077662E"/>
    <w:rsid w:val="00777411"/>
    <w:rsid w:val="00780DFA"/>
    <w:rsid w:val="0078176E"/>
    <w:rsid w:val="007822BF"/>
    <w:rsid w:val="00783D5B"/>
    <w:rsid w:val="0078405B"/>
    <w:rsid w:val="00784A80"/>
    <w:rsid w:val="00784FF8"/>
    <w:rsid w:val="00786F58"/>
    <w:rsid w:val="00787CC1"/>
    <w:rsid w:val="00791B10"/>
    <w:rsid w:val="00792F4E"/>
    <w:rsid w:val="0079398D"/>
    <w:rsid w:val="00796C25"/>
    <w:rsid w:val="007A069A"/>
    <w:rsid w:val="007A1928"/>
    <w:rsid w:val="007A1B68"/>
    <w:rsid w:val="007A287C"/>
    <w:rsid w:val="007A3B2A"/>
    <w:rsid w:val="007A79D5"/>
    <w:rsid w:val="007B0C9D"/>
    <w:rsid w:val="007B4A71"/>
    <w:rsid w:val="007B5522"/>
    <w:rsid w:val="007B759F"/>
    <w:rsid w:val="007B78B1"/>
    <w:rsid w:val="007C0EE0"/>
    <w:rsid w:val="007C1B71"/>
    <w:rsid w:val="007C1C2F"/>
    <w:rsid w:val="007C1D9C"/>
    <w:rsid w:val="007C23E7"/>
    <w:rsid w:val="007C2FBB"/>
    <w:rsid w:val="007C339A"/>
    <w:rsid w:val="007C6D47"/>
    <w:rsid w:val="007C706E"/>
    <w:rsid w:val="007C7164"/>
    <w:rsid w:val="007C7FB0"/>
    <w:rsid w:val="007D1984"/>
    <w:rsid w:val="007D2AFE"/>
    <w:rsid w:val="007D3F78"/>
    <w:rsid w:val="007D703F"/>
    <w:rsid w:val="007E089B"/>
    <w:rsid w:val="007E0F03"/>
    <w:rsid w:val="007E3264"/>
    <w:rsid w:val="007E3FEA"/>
    <w:rsid w:val="007E6962"/>
    <w:rsid w:val="007F0A0B"/>
    <w:rsid w:val="007F3A60"/>
    <w:rsid w:val="007F3D0B"/>
    <w:rsid w:val="007F7C94"/>
    <w:rsid w:val="007F7D82"/>
    <w:rsid w:val="00802FFA"/>
    <w:rsid w:val="0080364E"/>
    <w:rsid w:val="008053DE"/>
    <w:rsid w:val="00810E4B"/>
    <w:rsid w:val="00814BAA"/>
    <w:rsid w:val="00814DBC"/>
    <w:rsid w:val="0081536D"/>
    <w:rsid w:val="00821059"/>
    <w:rsid w:val="00824295"/>
    <w:rsid w:val="0082671E"/>
    <w:rsid w:val="00826FE3"/>
    <w:rsid w:val="00827A65"/>
    <w:rsid w:val="00830473"/>
    <w:rsid w:val="008313F3"/>
    <w:rsid w:val="008333B6"/>
    <w:rsid w:val="00835ED7"/>
    <w:rsid w:val="00836689"/>
    <w:rsid w:val="008402F2"/>
    <w:rsid w:val="008405BB"/>
    <w:rsid w:val="00841E7A"/>
    <w:rsid w:val="00843789"/>
    <w:rsid w:val="00844AF5"/>
    <w:rsid w:val="0084564F"/>
    <w:rsid w:val="00846494"/>
    <w:rsid w:val="00847B20"/>
    <w:rsid w:val="008509D3"/>
    <w:rsid w:val="00852335"/>
    <w:rsid w:val="00853418"/>
    <w:rsid w:val="0085416E"/>
    <w:rsid w:val="008553B7"/>
    <w:rsid w:val="00856FCB"/>
    <w:rsid w:val="00857CF6"/>
    <w:rsid w:val="00860BE0"/>
    <w:rsid w:val="008610ED"/>
    <w:rsid w:val="00861C6A"/>
    <w:rsid w:val="00864FED"/>
    <w:rsid w:val="00865199"/>
    <w:rsid w:val="0086553C"/>
    <w:rsid w:val="00865FDD"/>
    <w:rsid w:val="00866038"/>
    <w:rsid w:val="00866425"/>
    <w:rsid w:val="00867EAF"/>
    <w:rsid w:val="00870763"/>
    <w:rsid w:val="008713EA"/>
    <w:rsid w:val="008727FA"/>
    <w:rsid w:val="00873C6B"/>
    <w:rsid w:val="00874B8E"/>
    <w:rsid w:val="00882B63"/>
    <w:rsid w:val="00882ECB"/>
    <w:rsid w:val="00884051"/>
    <w:rsid w:val="0088426A"/>
    <w:rsid w:val="008852BA"/>
    <w:rsid w:val="00886C47"/>
    <w:rsid w:val="0088765D"/>
    <w:rsid w:val="00887CBF"/>
    <w:rsid w:val="00890108"/>
    <w:rsid w:val="00893877"/>
    <w:rsid w:val="00894FCC"/>
    <w:rsid w:val="0089532C"/>
    <w:rsid w:val="00896165"/>
    <w:rsid w:val="00896681"/>
    <w:rsid w:val="008A0612"/>
    <w:rsid w:val="008A07F4"/>
    <w:rsid w:val="008A2177"/>
    <w:rsid w:val="008A2749"/>
    <w:rsid w:val="008A3247"/>
    <w:rsid w:val="008A3A90"/>
    <w:rsid w:val="008A565B"/>
    <w:rsid w:val="008A7E2E"/>
    <w:rsid w:val="008B06D4"/>
    <w:rsid w:val="008B1FC6"/>
    <w:rsid w:val="008B2E14"/>
    <w:rsid w:val="008B4F20"/>
    <w:rsid w:val="008B5CCE"/>
    <w:rsid w:val="008B6A1B"/>
    <w:rsid w:val="008B71E1"/>
    <w:rsid w:val="008B7FFD"/>
    <w:rsid w:val="008C1FC2"/>
    <w:rsid w:val="008C286A"/>
    <w:rsid w:val="008C2920"/>
    <w:rsid w:val="008C4307"/>
    <w:rsid w:val="008D0DCC"/>
    <w:rsid w:val="008D23DF"/>
    <w:rsid w:val="008D4329"/>
    <w:rsid w:val="008D4D3C"/>
    <w:rsid w:val="008D6B13"/>
    <w:rsid w:val="008D73BF"/>
    <w:rsid w:val="008D7F09"/>
    <w:rsid w:val="008E1B84"/>
    <w:rsid w:val="008E2597"/>
    <w:rsid w:val="008E2B4B"/>
    <w:rsid w:val="008E37D3"/>
    <w:rsid w:val="008E3804"/>
    <w:rsid w:val="008E5B64"/>
    <w:rsid w:val="008E5C43"/>
    <w:rsid w:val="008E7C9A"/>
    <w:rsid w:val="008E7DAA"/>
    <w:rsid w:val="008E7DCC"/>
    <w:rsid w:val="008F0094"/>
    <w:rsid w:val="008F03EF"/>
    <w:rsid w:val="008F1194"/>
    <w:rsid w:val="008F2AF1"/>
    <w:rsid w:val="008F340F"/>
    <w:rsid w:val="008F5905"/>
    <w:rsid w:val="00900F44"/>
    <w:rsid w:val="00902E9F"/>
    <w:rsid w:val="00903523"/>
    <w:rsid w:val="00904DBA"/>
    <w:rsid w:val="00905121"/>
    <w:rsid w:val="00905A26"/>
    <w:rsid w:val="00906281"/>
    <w:rsid w:val="0090659A"/>
    <w:rsid w:val="009100AD"/>
    <w:rsid w:val="00911080"/>
    <w:rsid w:val="00912500"/>
    <w:rsid w:val="0091350B"/>
    <w:rsid w:val="00914BCA"/>
    <w:rsid w:val="00915986"/>
    <w:rsid w:val="00917227"/>
    <w:rsid w:val="00917624"/>
    <w:rsid w:val="0092145B"/>
    <w:rsid w:val="00924E21"/>
    <w:rsid w:val="00926CB2"/>
    <w:rsid w:val="00930386"/>
    <w:rsid w:val="009309F5"/>
    <w:rsid w:val="00930AA7"/>
    <w:rsid w:val="00931E5B"/>
    <w:rsid w:val="00933237"/>
    <w:rsid w:val="00933F28"/>
    <w:rsid w:val="0093793F"/>
    <w:rsid w:val="009379F1"/>
    <w:rsid w:val="009400C3"/>
    <w:rsid w:val="0094053C"/>
    <w:rsid w:val="00942377"/>
    <w:rsid w:val="009476C0"/>
    <w:rsid w:val="00955B62"/>
    <w:rsid w:val="00957743"/>
    <w:rsid w:val="00962FD7"/>
    <w:rsid w:val="00963E34"/>
    <w:rsid w:val="00964680"/>
    <w:rsid w:val="00964DFA"/>
    <w:rsid w:val="00970B74"/>
    <w:rsid w:val="00974697"/>
    <w:rsid w:val="00974BE3"/>
    <w:rsid w:val="0097741E"/>
    <w:rsid w:val="0098155C"/>
    <w:rsid w:val="00983B77"/>
    <w:rsid w:val="00987A82"/>
    <w:rsid w:val="00990374"/>
    <w:rsid w:val="00995988"/>
    <w:rsid w:val="00995ED1"/>
    <w:rsid w:val="00996053"/>
    <w:rsid w:val="009A0B2F"/>
    <w:rsid w:val="009A1CF4"/>
    <w:rsid w:val="009A37D7"/>
    <w:rsid w:val="009A4E17"/>
    <w:rsid w:val="009A6955"/>
    <w:rsid w:val="009B1137"/>
    <w:rsid w:val="009B11FD"/>
    <w:rsid w:val="009B1BE8"/>
    <w:rsid w:val="009B341C"/>
    <w:rsid w:val="009B5747"/>
    <w:rsid w:val="009B6742"/>
    <w:rsid w:val="009C293F"/>
    <w:rsid w:val="009C51E2"/>
    <w:rsid w:val="009C7AB8"/>
    <w:rsid w:val="009D1936"/>
    <w:rsid w:val="009D19E0"/>
    <w:rsid w:val="009D22D7"/>
    <w:rsid w:val="009D2C27"/>
    <w:rsid w:val="009D2DF5"/>
    <w:rsid w:val="009D3947"/>
    <w:rsid w:val="009D3F05"/>
    <w:rsid w:val="009D6601"/>
    <w:rsid w:val="009D6C6C"/>
    <w:rsid w:val="009E2309"/>
    <w:rsid w:val="009E252E"/>
    <w:rsid w:val="009E42B9"/>
    <w:rsid w:val="009E4E17"/>
    <w:rsid w:val="009E7D25"/>
    <w:rsid w:val="009F27C1"/>
    <w:rsid w:val="009F2823"/>
    <w:rsid w:val="009F3DC8"/>
    <w:rsid w:val="009F4C2E"/>
    <w:rsid w:val="009F6C49"/>
    <w:rsid w:val="00A0086D"/>
    <w:rsid w:val="00A01483"/>
    <w:rsid w:val="00A014A3"/>
    <w:rsid w:val="00A027CC"/>
    <w:rsid w:val="00A03867"/>
    <w:rsid w:val="00A0412D"/>
    <w:rsid w:val="00A04F5F"/>
    <w:rsid w:val="00A067F8"/>
    <w:rsid w:val="00A20991"/>
    <w:rsid w:val="00A21211"/>
    <w:rsid w:val="00A225BF"/>
    <w:rsid w:val="00A24076"/>
    <w:rsid w:val="00A242C9"/>
    <w:rsid w:val="00A25E3B"/>
    <w:rsid w:val="00A3050A"/>
    <w:rsid w:val="00A30F8A"/>
    <w:rsid w:val="00A32A79"/>
    <w:rsid w:val="00A34C40"/>
    <w:rsid w:val="00A34E7F"/>
    <w:rsid w:val="00A435DE"/>
    <w:rsid w:val="00A45477"/>
    <w:rsid w:val="00A46F0A"/>
    <w:rsid w:val="00A46F25"/>
    <w:rsid w:val="00A47CC2"/>
    <w:rsid w:val="00A502BA"/>
    <w:rsid w:val="00A505AC"/>
    <w:rsid w:val="00A576C8"/>
    <w:rsid w:val="00A60146"/>
    <w:rsid w:val="00A601A9"/>
    <w:rsid w:val="00A622C4"/>
    <w:rsid w:val="00A6283D"/>
    <w:rsid w:val="00A64D9D"/>
    <w:rsid w:val="00A67552"/>
    <w:rsid w:val="00A676FF"/>
    <w:rsid w:val="00A71273"/>
    <w:rsid w:val="00A72C1F"/>
    <w:rsid w:val="00A72C9D"/>
    <w:rsid w:val="00A73184"/>
    <w:rsid w:val="00A73EBA"/>
    <w:rsid w:val="00A74EAF"/>
    <w:rsid w:val="00A754B4"/>
    <w:rsid w:val="00A77414"/>
    <w:rsid w:val="00A807C1"/>
    <w:rsid w:val="00A82658"/>
    <w:rsid w:val="00A8330E"/>
    <w:rsid w:val="00A83374"/>
    <w:rsid w:val="00A83525"/>
    <w:rsid w:val="00A84643"/>
    <w:rsid w:val="00A85E97"/>
    <w:rsid w:val="00A864A4"/>
    <w:rsid w:val="00A90DC3"/>
    <w:rsid w:val="00A93770"/>
    <w:rsid w:val="00A96172"/>
    <w:rsid w:val="00A96C20"/>
    <w:rsid w:val="00A978C8"/>
    <w:rsid w:val="00A97C5F"/>
    <w:rsid w:val="00AA3D36"/>
    <w:rsid w:val="00AA4484"/>
    <w:rsid w:val="00AA6425"/>
    <w:rsid w:val="00AB0D6A"/>
    <w:rsid w:val="00AB43B3"/>
    <w:rsid w:val="00AB49B9"/>
    <w:rsid w:val="00AB501D"/>
    <w:rsid w:val="00AB608C"/>
    <w:rsid w:val="00AB758A"/>
    <w:rsid w:val="00AB7B9F"/>
    <w:rsid w:val="00AB7C6A"/>
    <w:rsid w:val="00AC027E"/>
    <w:rsid w:val="00AC0300"/>
    <w:rsid w:val="00AC10B6"/>
    <w:rsid w:val="00AC1E7E"/>
    <w:rsid w:val="00AC3710"/>
    <w:rsid w:val="00AC507D"/>
    <w:rsid w:val="00AC66E4"/>
    <w:rsid w:val="00AD04F2"/>
    <w:rsid w:val="00AD4300"/>
    <w:rsid w:val="00AD4578"/>
    <w:rsid w:val="00AD68E9"/>
    <w:rsid w:val="00AD7719"/>
    <w:rsid w:val="00AE118A"/>
    <w:rsid w:val="00AE56C0"/>
    <w:rsid w:val="00AF0582"/>
    <w:rsid w:val="00AF2DD4"/>
    <w:rsid w:val="00AF3488"/>
    <w:rsid w:val="00AF724F"/>
    <w:rsid w:val="00B00914"/>
    <w:rsid w:val="00B00E3C"/>
    <w:rsid w:val="00B0149E"/>
    <w:rsid w:val="00B02A8E"/>
    <w:rsid w:val="00B052EE"/>
    <w:rsid w:val="00B1081F"/>
    <w:rsid w:val="00B12764"/>
    <w:rsid w:val="00B1736B"/>
    <w:rsid w:val="00B17DE3"/>
    <w:rsid w:val="00B20D0A"/>
    <w:rsid w:val="00B2496B"/>
    <w:rsid w:val="00B24CDD"/>
    <w:rsid w:val="00B25B09"/>
    <w:rsid w:val="00B26051"/>
    <w:rsid w:val="00B27499"/>
    <w:rsid w:val="00B275A9"/>
    <w:rsid w:val="00B3010D"/>
    <w:rsid w:val="00B35151"/>
    <w:rsid w:val="00B4054D"/>
    <w:rsid w:val="00B433F2"/>
    <w:rsid w:val="00B43AEB"/>
    <w:rsid w:val="00B458E8"/>
    <w:rsid w:val="00B46972"/>
    <w:rsid w:val="00B474E6"/>
    <w:rsid w:val="00B47558"/>
    <w:rsid w:val="00B5051B"/>
    <w:rsid w:val="00B51C0D"/>
    <w:rsid w:val="00B525D8"/>
    <w:rsid w:val="00B5397B"/>
    <w:rsid w:val="00B53EE9"/>
    <w:rsid w:val="00B559D6"/>
    <w:rsid w:val="00B55B99"/>
    <w:rsid w:val="00B56107"/>
    <w:rsid w:val="00B6183E"/>
    <w:rsid w:val="00B6264A"/>
    <w:rsid w:val="00B62809"/>
    <w:rsid w:val="00B645AD"/>
    <w:rsid w:val="00B651A4"/>
    <w:rsid w:val="00B65878"/>
    <w:rsid w:val="00B658E4"/>
    <w:rsid w:val="00B663DB"/>
    <w:rsid w:val="00B66E6D"/>
    <w:rsid w:val="00B67E09"/>
    <w:rsid w:val="00B70E2C"/>
    <w:rsid w:val="00B74716"/>
    <w:rsid w:val="00B7675A"/>
    <w:rsid w:val="00B77634"/>
    <w:rsid w:val="00B813CB"/>
    <w:rsid w:val="00B81898"/>
    <w:rsid w:val="00B82DED"/>
    <w:rsid w:val="00B859D5"/>
    <w:rsid w:val="00B8606B"/>
    <w:rsid w:val="00B878E7"/>
    <w:rsid w:val="00B879CC"/>
    <w:rsid w:val="00B9284C"/>
    <w:rsid w:val="00B9421D"/>
    <w:rsid w:val="00B97278"/>
    <w:rsid w:val="00B97943"/>
    <w:rsid w:val="00BA0908"/>
    <w:rsid w:val="00BA1D0B"/>
    <w:rsid w:val="00BA330C"/>
    <w:rsid w:val="00BA4BB9"/>
    <w:rsid w:val="00BA65F8"/>
    <w:rsid w:val="00BA67A5"/>
    <w:rsid w:val="00BA6972"/>
    <w:rsid w:val="00BA797A"/>
    <w:rsid w:val="00BB19ED"/>
    <w:rsid w:val="00BB1E0D"/>
    <w:rsid w:val="00BB25B3"/>
    <w:rsid w:val="00BB26C8"/>
    <w:rsid w:val="00BB4D9B"/>
    <w:rsid w:val="00BB73FF"/>
    <w:rsid w:val="00BB7688"/>
    <w:rsid w:val="00BC17CC"/>
    <w:rsid w:val="00BC7423"/>
    <w:rsid w:val="00BC7CAC"/>
    <w:rsid w:val="00BD121F"/>
    <w:rsid w:val="00BD2454"/>
    <w:rsid w:val="00BD6D3D"/>
    <w:rsid w:val="00BD6D76"/>
    <w:rsid w:val="00BE1A97"/>
    <w:rsid w:val="00BE2C24"/>
    <w:rsid w:val="00BE5518"/>
    <w:rsid w:val="00BE56B3"/>
    <w:rsid w:val="00BE676D"/>
    <w:rsid w:val="00BF04E8"/>
    <w:rsid w:val="00BF16BF"/>
    <w:rsid w:val="00BF3E9D"/>
    <w:rsid w:val="00BF4BC7"/>
    <w:rsid w:val="00BF4D1F"/>
    <w:rsid w:val="00BF76BE"/>
    <w:rsid w:val="00C00F25"/>
    <w:rsid w:val="00C02A73"/>
    <w:rsid w:val="00C0389E"/>
    <w:rsid w:val="00C05CC1"/>
    <w:rsid w:val="00C063D2"/>
    <w:rsid w:val="00C07176"/>
    <w:rsid w:val="00C07AC7"/>
    <w:rsid w:val="00C07FD9"/>
    <w:rsid w:val="00C10955"/>
    <w:rsid w:val="00C113E1"/>
    <w:rsid w:val="00C11C4D"/>
    <w:rsid w:val="00C13E66"/>
    <w:rsid w:val="00C1712C"/>
    <w:rsid w:val="00C17811"/>
    <w:rsid w:val="00C20634"/>
    <w:rsid w:val="00C22233"/>
    <w:rsid w:val="00C23E16"/>
    <w:rsid w:val="00C24496"/>
    <w:rsid w:val="00C27E37"/>
    <w:rsid w:val="00C321DB"/>
    <w:rsid w:val="00C32713"/>
    <w:rsid w:val="00C34883"/>
    <w:rsid w:val="00C351B8"/>
    <w:rsid w:val="00C37A11"/>
    <w:rsid w:val="00C40EBD"/>
    <w:rsid w:val="00C410D9"/>
    <w:rsid w:val="00C4183E"/>
    <w:rsid w:val="00C44DB7"/>
    <w:rsid w:val="00C4510A"/>
    <w:rsid w:val="00C47F2E"/>
    <w:rsid w:val="00C5206F"/>
    <w:rsid w:val="00C52BA6"/>
    <w:rsid w:val="00C53C56"/>
    <w:rsid w:val="00C54A42"/>
    <w:rsid w:val="00C57A1A"/>
    <w:rsid w:val="00C60BBD"/>
    <w:rsid w:val="00C6258F"/>
    <w:rsid w:val="00C62C41"/>
    <w:rsid w:val="00C63DF6"/>
    <w:rsid w:val="00C63E58"/>
    <w:rsid w:val="00C6495E"/>
    <w:rsid w:val="00C658B5"/>
    <w:rsid w:val="00C670EE"/>
    <w:rsid w:val="00C67E3B"/>
    <w:rsid w:val="00C70084"/>
    <w:rsid w:val="00C70874"/>
    <w:rsid w:val="00C71442"/>
    <w:rsid w:val="00C72C0B"/>
    <w:rsid w:val="00C73E03"/>
    <w:rsid w:val="00C7574A"/>
    <w:rsid w:val="00C75D8F"/>
    <w:rsid w:val="00C7705D"/>
    <w:rsid w:val="00C82EF7"/>
    <w:rsid w:val="00C8718B"/>
    <w:rsid w:val="00C872E4"/>
    <w:rsid w:val="00C90311"/>
    <w:rsid w:val="00C91346"/>
    <w:rsid w:val="00C91C26"/>
    <w:rsid w:val="00C9249D"/>
    <w:rsid w:val="00C9322B"/>
    <w:rsid w:val="00C93795"/>
    <w:rsid w:val="00C9581A"/>
    <w:rsid w:val="00CA51CC"/>
    <w:rsid w:val="00CA7083"/>
    <w:rsid w:val="00CA7287"/>
    <w:rsid w:val="00CA73D5"/>
    <w:rsid w:val="00CB22E4"/>
    <w:rsid w:val="00CB36FF"/>
    <w:rsid w:val="00CB3F93"/>
    <w:rsid w:val="00CB5068"/>
    <w:rsid w:val="00CB5C3F"/>
    <w:rsid w:val="00CB7D2B"/>
    <w:rsid w:val="00CC1225"/>
    <w:rsid w:val="00CC1C87"/>
    <w:rsid w:val="00CC3000"/>
    <w:rsid w:val="00CC4859"/>
    <w:rsid w:val="00CC49F5"/>
    <w:rsid w:val="00CC7A35"/>
    <w:rsid w:val="00CD072A"/>
    <w:rsid w:val="00CD14BA"/>
    <w:rsid w:val="00CD40B1"/>
    <w:rsid w:val="00CD56A1"/>
    <w:rsid w:val="00CD6880"/>
    <w:rsid w:val="00CD6BD8"/>
    <w:rsid w:val="00CD6D45"/>
    <w:rsid w:val="00CD7C65"/>
    <w:rsid w:val="00CD7CD2"/>
    <w:rsid w:val="00CD7F73"/>
    <w:rsid w:val="00CE26C5"/>
    <w:rsid w:val="00CE364C"/>
    <w:rsid w:val="00CE365C"/>
    <w:rsid w:val="00CE36AF"/>
    <w:rsid w:val="00CE3E10"/>
    <w:rsid w:val="00CE47F3"/>
    <w:rsid w:val="00CE5477"/>
    <w:rsid w:val="00CE54DD"/>
    <w:rsid w:val="00CE6A12"/>
    <w:rsid w:val="00CE7D3A"/>
    <w:rsid w:val="00CF0DA5"/>
    <w:rsid w:val="00CF11A1"/>
    <w:rsid w:val="00CF1517"/>
    <w:rsid w:val="00CF4892"/>
    <w:rsid w:val="00CF5BA1"/>
    <w:rsid w:val="00CF5C1C"/>
    <w:rsid w:val="00CF5D31"/>
    <w:rsid w:val="00CF5F3B"/>
    <w:rsid w:val="00CF791A"/>
    <w:rsid w:val="00D00513"/>
    <w:rsid w:val="00D00971"/>
    <w:rsid w:val="00D00D7D"/>
    <w:rsid w:val="00D0255A"/>
    <w:rsid w:val="00D032A4"/>
    <w:rsid w:val="00D0723A"/>
    <w:rsid w:val="00D139C8"/>
    <w:rsid w:val="00D1475A"/>
    <w:rsid w:val="00D166FD"/>
    <w:rsid w:val="00D17F81"/>
    <w:rsid w:val="00D22905"/>
    <w:rsid w:val="00D23CD3"/>
    <w:rsid w:val="00D24899"/>
    <w:rsid w:val="00D270B3"/>
    <w:rsid w:val="00D270E2"/>
    <w:rsid w:val="00D2758C"/>
    <w:rsid w:val="00D275CA"/>
    <w:rsid w:val="00D2789B"/>
    <w:rsid w:val="00D27E1A"/>
    <w:rsid w:val="00D3194B"/>
    <w:rsid w:val="00D33523"/>
    <w:rsid w:val="00D345AB"/>
    <w:rsid w:val="00D41566"/>
    <w:rsid w:val="00D427AD"/>
    <w:rsid w:val="00D458EC"/>
    <w:rsid w:val="00D45A8A"/>
    <w:rsid w:val="00D4699D"/>
    <w:rsid w:val="00D46BDE"/>
    <w:rsid w:val="00D501B0"/>
    <w:rsid w:val="00D51332"/>
    <w:rsid w:val="00D52582"/>
    <w:rsid w:val="00D52736"/>
    <w:rsid w:val="00D56A0E"/>
    <w:rsid w:val="00D57AD3"/>
    <w:rsid w:val="00D60444"/>
    <w:rsid w:val="00D62F25"/>
    <w:rsid w:val="00D635FE"/>
    <w:rsid w:val="00D65E96"/>
    <w:rsid w:val="00D66A7B"/>
    <w:rsid w:val="00D706B3"/>
    <w:rsid w:val="00D70798"/>
    <w:rsid w:val="00D7124D"/>
    <w:rsid w:val="00D717B0"/>
    <w:rsid w:val="00D720EE"/>
    <w:rsid w:val="00D7214A"/>
    <w:rsid w:val="00D729DE"/>
    <w:rsid w:val="00D72EA2"/>
    <w:rsid w:val="00D7328C"/>
    <w:rsid w:val="00D74C3C"/>
    <w:rsid w:val="00D74CA8"/>
    <w:rsid w:val="00D75B6A"/>
    <w:rsid w:val="00D778DF"/>
    <w:rsid w:val="00D84BDA"/>
    <w:rsid w:val="00D86D9E"/>
    <w:rsid w:val="00D87013"/>
    <w:rsid w:val="00D876A8"/>
    <w:rsid w:val="00D87F26"/>
    <w:rsid w:val="00D913F0"/>
    <w:rsid w:val="00D93063"/>
    <w:rsid w:val="00D933B0"/>
    <w:rsid w:val="00D93DD8"/>
    <w:rsid w:val="00D94632"/>
    <w:rsid w:val="00D9480E"/>
    <w:rsid w:val="00D951FC"/>
    <w:rsid w:val="00D977E8"/>
    <w:rsid w:val="00D97B16"/>
    <w:rsid w:val="00DA119B"/>
    <w:rsid w:val="00DA3036"/>
    <w:rsid w:val="00DA61D4"/>
    <w:rsid w:val="00DA7C35"/>
    <w:rsid w:val="00DB1C89"/>
    <w:rsid w:val="00DB3763"/>
    <w:rsid w:val="00DB4029"/>
    <w:rsid w:val="00DB5F4D"/>
    <w:rsid w:val="00DB66F2"/>
    <w:rsid w:val="00DB6DA5"/>
    <w:rsid w:val="00DC076B"/>
    <w:rsid w:val="00DC186F"/>
    <w:rsid w:val="00DC252F"/>
    <w:rsid w:val="00DC4B0E"/>
    <w:rsid w:val="00DC6050"/>
    <w:rsid w:val="00DC694C"/>
    <w:rsid w:val="00DD0409"/>
    <w:rsid w:val="00DD1265"/>
    <w:rsid w:val="00DD3A9D"/>
    <w:rsid w:val="00DD43EA"/>
    <w:rsid w:val="00DD5B96"/>
    <w:rsid w:val="00DE2667"/>
    <w:rsid w:val="00DE2E86"/>
    <w:rsid w:val="00DE33A9"/>
    <w:rsid w:val="00DE6F44"/>
    <w:rsid w:val="00DF1B58"/>
    <w:rsid w:val="00E009DA"/>
    <w:rsid w:val="00E015EA"/>
    <w:rsid w:val="00E037D9"/>
    <w:rsid w:val="00E03F04"/>
    <w:rsid w:val="00E04927"/>
    <w:rsid w:val="00E052AA"/>
    <w:rsid w:val="00E065EC"/>
    <w:rsid w:val="00E11A48"/>
    <w:rsid w:val="00E12287"/>
    <w:rsid w:val="00E12D1E"/>
    <w:rsid w:val="00E130EB"/>
    <w:rsid w:val="00E13652"/>
    <w:rsid w:val="00E13FF6"/>
    <w:rsid w:val="00E15D32"/>
    <w:rsid w:val="00E162CD"/>
    <w:rsid w:val="00E177AF"/>
    <w:rsid w:val="00E17FA5"/>
    <w:rsid w:val="00E20C4F"/>
    <w:rsid w:val="00E214E3"/>
    <w:rsid w:val="00E21BFE"/>
    <w:rsid w:val="00E25896"/>
    <w:rsid w:val="00E26930"/>
    <w:rsid w:val="00E27257"/>
    <w:rsid w:val="00E27F4F"/>
    <w:rsid w:val="00E428E3"/>
    <w:rsid w:val="00E42E64"/>
    <w:rsid w:val="00E4313F"/>
    <w:rsid w:val="00E449D0"/>
    <w:rsid w:val="00E44A34"/>
    <w:rsid w:val="00E4506A"/>
    <w:rsid w:val="00E505B7"/>
    <w:rsid w:val="00E53F99"/>
    <w:rsid w:val="00E5603A"/>
    <w:rsid w:val="00E56510"/>
    <w:rsid w:val="00E5671E"/>
    <w:rsid w:val="00E57335"/>
    <w:rsid w:val="00E57862"/>
    <w:rsid w:val="00E60F86"/>
    <w:rsid w:val="00E62DAE"/>
    <w:rsid w:val="00E62EA8"/>
    <w:rsid w:val="00E6523C"/>
    <w:rsid w:val="00E66316"/>
    <w:rsid w:val="00E67A6E"/>
    <w:rsid w:val="00E70096"/>
    <w:rsid w:val="00E71B43"/>
    <w:rsid w:val="00E73A2A"/>
    <w:rsid w:val="00E7465A"/>
    <w:rsid w:val="00E74731"/>
    <w:rsid w:val="00E81612"/>
    <w:rsid w:val="00E87D18"/>
    <w:rsid w:val="00E87D62"/>
    <w:rsid w:val="00E90FBE"/>
    <w:rsid w:val="00E93FDD"/>
    <w:rsid w:val="00E9447B"/>
    <w:rsid w:val="00E959BD"/>
    <w:rsid w:val="00E97333"/>
    <w:rsid w:val="00EA2E7E"/>
    <w:rsid w:val="00EA30FE"/>
    <w:rsid w:val="00EA3941"/>
    <w:rsid w:val="00EA486E"/>
    <w:rsid w:val="00EA4FA3"/>
    <w:rsid w:val="00EA7810"/>
    <w:rsid w:val="00EB001B"/>
    <w:rsid w:val="00EB0E1F"/>
    <w:rsid w:val="00EB2479"/>
    <w:rsid w:val="00EB3082"/>
    <w:rsid w:val="00EB6967"/>
    <w:rsid w:val="00EB6C33"/>
    <w:rsid w:val="00ED2596"/>
    <w:rsid w:val="00ED4963"/>
    <w:rsid w:val="00ED6019"/>
    <w:rsid w:val="00ED7830"/>
    <w:rsid w:val="00ED7F35"/>
    <w:rsid w:val="00EE199D"/>
    <w:rsid w:val="00EE1D3A"/>
    <w:rsid w:val="00EE3909"/>
    <w:rsid w:val="00EE5346"/>
    <w:rsid w:val="00EE6007"/>
    <w:rsid w:val="00EE78EE"/>
    <w:rsid w:val="00EE7E69"/>
    <w:rsid w:val="00EF3813"/>
    <w:rsid w:val="00EF4205"/>
    <w:rsid w:val="00EF50F7"/>
    <w:rsid w:val="00EF5572"/>
    <w:rsid w:val="00EF5939"/>
    <w:rsid w:val="00EF5B82"/>
    <w:rsid w:val="00EF6526"/>
    <w:rsid w:val="00F0143B"/>
    <w:rsid w:val="00F01714"/>
    <w:rsid w:val="00F01C8D"/>
    <w:rsid w:val="00F0258F"/>
    <w:rsid w:val="00F027A4"/>
    <w:rsid w:val="00F02D06"/>
    <w:rsid w:val="00F056E5"/>
    <w:rsid w:val="00F063EA"/>
    <w:rsid w:val="00F06FDD"/>
    <w:rsid w:val="00F070F6"/>
    <w:rsid w:val="00F10819"/>
    <w:rsid w:val="00F11219"/>
    <w:rsid w:val="00F12CC3"/>
    <w:rsid w:val="00F16835"/>
    <w:rsid w:val="00F16F35"/>
    <w:rsid w:val="00F17559"/>
    <w:rsid w:val="00F20F76"/>
    <w:rsid w:val="00F2229D"/>
    <w:rsid w:val="00F231B3"/>
    <w:rsid w:val="00F25ABB"/>
    <w:rsid w:val="00F27963"/>
    <w:rsid w:val="00F30103"/>
    <w:rsid w:val="00F30446"/>
    <w:rsid w:val="00F336F8"/>
    <w:rsid w:val="00F34304"/>
    <w:rsid w:val="00F35B4C"/>
    <w:rsid w:val="00F35DDF"/>
    <w:rsid w:val="00F365E7"/>
    <w:rsid w:val="00F4135D"/>
    <w:rsid w:val="00F41F1B"/>
    <w:rsid w:val="00F431DA"/>
    <w:rsid w:val="00F46BD9"/>
    <w:rsid w:val="00F47DC1"/>
    <w:rsid w:val="00F507D0"/>
    <w:rsid w:val="00F50F76"/>
    <w:rsid w:val="00F530B1"/>
    <w:rsid w:val="00F54D93"/>
    <w:rsid w:val="00F558C8"/>
    <w:rsid w:val="00F55D48"/>
    <w:rsid w:val="00F56CA9"/>
    <w:rsid w:val="00F56FDF"/>
    <w:rsid w:val="00F60BE0"/>
    <w:rsid w:val="00F6280E"/>
    <w:rsid w:val="00F62828"/>
    <w:rsid w:val="00F65433"/>
    <w:rsid w:val="00F7050A"/>
    <w:rsid w:val="00F710D6"/>
    <w:rsid w:val="00F7281F"/>
    <w:rsid w:val="00F74F8D"/>
    <w:rsid w:val="00F75533"/>
    <w:rsid w:val="00F75885"/>
    <w:rsid w:val="00F76420"/>
    <w:rsid w:val="00F8036D"/>
    <w:rsid w:val="00F809DC"/>
    <w:rsid w:val="00F818F6"/>
    <w:rsid w:val="00F83DBE"/>
    <w:rsid w:val="00F8448B"/>
    <w:rsid w:val="00F86EB0"/>
    <w:rsid w:val="00F86FDC"/>
    <w:rsid w:val="00F918BD"/>
    <w:rsid w:val="00F9238C"/>
    <w:rsid w:val="00F92F8E"/>
    <w:rsid w:val="00FA33A3"/>
    <w:rsid w:val="00FA3811"/>
    <w:rsid w:val="00FA3B9F"/>
    <w:rsid w:val="00FA3F06"/>
    <w:rsid w:val="00FA4A26"/>
    <w:rsid w:val="00FA6835"/>
    <w:rsid w:val="00FA7084"/>
    <w:rsid w:val="00FA7BEF"/>
    <w:rsid w:val="00FB01E5"/>
    <w:rsid w:val="00FB1105"/>
    <w:rsid w:val="00FB130A"/>
    <w:rsid w:val="00FB1929"/>
    <w:rsid w:val="00FB596B"/>
    <w:rsid w:val="00FB5FD9"/>
    <w:rsid w:val="00FC073A"/>
    <w:rsid w:val="00FC351E"/>
    <w:rsid w:val="00FD2B14"/>
    <w:rsid w:val="00FD33AB"/>
    <w:rsid w:val="00FD4724"/>
    <w:rsid w:val="00FD4A68"/>
    <w:rsid w:val="00FD4A92"/>
    <w:rsid w:val="00FD534A"/>
    <w:rsid w:val="00FD5E6A"/>
    <w:rsid w:val="00FD61EA"/>
    <w:rsid w:val="00FD68ED"/>
    <w:rsid w:val="00FD7E00"/>
    <w:rsid w:val="00FE2824"/>
    <w:rsid w:val="00FE2F0E"/>
    <w:rsid w:val="00FE3E50"/>
    <w:rsid w:val="00FE474F"/>
    <w:rsid w:val="00FE661F"/>
    <w:rsid w:val="00FF0400"/>
    <w:rsid w:val="00FF1746"/>
    <w:rsid w:val="00FF3D6B"/>
    <w:rsid w:val="00FF5407"/>
    <w:rsid w:val="00FF76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361A9E"/>
  <w15:docId w15:val="{57682E04-80D9-423B-B890-6771A32F5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3050A"/>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BodyText"/>
    <w:next w:val="Normal"/>
    <w:qFormat/>
    <w:rsid w:val="00FE3E50"/>
    <w:pPr>
      <w:widowControl w:val="0"/>
      <w:numPr>
        <w:numId w:val="3"/>
      </w:numPr>
      <w:spacing w:before="240"/>
      <w:outlineLvl w:val="0"/>
    </w:pPr>
    <w:rPr>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882B63"/>
    <w:pPr>
      <w:tabs>
        <w:tab w:val="left" w:pos="5760"/>
        <w:tab w:val="right" w:pos="10080"/>
        <w:tab w:val="right" w:pos="10800"/>
      </w:tabs>
      <w:spacing w:after="0" w:line="240" w:lineRule="auto"/>
    </w:pPr>
    <w:rPr>
      <w:sz w:val="16"/>
    </w:rPr>
  </w:style>
  <w:style w:type="character" w:customStyle="1" w:styleId="FooterChar">
    <w:name w:val="Footer Char"/>
    <w:link w:val="Footer"/>
    <w:uiPriority w:val="99"/>
    <w:rsid w:val="00882B6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74EAF"/>
    <w:pPr>
      <w:numPr>
        <w:numId w:val="5"/>
      </w:numPr>
      <w:ind w:left="144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4"/>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1B4AA0"/>
    <w:pPr>
      <w:spacing w:before="240"/>
    </w:pPr>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1B4AA0"/>
    <w:rPr>
      <w:rFonts w:eastAsia="Times New Roman" w:cs="Arial"/>
      <w:b/>
      <w:szCs w:val="24"/>
    </w:rPr>
  </w:style>
  <w:style w:type="paragraph" w:styleId="Revision">
    <w:name w:val="Revision"/>
    <w:hidden/>
    <w:uiPriority w:val="99"/>
    <w:semiHidden/>
    <w:rsid w:val="00B20D0A"/>
    <w:rPr>
      <w:sz w:val="22"/>
      <w:szCs w:val="22"/>
    </w:rPr>
  </w:style>
  <w:style w:type="character" w:styleId="Hyperlink">
    <w:name w:val="Hyperlink"/>
    <w:basedOn w:val="DefaultParagraphFont"/>
    <w:unhideWhenUsed/>
    <w:rsid w:val="000B0C9C"/>
    <w:rPr>
      <w:color w:val="0000FF" w:themeColor="hyperlink"/>
      <w:u w:val="single"/>
    </w:rPr>
  </w:style>
  <w:style w:type="character" w:styleId="FollowedHyperlink">
    <w:name w:val="FollowedHyperlink"/>
    <w:basedOn w:val="DefaultParagraphFont"/>
    <w:semiHidden/>
    <w:unhideWhenUsed/>
    <w:rsid w:val="00CD6D45"/>
    <w:rPr>
      <w:color w:val="800080" w:themeColor="followedHyperlink"/>
      <w:u w:val="single"/>
    </w:rPr>
  </w:style>
  <w:style w:type="paragraph" w:styleId="ListParagraph">
    <w:name w:val="List Paragraph"/>
    <w:basedOn w:val="Normal"/>
    <w:uiPriority w:val="34"/>
    <w:qFormat/>
    <w:rsid w:val="00690555"/>
    <w:pPr>
      <w:ind w:left="720"/>
      <w:contextualSpacing/>
    </w:pPr>
  </w:style>
  <w:style w:type="character" w:customStyle="1" w:styleId="UnresolvedMention1">
    <w:name w:val="Unresolved Mention1"/>
    <w:basedOn w:val="DefaultParagraphFont"/>
    <w:uiPriority w:val="99"/>
    <w:semiHidden/>
    <w:unhideWhenUsed/>
    <w:rsid w:val="006F14D6"/>
    <w:rPr>
      <w:color w:val="808080"/>
      <w:shd w:val="clear" w:color="auto" w:fill="E6E6E6"/>
    </w:rPr>
  </w:style>
  <w:style w:type="paragraph" w:customStyle="1" w:styleId="Bulletlevel12">
    <w:name w:val="Bullet level 12"/>
    <w:basedOn w:val="Bulletlevel1"/>
    <w:qFormat/>
    <w:rsid w:val="00A74EAF"/>
    <w:pPr>
      <w:ind w:left="1080"/>
    </w:pPr>
  </w:style>
  <w:style w:type="paragraph" w:customStyle="1" w:styleId="BodyTextL75">
    <w:name w:val="Body Text L75"/>
    <w:basedOn w:val="BodyTextL50"/>
    <w:qFormat/>
    <w:rsid w:val="00A3050A"/>
    <w:pPr>
      <w:ind w:left="1080"/>
    </w:pPr>
    <w:rPr>
      <w:shd w:val="clear" w:color="auto" w:fill="FFFFFF"/>
    </w:rPr>
  </w:style>
  <w:style w:type="character" w:customStyle="1" w:styleId="UnresolvedMention2">
    <w:name w:val="Unresolved Mention2"/>
    <w:basedOn w:val="DefaultParagraphFont"/>
    <w:uiPriority w:val="99"/>
    <w:semiHidden/>
    <w:unhideWhenUsed/>
    <w:rsid w:val="00B5051B"/>
    <w:rPr>
      <w:color w:val="808080"/>
      <w:shd w:val="clear" w:color="auto" w:fill="E6E6E6"/>
    </w:rPr>
  </w:style>
  <w:style w:type="table" w:customStyle="1" w:styleId="GridTable4-Accent11">
    <w:name w:val="Grid Table 4 - Accent 11"/>
    <w:basedOn w:val="TableList4"/>
    <w:uiPriority w:val="49"/>
    <w:rsid w:val="00711C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rPr>
      <w:cantSplit/>
    </w:trPr>
    <w:tcPr>
      <w:shd w:val="clear" w:color="auto" w:fill="FFFFFF" w:themeFill="background1"/>
    </w:tc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l2br w:val="none" w:sz="0" w:space="0" w:color="auto"/>
          <w:tr2bl w:val="none" w:sz="0" w:space="0" w:color="auto"/>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Style1">
    <w:name w:val="Style1"/>
    <w:basedOn w:val="TableNormal"/>
    <w:uiPriority w:val="99"/>
    <w:rsid w:val="00112D2B"/>
    <w:tblPr/>
    <w:trPr>
      <w:cantSplit/>
    </w:trPr>
  </w:style>
  <w:style w:type="table" w:styleId="TableList4">
    <w:name w:val="Table List 4"/>
    <w:basedOn w:val="TableNormal"/>
    <w:uiPriority w:val="99"/>
    <w:semiHidden/>
    <w:unhideWhenUsed/>
    <w:rsid w:val="00711C12"/>
    <w:pPr>
      <w:spacing w:before="60" w:after="6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5809">
      <w:bodyDiv w:val="1"/>
      <w:marLeft w:val="0"/>
      <w:marRight w:val="0"/>
      <w:marTop w:val="0"/>
      <w:marBottom w:val="0"/>
      <w:divBdr>
        <w:top w:val="none" w:sz="0" w:space="0" w:color="auto"/>
        <w:left w:val="none" w:sz="0" w:space="0" w:color="auto"/>
        <w:bottom w:val="none" w:sz="0" w:space="0" w:color="auto"/>
        <w:right w:val="none" w:sz="0" w:space="0" w:color="auto"/>
      </w:divBdr>
    </w:div>
    <w:div w:id="251738958">
      <w:bodyDiv w:val="1"/>
      <w:marLeft w:val="0"/>
      <w:marRight w:val="0"/>
      <w:marTop w:val="0"/>
      <w:marBottom w:val="0"/>
      <w:divBdr>
        <w:top w:val="none" w:sz="0" w:space="0" w:color="auto"/>
        <w:left w:val="none" w:sz="0" w:space="0" w:color="auto"/>
        <w:bottom w:val="none" w:sz="0" w:space="0" w:color="auto"/>
        <w:right w:val="none" w:sz="0" w:space="0" w:color="auto"/>
      </w:divBdr>
    </w:div>
    <w:div w:id="794635782">
      <w:bodyDiv w:val="1"/>
      <w:marLeft w:val="0"/>
      <w:marRight w:val="0"/>
      <w:marTop w:val="0"/>
      <w:marBottom w:val="0"/>
      <w:divBdr>
        <w:top w:val="none" w:sz="0" w:space="0" w:color="auto"/>
        <w:left w:val="none" w:sz="0" w:space="0" w:color="auto"/>
        <w:bottom w:val="none" w:sz="0" w:space="0" w:color="auto"/>
        <w:right w:val="none" w:sz="0" w:space="0" w:color="auto"/>
      </w:divBdr>
    </w:div>
    <w:div w:id="831989553">
      <w:bodyDiv w:val="1"/>
      <w:marLeft w:val="0"/>
      <w:marRight w:val="0"/>
      <w:marTop w:val="0"/>
      <w:marBottom w:val="0"/>
      <w:divBdr>
        <w:top w:val="none" w:sz="0" w:space="0" w:color="auto"/>
        <w:left w:val="none" w:sz="0" w:space="0" w:color="auto"/>
        <w:bottom w:val="none" w:sz="0" w:space="0" w:color="auto"/>
        <w:right w:val="none" w:sz="0" w:space="0" w:color="auto"/>
      </w:divBdr>
    </w:div>
    <w:div w:id="847525849">
      <w:bodyDiv w:val="1"/>
      <w:marLeft w:val="0"/>
      <w:marRight w:val="0"/>
      <w:marTop w:val="0"/>
      <w:marBottom w:val="0"/>
      <w:divBdr>
        <w:top w:val="none" w:sz="0" w:space="0" w:color="auto"/>
        <w:left w:val="none" w:sz="0" w:space="0" w:color="auto"/>
        <w:bottom w:val="none" w:sz="0" w:space="0" w:color="auto"/>
        <w:right w:val="none" w:sz="0" w:space="0" w:color="auto"/>
      </w:divBdr>
      <w:divsChild>
        <w:div w:id="1583876148">
          <w:marLeft w:val="0"/>
          <w:marRight w:val="0"/>
          <w:marTop w:val="0"/>
          <w:marBottom w:val="0"/>
          <w:divBdr>
            <w:top w:val="none" w:sz="0" w:space="0" w:color="auto"/>
            <w:left w:val="none" w:sz="0" w:space="0" w:color="auto"/>
            <w:bottom w:val="none" w:sz="0" w:space="0" w:color="auto"/>
            <w:right w:val="none" w:sz="0" w:space="0" w:color="auto"/>
          </w:divBdr>
        </w:div>
        <w:div w:id="1629125881">
          <w:marLeft w:val="0"/>
          <w:marRight w:val="0"/>
          <w:marTop w:val="0"/>
          <w:marBottom w:val="0"/>
          <w:divBdr>
            <w:top w:val="none" w:sz="0" w:space="0" w:color="auto"/>
            <w:left w:val="none" w:sz="0" w:space="0" w:color="auto"/>
            <w:bottom w:val="none" w:sz="0" w:space="0" w:color="auto"/>
            <w:right w:val="none" w:sz="0" w:space="0" w:color="auto"/>
          </w:divBdr>
        </w:div>
        <w:div w:id="2041664350">
          <w:marLeft w:val="0"/>
          <w:marRight w:val="0"/>
          <w:marTop w:val="0"/>
          <w:marBottom w:val="0"/>
          <w:divBdr>
            <w:top w:val="none" w:sz="0" w:space="0" w:color="auto"/>
            <w:left w:val="none" w:sz="0" w:space="0" w:color="auto"/>
            <w:bottom w:val="none" w:sz="0" w:space="0" w:color="auto"/>
            <w:right w:val="none" w:sz="0" w:space="0" w:color="auto"/>
          </w:divBdr>
        </w:div>
      </w:divsChild>
    </w:div>
    <w:div w:id="856966324">
      <w:bodyDiv w:val="1"/>
      <w:marLeft w:val="0"/>
      <w:marRight w:val="0"/>
      <w:marTop w:val="0"/>
      <w:marBottom w:val="0"/>
      <w:divBdr>
        <w:top w:val="none" w:sz="0" w:space="0" w:color="auto"/>
        <w:left w:val="none" w:sz="0" w:space="0" w:color="auto"/>
        <w:bottom w:val="none" w:sz="0" w:space="0" w:color="auto"/>
        <w:right w:val="none" w:sz="0" w:space="0" w:color="auto"/>
      </w:divBdr>
    </w:div>
    <w:div w:id="893739008">
      <w:bodyDiv w:val="1"/>
      <w:marLeft w:val="0"/>
      <w:marRight w:val="0"/>
      <w:marTop w:val="0"/>
      <w:marBottom w:val="0"/>
      <w:divBdr>
        <w:top w:val="none" w:sz="0" w:space="0" w:color="auto"/>
        <w:left w:val="none" w:sz="0" w:space="0" w:color="auto"/>
        <w:bottom w:val="none" w:sz="0" w:space="0" w:color="auto"/>
        <w:right w:val="none" w:sz="0" w:space="0" w:color="auto"/>
      </w:divBdr>
    </w:div>
    <w:div w:id="1045180519">
      <w:bodyDiv w:val="1"/>
      <w:marLeft w:val="0"/>
      <w:marRight w:val="0"/>
      <w:marTop w:val="0"/>
      <w:marBottom w:val="0"/>
      <w:divBdr>
        <w:top w:val="none" w:sz="0" w:space="0" w:color="auto"/>
        <w:left w:val="none" w:sz="0" w:space="0" w:color="auto"/>
        <w:bottom w:val="none" w:sz="0" w:space="0" w:color="auto"/>
        <w:right w:val="none" w:sz="0" w:space="0" w:color="auto"/>
      </w:divBdr>
    </w:div>
    <w:div w:id="1085686175">
      <w:bodyDiv w:val="1"/>
      <w:marLeft w:val="0"/>
      <w:marRight w:val="0"/>
      <w:marTop w:val="0"/>
      <w:marBottom w:val="0"/>
      <w:divBdr>
        <w:top w:val="none" w:sz="0" w:space="0" w:color="auto"/>
        <w:left w:val="none" w:sz="0" w:space="0" w:color="auto"/>
        <w:bottom w:val="none" w:sz="0" w:space="0" w:color="auto"/>
        <w:right w:val="none" w:sz="0" w:space="0" w:color="auto"/>
      </w:divBdr>
      <w:divsChild>
        <w:div w:id="848370995">
          <w:marLeft w:val="0"/>
          <w:marRight w:val="0"/>
          <w:marTop w:val="0"/>
          <w:marBottom w:val="0"/>
          <w:divBdr>
            <w:top w:val="none" w:sz="0" w:space="0" w:color="auto"/>
            <w:left w:val="none" w:sz="0" w:space="0" w:color="auto"/>
            <w:bottom w:val="none" w:sz="0" w:space="0" w:color="auto"/>
            <w:right w:val="none" w:sz="0" w:space="0" w:color="auto"/>
          </w:divBdr>
        </w:div>
        <w:div w:id="913903972">
          <w:marLeft w:val="0"/>
          <w:marRight w:val="0"/>
          <w:marTop w:val="0"/>
          <w:marBottom w:val="0"/>
          <w:divBdr>
            <w:top w:val="none" w:sz="0" w:space="0" w:color="auto"/>
            <w:left w:val="none" w:sz="0" w:space="0" w:color="auto"/>
            <w:bottom w:val="none" w:sz="0" w:space="0" w:color="auto"/>
            <w:right w:val="none" w:sz="0" w:space="0" w:color="auto"/>
          </w:divBdr>
        </w:div>
        <w:div w:id="1068848746">
          <w:marLeft w:val="0"/>
          <w:marRight w:val="0"/>
          <w:marTop w:val="0"/>
          <w:marBottom w:val="0"/>
          <w:divBdr>
            <w:top w:val="none" w:sz="0" w:space="0" w:color="auto"/>
            <w:left w:val="none" w:sz="0" w:space="0" w:color="auto"/>
            <w:bottom w:val="none" w:sz="0" w:space="0" w:color="auto"/>
            <w:right w:val="none" w:sz="0" w:space="0" w:color="auto"/>
          </w:divBdr>
        </w:div>
      </w:divsChild>
    </w:div>
    <w:div w:id="1148089654">
      <w:bodyDiv w:val="1"/>
      <w:marLeft w:val="0"/>
      <w:marRight w:val="0"/>
      <w:marTop w:val="0"/>
      <w:marBottom w:val="0"/>
      <w:divBdr>
        <w:top w:val="none" w:sz="0" w:space="0" w:color="auto"/>
        <w:left w:val="none" w:sz="0" w:space="0" w:color="auto"/>
        <w:bottom w:val="none" w:sz="0" w:space="0" w:color="auto"/>
        <w:right w:val="none" w:sz="0" w:space="0" w:color="auto"/>
      </w:divBdr>
    </w:div>
    <w:div w:id="1202595102">
      <w:bodyDiv w:val="1"/>
      <w:marLeft w:val="0"/>
      <w:marRight w:val="0"/>
      <w:marTop w:val="0"/>
      <w:marBottom w:val="0"/>
      <w:divBdr>
        <w:top w:val="none" w:sz="0" w:space="0" w:color="auto"/>
        <w:left w:val="none" w:sz="0" w:space="0" w:color="auto"/>
        <w:bottom w:val="none" w:sz="0" w:space="0" w:color="auto"/>
        <w:right w:val="none" w:sz="0" w:space="0" w:color="auto"/>
      </w:divBdr>
    </w:div>
    <w:div w:id="1205874714">
      <w:bodyDiv w:val="1"/>
      <w:marLeft w:val="0"/>
      <w:marRight w:val="0"/>
      <w:marTop w:val="0"/>
      <w:marBottom w:val="0"/>
      <w:divBdr>
        <w:top w:val="none" w:sz="0" w:space="0" w:color="auto"/>
        <w:left w:val="none" w:sz="0" w:space="0" w:color="auto"/>
        <w:bottom w:val="none" w:sz="0" w:space="0" w:color="auto"/>
        <w:right w:val="none" w:sz="0" w:space="0" w:color="auto"/>
      </w:divBdr>
    </w:div>
    <w:div w:id="1238974825">
      <w:bodyDiv w:val="1"/>
      <w:marLeft w:val="0"/>
      <w:marRight w:val="0"/>
      <w:marTop w:val="0"/>
      <w:marBottom w:val="0"/>
      <w:divBdr>
        <w:top w:val="none" w:sz="0" w:space="0" w:color="auto"/>
        <w:left w:val="none" w:sz="0" w:space="0" w:color="auto"/>
        <w:bottom w:val="none" w:sz="0" w:space="0" w:color="auto"/>
        <w:right w:val="none" w:sz="0" w:space="0" w:color="auto"/>
      </w:divBdr>
    </w:div>
    <w:div w:id="1287546733">
      <w:bodyDiv w:val="1"/>
      <w:marLeft w:val="0"/>
      <w:marRight w:val="0"/>
      <w:marTop w:val="0"/>
      <w:marBottom w:val="0"/>
      <w:divBdr>
        <w:top w:val="none" w:sz="0" w:space="0" w:color="auto"/>
        <w:left w:val="none" w:sz="0" w:space="0" w:color="auto"/>
        <w:bottom w:val="none" w:sz="0" w:space="0" w:color="auto"/>
        <w:right w:val="none" w:sz="0" w:space="0" w:color="auto"/>
      </w:divBdr>
    </w:div>
    <w:div w:id="1302035510">
      <w:bodyDiv w:val="1"/>
      <w:marLeft w:val="0"/>
      <w:marRight w:val="0"/>
      <w:marTop w:val="0"/>
      <w:marBottom w:val="0"/>
      <w:divBdr>
        <w:top w:val="none" w:sz="0" w:space="0" w:color="auto"/>
        <w:left w:val="none" w:sz="0" w:space="0" w:color="auto"/>
        <w:bottom w:val="none" w:sz="0" w:space="0" w:color="auto"/>
        <w:right w:val="none" w:sz="0" w:space="0" w:color="auto"/>
      </w:divBdr>
    </w:div>
    <w:div w:id="1305550047">
      <w:bodyDiv w:val="1"/>
      <w:marLeft w:val="0"/>
      <w:marRight w:val="0"/>
      <w:marTop w:val="0"/>
      <w:marBottom w:val="0"/>
      <w:divBdr>
        <w:top w:val="none" w:sz="0" w:space="0" w:color="auto"/>
        <w:left w:val="none" w:sz="0" w:space="0" w:color="auto"/>
        <w:bottom w:val="none" w:sz="0" w:space="0" w:color="auto"/>
        <w:right w:val="none" w:sz="0" w:space="0" w:color="auto"/>
      </w:divBdr>
    </w:div>
    <w:div w:id="1335185386">
      <w:bodyDiv w:val="1"/>
      <w:marLeft w:val="0"/>
      <w:marRight w:val="0"/>
      <w:marTop w:val="0"/>
      <w:marBottom w:val="0"/>
      <w:divBdr>
        <w:top w:val="none" w:sz="0" w:space="0" w:color="auto"/>
        <w:left w:val="none" w:sz="0" w:space="0" w:color="auto"/>
        <w:bottom w:val="none" w:sz="0" w:space="0" w:color="auto"/>
        <w:right w:val="none" w:sz="0" w:space="0" w:color="auto"/>
      </w:divBdr>
    </w:div>
    <w:div w:id="1349601224">
      <w:bodyDiv w:val="1"/>
      <w:marLeft w:val="0"/>
      <w:marRight w:val="0"/>
      <w:marTop w:val="0"/>
      <w:marBottom w:val="0"/>
      <w:divBdr>
        <w:top w:val="none" w:sz="0" w:space="0" w:color="auto"/>
        <w:left w:val="none" w:sz="0" w:space="0" w:color="auto"/>
        <w:bottom w:val="none" w:sz="0" w:space="0" w:color="auto"/>
        <w:right w:val="none" w:sz="0" w:space="0" w:color="auto"/>
      </w:divBdr>
    </w:div>
    <w:div w:id="135580989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54287982">
      <w:bodyDiv w:val="1"/>
      <w:marLeft w:val="0"/>
      <w:marRight w:val="0"/>
      <w:marTop w:val="0"/>
      <w:marBottom w:val="0"/>
      <w:divBdr>
        <w:top w:val="none" w:sz="0" w:space="0" w:color="auto"/>
        <w:left w:val="none" w:sz="0" w:space="0" w:color="auto"/>
        <w:bottom w:val="none" w:sz="0" w:space="0" w:color="auto"/>
        <w:right w:val="none" w:sz="0" w:space="0" w:color="auto"/>
      </w:divBdr>
    </w:div>
    <w:div w:id="1655989277">
      <w:bodyDiv w:val="1"/>
      <w:marLeft w:val="0"/>
      <w:marRight w:val="0"/>
      <w:marTop w:val="0"/>
      <w:marBottom w:val="0"/>
      <w:divBdr>
        <w:top w:val="none" w:sz="0" w:space="0" w:color="auto"/>
        <w:left w:val="none" w:sz="0" w:space="0" w:color="auto"/>
        <w:bottom w:val="none" w:sz="0" w:space="0" w:color="auto"/>
        <w:right w:val="none" w:sz="0" w:space="0" w:color="auto"/>
      </w:divBdr>
    </w:div>
    <w:div w:id="1782676634">
      <w:bodyDiv w:val="1"/>
      <w:marLeft w:val="0"/>
      <w:marRight w:val="0"/>
      <w:marTop w:val="0"/>
      <w:marBottom w:val="0"/>
      <w:divBdr>
        <w:top w:val="none" w:sz="0" w:space="0" w:color="auto"/>
        <w:left w:val="none" w:sz="0" w:space="0" w:color="auto"/>
        <w:bottom w:val="none" w:sz="0" w:space="0" w:color="auto"/>
        <w:right w:val="none" w:sz="0" w:space="0" w:color="auto"/>
      </w:divBdr>
    </w:div>
    <w:div w:id="1788088336">
      <w:bodyDiv w:val="1"/>
      <w:marLeft w:val="0"/>
      <w:marRight w:val="0"/>
      <w:marTop w:val="0"/>
      <w:marBottom w:val="0"/>
      <w:divBdr>
        <w:top w:val="none" w:sz="0" w:space="0" w:color="auto"/>
        <w:left w:val="none" w:sz="0" w:space="0" w:color="auto"/>
        <w:bottom w:val="none" w:sz="0" w:space="0" w:color="auto"/>
        <w:right w:val="none" w:sz="0" w:space="0" w:color="auto"/>
      </w:divBdr>
    </w:div>
    <w:div w:id="1789930721">
      <w:bodyDiv w:val="1"/>
      <w:marLeft w:val="0"/>
      <w:marRight w:val="0"/>
      <w:marTop w:val="0"/>
      <w:marBottom w:val="0"/>
      <w:divBdr>
        <w:top w:val="none" w:sz="0" w:space="0" w:color="auto"/>
        <w:left w:val="none" w:sz="0" w:space="0" w:color="auto"/>
        <w:bottom w:val="none" w:sz="0" w:space="0" w:color="auto"/>
        <w:right w:val="none" w:sz="0" w:space="0" w:color="auto"/>
      </w:divBdr>
    </w:div>
    <w:div w:id="1830443702">
      <w:bodyDiv w:val="1"/>
      <w:marLeft w:val="0"/>
      <w:marRight w:val="0"/>
      <w:marTop w:val="0"/>
      <w:marBottom w:val="0"/>
      <w:divBdr>
        <w:top w:val="none" w:sz="0" w:space="0" w:color="auto"/>
        <w:left w:val="none" w:sz="0" w:space="0" w:color="auto"/>
        <w:bottom w:val="none" w:sz="0" w:space="0" w:color="auto"/>
        <w:right w:val="none" w:sz="0" w:space="0" w:color="auto"/>
      </w:divBdr>
      <w:divsChild>
        <w:div w:id="601259872">
          <w:marLeft w:val="0"/>
          <w:marRight w:val="0"/>
          <w:marTop w:val="0"/>
          <w:marBottom w:val="0"/>
          <w:divBdr>
            <w:top w:val="none" w:sz="0" w:space="0" w:color="auto"/>
            <w:left w:val="none" w:sz="0" w:space="0" w:color="auto"/>
            <w:bottom w:val="none" w:sz="0" w:space="0" w:color="auto"/>
            <w:right w:val="none" w:sz="0" w:space="0" w:color="auto"/>
          </w:divBdr>
        </w:div>
        <w:div w:id="1155873969">
          <w:marLeft w:val="0"/>
          <w:marRight w:val="0"/>
          <w:marTop w:val="0"/>
          <w:marBottom w:val="0"/>
          <w:divBdr>
            <w:top w:val="none" w:sz="0" w:space="0" w:color="auto"/>
            <w:left w:val="none" w:sz="0" w:space="0" w:color="auto"/>
            <w:bottom w:val="none" w:sz="0" w:space="0" w:color="auto"/>
            <w:right w:val="none" w:sz="0" w:space="0" w:color="auto"/>
          </w:divBdr>
        </w:div>
        <w:div w:id="1621917689">
          <w:marLeft w:val="0"/>
          <w:marRight w:val="0"/>
          <w:marTop w:val="0"/>
          <w:marBottom w:val="0"/>
          <w:divBdr>
            <w:top w:val="none" w:sz="0" w:space="0" w:color="auto"/>
            <w:left w:val="none" w:sz="0" w:space="0" w:color="auto"/>
            <w:bottom w:val="none" w:sz="0" w:space="0" w:color="auto"/>
            <w:right w:val="none" w:sz="0" w:space="0" w:color="auto"/>
          </w:divBdr>
        </w:div>
      </w:divsChild>
    </w:div>
    <w:div w:id="1851261155">
      <w:bodyDiv w:val="1"/>
      <w:marLeft w:val="0"/>
      <w:marRight w:val="0"/>
      <w:marTop w:val="0"/>
      <w:marBottom w:val="0"/>
      <w:divBdr>
        <w:top w:val="none" w:sz="0" w:space="0" w:color="auto"/>
        <w:left w:val="none" w:sz="0" w:space="0" w:color="auto"/>
        <w:bottom w:val="none" w:sz="0" w:space="0" w:color="auto"/>
        <w:right w:val="none" w:sz="0" w:space="0" w:color="auto"/>
      </w:divBdr>
    </w:div>
    <w:div w:id="1925451492">
      <w:bodyDiv w:val="1"/>
      <w:marLeft w:val="0"/>
      <w:marRight w:val="0"/>
      <w:marTop w:val="0"/>
      <w:marBottom w:val="0"/>
      <w:divBdr>
        <w:top w:val="none" w:sz="0" w:space="0" w:color="auto"/>
        <w:left w:val="none" w:sz="0" w:space="0" w:color="auto"/>
        <w:bottom w:val="none" w:sz="0" w:space="0" w:color="auto"/>
        <w:right w:val="none" w:sz="0" w:space="0" w:color="auto"/>
      </w:divBdr>
    </w:div>
    <w:div w:id="2003894888">
      <w:bodyDiv w:val="1"/>
      <w:marLeft w:val="0"/>
      <w:marRight w:val="0"/>
      <w:marTop w:val="0"/>
      <w:marBottom w:val="0"/>
      <w:divBdr>
        <w:top w:val="none" w:sz="0" w:space="0" w:color="auto"/>
        <w:left w:val="none" w:sz="0" w:space="0" w:color="auto"/>
        <w:bottom w:val="none" w:sz="0" w:space="0" w:color="auto"/>
        <w:right w:val="none" w:sz="0" w:space="0" w:color="auto"/>
      </w:divBdr>
    </w:div>
    <w:div w:id="2022124410">
      <w:bodyDiv w:val="1"/>
      <w:marLeft w:val="0"/>
      <w:marRight w:val="0"/>
      <w:marTop w:val="0"/>
      <w:marBottom w:val="0"/>
      <w:divBdr>
        <w:top w:val="none" w:sz="0" w:space="0" w:color="auto"/>
        <w:left w:val="none" w:sz="0" w:space="0" w:color="auto"/>
        <w:bottom w:val="none" w:sz="0" w:space="0" w:color="auto"/>
        <w:right w:val="none" w:sz="0" w:space="0" w:color="auto"/>
      </w:divBdr>
    </w:div>
    <w:div w:id="209820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20-%20ILM_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37A51B-5C23-496C-A744-C7B036889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ILM_2017.dotx</Template>
  <TotalTime>116</TotalTime>
  <Pages>1</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Johnson</dc:creator>
  <cp:keywords/>
  <dc:description/>
  <cp:lastModifiedBy>S</cp:lastModifiedBy>
  <cp:revision>10</cp:revision>
  <cp:lastPrinted>2018-02-26T15:41:00Z</cp:lastPrinted>
  <dcterms:created xsi:type="dcterms:W3CDTF">2018-02-26T15:42:00Z</dcterms:created>
  <dcterms:modified xsi:type="dcterms:W3CDTF">2018-05-08T20:08:00Z</dcterms:modified>
</cp:coreProperties>
</file>