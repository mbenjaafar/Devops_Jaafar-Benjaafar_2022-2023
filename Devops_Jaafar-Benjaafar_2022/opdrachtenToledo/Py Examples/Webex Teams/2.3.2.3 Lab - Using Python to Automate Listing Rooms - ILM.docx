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6F1FD" w14:textId="668A4317" w:rsidR="004D36D7" w:rsidRDefault="000C119C" w:rsidP="00FD4A68">
      <w:pPr>
        <w:pStyle w:val="LabTitle"/>
        <w:rPr>
          <w:rStyle w:val="LabTitleInstVersred"/>
        </w:rPr>
      </w:pPr>
      <w:r w:rsidRPr="000C119C">
        <w:t>Lab - Using Python to Automate Listing Rooms</w:t>
      </w:r>
      <w:r w:rsidR="00652C34" w:rsidRPr="00652C34">
        <w:t xml:space="preserve"> </w:t>
      </w:r>
      <w:r w:rsidR="00D84BDA" w:rsidRPr="00FD4A68">
        <w:rPr>
          <w:rStyle w:val="LabTitleInstVersred"/>
        </w:rPr>
        <w:t>(Instructor Version)</w:t>
      </w:r>
    </w:p>
    <w:p w14:paraId="1BA35BAC" w14:textId="3D141924" w:rsidR="00167C78" w:rsidRPr="009A1CF4" w:rsidRDefault="00A2417A" w:rsidP="00C55FC9">
      <w:pPr>
        <w:pStyle w:val="InstNoteRedL25"/>
      </w:pPr>
      <w:r>
        <w:t xml:space="preserve">In this lab, students will have their first experience using Python 3 with a </w:t>
      </w:r>
      <w:r w:rsidR="00132D70">
        <w:t xml:space="preserve">Cisco </w:t>
      </w:r>
      <w:proofErr w:type="spellStart"/>
      <w:r w:rsidR="00D307B1">
        <w:t>Webex</w:t>
      </w:r>
      <w:proofErr w:type="spellEnd"/>
      <w:r w:rsidR="00132D70">
        <w:t xml:space="preserve"> Teams</w:t>
      </w:r>
      <w:r>
        <w:t xml:space="preserve"> REST API endpoint. This lab duplicates the tasks in</w:t>
      </w:r>
      <w:r w:rsidR="00643BC1">
        <w:t xml:space="preserve"> the lab</w:t>
      </w:r>
      <w:r>
        <w:t xml:space="preserve"> "</w:t>
      </w:r>
      <w:r w:rsidR="00132D70">
        <w:t xml:space="preserve">Cisco </w:t>
      </w:r>
      <w:proofErr w:type="spellStart"/>
      <w:r w:rsidR="00D307B1">
        <w:t>Webex</w:t>
      </w:r>
      <w:proofErr w:type="spellEnd"/>
      <w:r w:rsidR="00132D70">
        <w:t xml:space="preserve"> Teams</w:t>
      </w:r>
      <w:r>
        <w:t xml:space="preserve"> for Developers: Listing Rooms</w:t>
      </w:r>
      <w:r w:rsidDel="001D3C2A">
        <w:t xml:space="preserve"> </w:t>
      </w:r>
      <w:r>
        <w:t xml:space="preserve">" Students will begin to see the advantages of using Python for automation and customization. Students will include code that allows the user to use a token to access the List Rooms service endpoint and make an API call that will list their </w:t>
      </w:r>
      <w:proofErr w:type="spellStart"/>
      <w:r w:rsidR="00D307B1">
        <w:t>Webex</w:t>
      </w:r>
      <w:proofErr w:type="spellEnd"/>
      <w:r w:rsidR="00D307B1">
        <w:t xml:space="preserve"> Teams</w:t>
      </w:r>
      <w:r>
        <w:t xml:space="preserve"> rooms.</w:t>
      </w:r>
    </w:p>
    <w:p w14:paraId="650097CC" w14:textId="77777777" w:rsidR="00D778DF" w:rsidRPr="00E70096" w:rsidRDefault="00D778DF" w:rsidP="00E70096">
      <w:pPr>
        <w:pStyle w:val="LabSection"/>
      </w:pPr>
      <w:r w:rsidRPr="00E70096">
        <w:t>Objectives</w:t>
      </w:r>
    </w:p>
    <w:p w14:paraId="38CDC867" w14:textId="69649506" w:rsidR="006F763F" w:rsidRDefault="006F763F" w:rsidP="006F763F">
      <w:pPr>
        <w:pStyle w:val="ReflectionQ"/>
        <w:numPr>
          <w:ilvl w:val="0"/>
          <w:numId w:val="84"/>
        </w:numPr>
      </w:pPr>
      <w:r>
        <w:t>Prompt the user</w:t>
      </w:r>
      <w:r w:rsidR="00AE1430">
        <w:t>s</w:t>
      </w:r>
      <w:r>
        <w:t xml:space="preserve"> for their access token else use the hard-coded access token.</w:t>
      </w:r>
    </w:p>
    <w:p w14:paraId="3E32EFE1" w14:textId="3B38EA7D" w:rsidR="006F763F" w:rsidRDefault="006F763F" w:rsidP="006F763F">
      <w:pPr>
        <w:pStyle w:val="ReflectionQ"/>
        <w:numPr>
          <w:ilvl w:val="0"/>
          <w:numId w:val="84"/>
        </w:numPr>
      </w:pPr>
      <w:r>
        <w:t>Setup the API call by initializing variables to hold the URL and header information</w:t>
      </w:r>
      <w:r w:rsidR="00E14187">
        <w:t>.</w:t>
      </w:r>
      <w:r w:rsidRPr="006F763F">
        <w:t xml:space="preserve"> </w:t>
      </w:r>
    </w:p>
    <w:p w14:paraId="740EA46F" w14:textId="0A1C4258" w:rsidR="006F763F" w:rsidRDefault="006F763F" w:rsidP="006F763F">
      <w:pPr>
        <w:pStyle w:val="ReflectionQ"/>
        <w:numPr>
          <w:ilvl w:val="0"/>
          <w:numId w:val="84"/>
        </w:numPr>
      </w:pPr>
      <w:r>
        <w:t xml:space="preserve">Display a list of the user's </w:t>
      </w:r>
      <w:proofErr w:type="spellStart"/>
      <w:r w:rsidR="00D307B1">
        <w:t>Webex</w:t>
      </w:r>
      <w:proofErr w:type="spellEnd"/>
      <w:r w:rsidR="00D307B1">
        <w:t xml:space="preserve"> Teams</w:t>
      </w:r>
      <w:r>
        <w:t xml:space="preserve"> rooms in JSON format.</w:t>
      </w:r>
    </w:p>
    <w:p w14:paraId="0BABB52A" w14:textId="3B6CF1E0" w:rsidR="00843789" w:rsidRDefault="00843789" w:rsidP="00124C21">
      <w:pPr>
        <w:pStyle w:val="LabSection"/>
        <w:keepNext/>
        <w:widowControl/>
      </w:pPr>
      <w:r>
        <w:t>Background / Scenario</w:t>
      </w:r>
    </w:p>
    <w:p w14:paraId="5551C2A8" w14:textId="3C3B028B" w:rsidR="00843789" w:rsidRDefault="00A2417A" w:rsidP="002772E0">
      <w:pPr>
        <w:pStyle w:val="BodyTextL25"/>
        <w:rPr>
          <w:b/>
        </w:rPr>
      </w:pPr>
      <w:r w:rsidRPr="00A2417A">
        <w:t xml:space="preserve">Python can be used to perform the same API calls that can be made in </w:t>
      </w:r>
      <w:r w:rsidR="00132D70">
        <w:t xml:space="preserve">Cisco </w:t>
      </w:r>
      <w:proofErr w:type="spellStart"/>
      <w:r w:rsidR="00D307B1">
        <w:t>Webex</w:t>
      </w:r>
      <w:proofErr w:type="spellEnd"/>
      <w:r w:rsidR="00132D70">
        <w:t xml:space="preserve"> Teams</w:t>
      </w:r>
      <w:r w:rsidRPr="00A2417A">
        <w:t xml:space="preserve"> for Developers and Postman. This lab introduces you to using existing Python code to create a simple API call for listing </w:t>
      </w:r>
      <w:proofErr w:type="spellStart"/>
      <w:r w:rsidR="00D307B1">
        <w:t>Webex</w:t>
      </w:r>
      <w:proofErr w:type="spellEnd"/>
      <w:r w:rsidR="00D307B1">
        <w:t xml:space="preserve"> Teams</w:t>
      </w:r>
      <w:r w:rsidRPr="00A2417A">
        <w:t xml:space="preserve"> rooms.</w:t>
      </w:r>
    </w:p>
    <w:p w14:paraId="73EE5CF3" w14:textId="20B1F4E6" w:rsidR="002772E0" w:rsidRPr="002772E0" w:rsidRDefault="002772E0" w:rsidP="002772E0">
      <w:pPr>
        <w:pStyle w:val="BodyTextL25"/>
      </w:pPr>
      <w:r>
        <w:t xml:space="preserve">This program first asks users if they want to use their own access </w:t>
      </w:r>
      <w:r w:rsidR="00163F1F">
        <w:t xml:space="preserve">token or a generic one. If the answer is no, users are prompted to provide their own access token. If the answer is yes, then an access token value that is written in the code is used. After the access token value is established, the program sets up the API request by initializing variables that contain the required header information and the </w:t>
      </w:r>
      <w:proofErr w:type="spellStart"/>
      <w:r w:rsidR="00163F1F">
        <w:t>URl</w:t>
      </w:r>
      <w:proofErr w:type="spellEnd"/>
      <w:r w:rsidR="00163F1F">
        <w:t xml:space="preserve"> of the </w:t>
      </w:r>
      <w:proofErr w:type="spellStart"/>
      <w:r w:rsidR="00D307B1">
        <w:t>Webex</w:t>
      </w:r>
      <w:proofErr w:type="spellEnd"/>
      <w:r w:rsidR="00D307B1">
        <w:t xml:space="preserve"> Teams</w:t>
      </w:r>
      <w:r w:rsidR="00163F1F">
        <w:t xml:space="preserve"> rooms API endpoint. These values are used to make the request with the </w:t>
      </w:r>
      <w:proofErr w:type="spellStart"/>
      <w:proofErr w:type="gramStart"/>
      <w:r w:rsidR="00163F1F" w:rsidRPr="00163F1F">
        <w:rPr>
          <w:b/>
        </w:rPr>
        <w:t>requests.get</w:t>
      </w:r>
      <w:proofErr w:type="spellEnd"/>
      <w:r w:rsidR="00163F1F" w:rsidRPr="00163F1F">
        <w:rPr>
          <w:b/>
        </w:rPr>
        <w:t>(</w:t>
      </w:r>
      <w:proofErr w:type="gramEnd"/>
      <w:r w:rsidR="00163F1F" w:rsidRPr="00163F1F">
        <w:rPr>
          <w:b/>
        </w:rPr>
        <w:t>)</w:t>
      </w:r>
      <w:r w:rsidR="00163F1F">
        <w:t xml:space="preserve"> method. Finally, the response JSON </w:t>
      </w:r>
      <w:r w:rsidR="006F763F">
        <w:t>that contains the list of rooms is</w:t>
      </w:r>
      <w:r w:rsidR="00163F1F">
        <w:t xml:space="preserve"> displayed.</w:t>
      </w:r>
    </w:p>
    <w:p w14:paraId="579A16F9" w14:textId="77777777" w:rsidR="00D778DF" w:rsidRPr="00E70096" w:rsidRDefault="00D778DF" w:rsidP="00124C21">
      <w:pPr>
        <w:pStyle w:val="LabSection"/>
        <w:keepNext/>
        <w:widowControl/>
      </w:pPr>
      <w:r w:rsidRPr="00E70096">
        <w:t>Required Resources</w:t>
      </w:r>
    </w:p>
    <w:p w14:paraId="486AB8D7" w14:textId="77EAF8CB" w:rsidR="00006812" w:rsidRDefault="00132D70" w:rsidP="00D778DF">
      <w:pPr>
        <w:pStyle w:val="Bulletlevel1"/>
      </w:pPr>
      <w:r>
        <w:t xml:space="preserve">Cisco </w:t>
      </w:r>
      <w:proofErr w:type="spellStart"/>
      <w:r w:rsidR="00D307B1">
        <w:t>Webex</w:t>
      </w:r>
      <w:proofErr w:type="spellEnd"/>
      <w:r>
        <w:t xml:space="preserve"> Teams</w:t>
      </w:r>
      <w:r w:rsidR="00006812">
        <w:t xml:space="preserve"> account</w:t>
      </w:r>
    </w:p>
    <w:p w14:paraId="69A31CD6" w14:textId="1481F232" w:rsidR="004F7562" w:rsidRDefault="00132D70" w:rsidP="00D778DF">
      <w:pPr>
        <w:pStyle w:val="Bulletlevel1"/>
      </w:pPr>
      <w:r>
        <w:t xml:space="preserve">Cisco </w:t>
      </w:r>
      <w:proofErr w:type="spellStart"/>
      <w:r w:rsidR="00D307B1">
        <w:t>Webex</w:t>
      </w:r>
      <w:proofErr w:type="spellEnd"/>
      <w:r>
        <w:t xml:space="preserve"> Teams</w:t>
      </w:r>
      <w:r w:rsidR="004F7562">
        <w:t xml:space="preserve"> desktop application</w:t>
      </w:r>
    </w:p>
    <w:p w14:paraId="7B6C47F8" w14:textId="780B66D0" w:rsidR="00DA3036" w:rsidRDefault="00DA3036" w:rsidP="00D778DF">
      <w:pPr>
        <w:pStyle w:val="Bulletlevel1"/>
      </w:pPr>
      <w:r>
        <w:t>Python 3 with IDLE</w:t>
      </w:r>
    </w:p>
    <w:p w14:paraId="68743292" w14:textId="2229B1BA" w:rsidR="001F1369" w:rsidRDefault="001F1369" w:rsidP="00D778DF">
      <w:pPr>
        <w:pStyle w:val="Bulletlevel1"/>
      </w:pPr>
      <w:r>
        <w:t>Python code files</w:t>
      </w:r>
    </w:p>
    <w:p w14:paraId="6ED07E05" w14:textId="2ADCF089" w:rsidR="0032034D" w:rsidRDefault="00F20CF3" w:rsidP="0032034D">
      <w:pPr>
        <w:pStyle w:val="StepHead"/>
      </w:pPr>
      <w:r>
        <w:t>Get access token input from the user.</w:t>
      </w:r>
    </w:p>
    <w:p w14:paraId="28760A9B" w14:textId="5B3F9EDF" w:rsidR="00001D67" w:rsidRDefault="00884051" w:rsidP="00755C36">
      <w:pPr>
        <w:pStyle w:val="SubStepAlpha"/>
      </w:pPr>
      <w:r>
        <w:t>Open</w:t>
      </w:r>
      <w:r w:rsidR="00001D67">
        <w:t xml:space="preserve"> the file </w:t>
      </w:r>
      <w:r w:rsidR="00001D67" w:rsidRPr="00755C36">
        <w:rPr>
          <w:b/>
        </w:rPr>
        <w:t>0</w:t>
      </w:r>
      <w:r w:rsidR="00247E3B">
        <w:rPr>
          <w:b/>
        </w:rPr>
        <w:t>7</w:t>
      </w:r>
      <w:r w:rsidR="00001D67" w:rsidRPr="00755C36">
        <w:rPr>
          <w:b/>
        </w:rPr>
        <w:t>_list-rooms.py</w:t>
      </w:r>
      <w:r w:rsidR="00433CA5">
        <w:rPr>
          <w:b/>
        </w:rPr>
        <w:t xml:space="preserve"> </w:t>
      </w:r>
      <w:r w:rsidR="005F3B53">
        <w:t>in</w:t>
      </w:r>
      <w:r w:rsidR="00433CA5" w:rsidRPr="00433CA5">
        <w:t xml:space="preserve"> </w:t>
      </w:r>
      <w:r w:rsidR="005F3B53">
        <w:t>IDLE</w:t>
      </w:r>
      <w:r w:rsidR="00433CA5" w:rsidRPr="00433CA5">
        <w:t>.</w:t>
      </w:r>
    </w:p>
    <w:p w14:paraId="441B6D4F" w14:textId="16AA315F" w:rsidR="00E20C10" w:rsidRDefault="00E20C10" w:rsidP="00C55FC9">
      <w:pPr>
        <w:pStyle w:val="SubStepAlpha"/>
      </w:pPr>
      <w:r>
        <w:t xml:space="preserve">Go to </w:t>
      </w:r>
      <w:r w:rsidRPr="003B1842">
        <w:rPr>
          <w:b/>
        </w:rPr>
        <w:t>Student Step #1</w:t>
      </w:r>
      <w:r>
        <w:t xml:space="preserve"> in the code. </w:t>
      </w:r>
      <w:r w:rsidR="00367D22">
        <w:t>In this step, you</w:t>
      </w:r>
      <w:r>
        <w:t xml:space="preserve"> will</w:t>
      </w:r>
      <w:r w:rsidR="003B1842">
        <w:t xml:space="preserve"> modify the code to ask users</w:t>
      </w:r>
      <w:r>
        <w:t xml:space="preserve"> to use </w:t>
      </w:r>
      <w:r w:rsidR="003B1842">
        <w:t xml:space="preserve">whether they want to use </w:t>
      </w:r>
      <w:r>
        <w:t xml:space="preserve">either </w:t>
      </w:r>
      <w:r w:rsidR="003B1842">
        <w:t>a</w:t>
      </w:r>
      <w:r>
        <w:t xml:space="preserve"> hardcoded access token or to enter their own access token.</w:t>
      </w:r>
      <w:r w:rsidR="00367D22">
        <w:t xml:space="preserve"> To do so, create a variable called </w:t>
      </w:r>
      <w:r w:rsidR="00367D22" w:rsidRPr="00367D22">
        <w:rPr>
          <w:b/>
        </w:rPr>
        <w:t>choice</w:t>
      </w:r>
      <w:r w:rsidR="00367D22">
        <w:t xml:space="preserve"> and use the </w:t>
      </w:r>
      <w:proofErr w:type="gramStart"/>
      <w:r w:rsidR="00367D22" w:rsidRPr="002772E0">
        <w:rPr>
          <w:b/>
        </w:rPr>
        <w:t>input(</w:t>
      </w:r>
      <w:proofErr w:type="gramEnd"/>
      <w:r w:rsidR="00367D22" w:rsidRPr="002772E0">
        <w:rPr>
          <w:b/>
        </w:rPr>
        <w:t>)</w:t>
      </w:r>
      <w:r w:rsidR="00367D22">
        <w:t xml:space="preserve"> method to initialize it to the value that is entered by the user at the prompt. Ask the user, </w:t>
      </w:r>
      <w:r w:rsidR="00367D22" w:rsidRPr="00163F1F">
        <w:rPr>
          <w:b/>
        </w:rPr>
        <w:t>"Do you want to use the hard-coded access token? (y/n)? "</w:t>
      </w:r>
    </w:p>
    <w:p w14:paraId="398A66B7" w14:textId="3FD3CFD4" w:rsidR="00367D22" w:rsidRDefault="00367D22" w:rsidP="00C55FC9">
      <w:pPr>
        <w:pStyle w:val="SubStepAlpha"/>
      </w:pPr>
      <w:r>
        <w:t xml:space="preserve">Create a conditional </w:t>
      </w:r>
      <w:r w:rsidRPr="00367D22">
        <w:rPr>
          <w:b/>
        </w:rPr>
        <w:t>if</w:t>
      </w:r>
      <w:r w:rsidR="002772E0">
        <w:rPr>
          <w:b/>
        </w:rPr>
        <w:t>-else</w:t>
      </w:r>
      <w:r>
        <w:t xml:space="preserve"> statement. If the value of the </w:t>
      </w:r>
      <w:r w:rsidRPr="00163F1F">
        <w:rPr>
          <w:b/>
        </w:rPr>
        <w:t>choice</w:t>
      </w:r>
      <w:r>
        <w:t xml:space="preserve"> variable is "</w:t>
      </w:r>
      <w:r w:rsidRPr="00163F1F">
        <w:rPr>
          <w:b/>
        </w:rPr>
        <w:t>n</w:t>
      </w:r>
      <w:r>
        <w:t>" or "</w:t>
      </w:r>
      <w:r w:rsidRPr="00163F1F">
        <w:rPr>
          <w:b/>
        </w:rPr>
        <w:t>N</w:t>
      </w:r>
      <w:r>
        <w:t xml:space="preserve">", use another input statement to prompt the user to enter an access token value. Set the variable </w:t>
      </w:r>
      <w:proofErr w:type="spellStart"/>
      <w:r w:rsidRPr="00163F1F">
        <w:rPr>
          <w:b/>
        </w:rPr>
        <w:t>accessToken</w:t>
      </w:r>
      <w:proofErr w:type="spellEnd"/>
      <w:r>
        <w:t xml:space="preserve"> to the value of this </w:t>
      </w:r>
      <w:proofErr w:type="gramStart"/>
      <w:r w:rsidRPr="00163F1F">
        <w:rPr>
          <w:b/>
        </w:rPr>
        <w:t>input(</w:t>
      </w:r>
      <w:proofErr w:type="gramEnd"/>
      <w:r w:rsidRPr="00163F1F">
        <w:rPr>
          <w:b/>
        </w:rPr>
        <w:t>)</w:t>
      </w:r>
      <w:r>
        <w:t xml:space="preserve"> method.</w:t>
      </w:r>
      <w:r w:rsidR="002772E0">
        <w:t xml:space="preserve"> You must </w:t>
      </w:r>
      <w:r w:rsidR="003B1842">
        <w:t xml:space="preserve">add </w:t>
      </w:r>
      <w:r w:rsidR="000F5572">
        <w:t>the word "</w:t>
      </w:r>
      <w:r w:rsidR="002772E0">
        <w:t xml:space="preserve">Bearer" </w:t>
      </w:r>
      <w:r w:rsidR="003B1842">
        <w:t>to the</w:t>
      </w:r>
      <w:r w:rsidR="002772E0">
        <w:t xml:space="preserve"> value</w:t>
      </w:r>
      <w:r w:rsidR="003B1842">
        <w:t xml:space="preserve"> of this </w:t>
      </w:r>
      <w:r w:rsidR="00F55888">
        <w:t>variable</w:t>
      </w:r>
      <w:r w:rsidR="002772E0">
        <w:t>. Use the following statements:</w:t>
      </w:r>
    </w:p>
    <w:p w14:paraId="51F248F6" w14:textId="6D93C092" w:rsidR="002772E0" w:rsidRDefault="002772E0" w:rsidP="002772E0">
      <w:pPr>
        <w:pStyle w:val="CMD"/>
      </w:pPr>
      <w:proofErr w:type="spellStart"/>
      <w:r>
        <w:t>accessToken</w:t>
      </w:r>
      <w:proofErr w:type="spellEnd"/>
      <w:r>
        <w:t xml:space="preserve"> = </w:t>
      </w:r>
      <w:proofErr w:type="gramStart"/>
      <w:r>
        <w:t>input(</w:t>
      </w:r>
      <w:proofErr w:type="gramEnd"/>
      <w:r>
        <w:t>"Please enter your access token. ")</w:t>
      </w:r>
    </w:p>
    <w:p w14:paraId="584FA489" w14:textId="7A417C3D" w:rsidR="002772E0" w:rsidRDefault="002772E0" w:rsidP="002772E0">
      <w:pPr>
        <w:pStyle w:val="CMD"/>
      </w:pPr>
      <w:proofErr w:type="spellStart"/>
      <w:r>
        <w:t>accessToken</w:t>
      </w:r>
      <w:proofErr w:type="spellEnd"/>
      <w:r>
        <w:t xml:space="preserve"> = "Bearer " + </w:t>
      </w:r>
      <w:proofErr w:type="spellStart"/>
      <w:r>
        <w:t>accessToken</w:t>
      </w:r>
      <w:proofErr w:type="spellEnd"/>
    </w:p>
    <w:p w14:paraId="0DA52C79" w14:textId="64CD4452" w:rsidR="00367D22" w:rsidRDefault="00367D22" w:rsidP="00C55FC9">
      <w:pPr>
        <w:pStyle w:val="SubStepAlpha"/>
      </w:pPr>
      <w:r>
        <w:lastRenderedPageBreak/>
        <w:t>If the user did not enter "</w:t>
      </w:r>
      <w:r w:rsidRPr="00150F9B">
        <w:rPr>
          <w:b/>
        </w:rPr>
        <w:t>n</w:t>
      </w:r>
      <w:r>
        <w:t>" or "</w:t>
      </w:r>
      <w:r w:rsidRPr="00150F9B">
        <w:rPr>
          <w:b/>
        </w:rPr>
        <w:t>N</w:t>
      </w:r>
      <w:r>
        <w:t>", we assume</w:t>
      </w:r>
      <w:r w:rsidR="0067150B">
        <w:t xml:space="preserve"> that they want to use the hard</w:t>
      </w:r>
      <w:r w:rsidR="000F5572">
        <w:t>coded token. Because we do no</w:t>
      </w:r>
      <w:r>
        <w:t xml:space="preserve">t have a general use token value to supply here, use your own token value. You would not make your access token available like this in an actual application, of course. </w:t>
      </w:r>
      <w:r w:rsidR="002772E0">
        <w:t>Use the following statement:</w:t>
      </w:r>
    </w:p>
    <w:p w14:paraId="299420CC" w14:textId="0BE4AC8D" w:rsidR="00E20C10" w:rsidRDefault="00E20C10" w:rsidP="00E20C10">
      <w:pPr>
        <w:pStyle w:val="CMD"/>
      </w:pPr>
      <w:proofErr w:type="spellStart"/>
      <w:r w:rsidRPr="008553B7">
        <w:t>accessToken</w:t>
      </w:r>
      <w:proofErr w:type="spellEnd"/>
      <w:r w:rsidRPr="008553B7">
        <w:t xml:space="preserve"> = </w:t>
      </w:r>
      <w:r w:rsidR="00163F1F">
        <w:t>"</w:t>
      </w:r>
      <w:r w:rsidRPr="008553B7">
        <w:t>Bearer &lt;</w:t>
      </w:r>
      <w:r w:rsidR="00E52D7D">
        <w:t>!!!</w:t>
      </w:r>
      <w:r w:rsidR="002B5844">
        <w:t>REPLACEME with</w:t>
      </w:r>
      <w:r w:rsidR="002B5844" w:rsidRPr="008553B7">
        <w:t xml:space="preserve"> </w:t>
      </w:r>
      <w:r w:rsidR="00132D70">
        <w:t xml:space="preserve">Cisco </w:t>
      </w:r>
      <w:proofErr w:type="spellStart"/>
      <w:r w:rsidR="00D307B1">
        <w:t>Webex</w:t>
      </w:r>
      <w:proofErr w:type="spellEnd"/>
      <w:r w:rsidR="00132D70">
        <w:t xml:space="preserve"> Teams</w:t>
      </w:r>
      <w:r w:rsidR="002B5844">
        <w:t xml:space="preserve"> </w:t>
      </w:r>
      <w:r w:rsidRPr="008553B7">
        <w:t>access token</w:t>
      </w:r>
      <w:r w:rsidR="00E52D7D">
        <w:t>!!!</w:t>
      </w:r>
      <w:r w:rsidRPr="008553B7">
        <w:t>&gt;</w:t>
      </w:r>
      <w:r w:rsidR="00163F1F">
        <w:t>"</w:t>
      </w:r>
    </w:p>
    <w:p w14:paraId="4DFABF11" w14:textId="797F140D" w:rsidR="00E20C10" w:rsidRDefault="00E20C10" w:rsidP="00E20C10">
      <w:pPr>
        <w:pStyle w:val="StepHead"/>
      </w:pPr>
      <w:r>
        <w:t xml:space="preserve">Add the URL for the </w:t>
      </w:r>
      <w:r w:rsidR="00132D70">
        <w:t xml:space="preserve">Cisco </w:t>
      </w:r>
      <w:proofErr w:type="spellStart"/>
      <w:r w:rsidR="00D307B1">
        <w:t>Webex</w:t>
      </w:r>
      <w:proofErr w:type="spellEnd"/>
      <w:r w:rsidR="00132D70">
        <w:t xml:space="preserve"> Teams</w:t>
      </w:r>
      <w:r>
        <w:t xml:space="preserve"> rooms endpoint</w:t>
      </w:r>
      <w:r w:rsidR="00150F9B">
        <w:t>.</w:t>
      </w:r>
    </w:p>
    <w:p w14:paraId="2780BBC1" w14:textId="77777777" w:rsidR="00E20C10" w:rsidRDefault="00E20C10" w:rsidP="00E20C10">
      <w:pPr>
        <w:pStyle w:val="SubStepAlpha"/>
      </w:pPr>
      <w:r>
        <w:t>Go to Student Step #2 in the code. Within the file, locate the statement:</w:t>
      </w:r>
    </w:p>
    <w:p w14:paraId="6E548DAA" w14:textId="46ED3843" w:rsidR="009B3166" w:rsidRPr="009B3166" w:rsidRDefault="0092407B" w:rsidP="009B3166">
      <w:pPr>
        <w:pStyle w:val="CMD"/>
      </w:pPr>
      <w:proofErr w:type="spellStart"/>
      <w:r>
        <w:t>apiU</w:t>
      </w:r>
      <w:r w:rsidR="009B3166" w:rsidRPr="009B3166">
        <w:t>ri</w:t>
      </w:r>
      <w:proofErr w:type="spellEnd"/>
      <w:r w:rsidR="009B3166" w:rsidRPr="009B3166">
        <w:t xml:space="preserve"> = </w:t>
      </w:r>
      <w:r w:rsidR="00E52D7D" w:rsidRPr="00E52D7D">
        <w:t>"</w:t>
      </w:r>
      <w:r w:rsidR="00E52D7D">
        <w:t>&lt;!!!</w:t>
      </w:r>
      <w:r w:rsidR="002B5844">
        <w:t>REPLACEME</w:t>
      </w:r>
      <w:r w:rsidR="009B3166" w:rsidRPr="009B3166">
        <w:t xml:space="preserve"> </w:t>
      </w:r>
      <w:r w:rsidR="002B5844">
        <w:t xml:space="preserve">with </w:t>
      </w:r>
      <w:r w:rsidR="009B3166" w:rsidRPr="009B3166">
        <w:t xml:space="preserve">URL for </w:t>
      </w:r>
      <w:r w:rsidR="00132D70">
        <w:t xml:space="preserve">Cisco </w:t>
      </w:r>
      <w:proofErr w:type="spellStart"/>
      <w:r w:rsidR="00D307B1">
        <w:t>Webex</w:t>
      </w:r>
      <w:proofErr w:type="spellEnd"/>
      <w:r w:rsidR="00132D70">
        <w:t xml:space="preserve"> Teams</w:t>
      </w:r>
      <w:r w:rsidR="009B3166" w:rsidRPr="009B3166">
        <w:t xml:space="preserve"> Rooms</w:t>
      </w:r>
      <w:r w:rsidR="00E52D7D">
        <w:t xml:space="preserve"> API!!!&gt;</w:t>
      </w:r>
      <w:r w:rsidR="00E52D7D" w:rsidRPr="00E52D7D">
        <w:t>"</w:t>
      </w:r>
      <w:r w:rsidR="009B3166" w:rsidRPr="009B3166">
        <w:t xml:space="preserve"> </w:t>
      </w:r>
    </w:p>
    <w:p w14:paraId="00466C03" w14:textId="702C4108" w:rsidR="005664B7" w:rsidRDefault="00E20C10" w:rsidP="00150F9B">
      <w:pPr>
        <w:pStyle w:val="SubStepAlpha"/>
      </w:pPr>
      <w:r>
        <w:t>Replace</w:t>
      </w:r>
      <w:r w:rsidR="00150F9B">
        <w:t xml:space="preserve"> </w:t>
      </w:r>
      <w:r w:rsidR="00E52D7D">
        <w:rPr>
          <w:b/>
        </w:rPr>
        <w:t>&lt;!!!</w:t>
      </w:r>
      <w:r w:rsidR="00C84D96">
        <w:rPr>
          <w:b/>
        </w:rPr>
        <w:t xml:space="preserve">REPLACEME </w:t>
      </w:r>
      <w:proofErr w:type="spellStart"/>
      <w:r w:rsidR="00C84D96">
        <w:rPr>
          <w:b/>
        </w:rPr>
        <w:t>wtih</w:t>
      </w:r>
      <w:proofErr w:type="spellEnd"/>
      <w:r w:rsidRPr="00150F9B">
        <w:rPr>
          <w:b/>
        </w:rPr>
        <w:t xml:space="preserve"> URL for </w:t>
      </w:r>
      <w:r w:rsidR="00132D70">
        <w:rPr>
          <w:b/>
        </w:rPr>
        <w:t xml:space="preserve">Cisco </w:t>
      </w:r>
      <w:proofErr w:type="spellStart"/>
      <w:r w:rsidR="00D307B1">
        <w:rPr>
          <w:b/>
        </w:rPr>
        <w:t>Webex</w:t>
      </w:r>
      <w:proofErr w:type="spellEnd"/>
      <w:r w:rsidR="00132D70">
        <w:rPr>
          <w:b/>
        </w:rPr>
        <w:t xml:space="preserve"> Teams</w:t>
      </w:r>
      <w:r w:rsidRPr="00150F9B">
        <w:rPr>
          <w:b/>
        </w:rPr>
        <w:t xml:space="preserve"> Rooms</w:t>
      </w:r>
      <w:r w:rsidR="00C84D96">
        <w:rPr>
          <w:b/>
        </w:rPr>
        <w:t xml:space="preserve"> API</w:t>
      </w:r>
      <w:r w:rsidR="00E52D7D">
        <w:rPr>
          <w:b/>
        </w:rPr>
        <w:t>!!!&gt;</w:t>
      </w:r>
      <w:r w:rsidR="00150F9B" w:rsidRPr="00150F9B">
        <w:t xml:space="preserve"> w</w:t>
      </w:r>
      <w:r>
        <w:t xml:space="preserve">ith </w:t>
      </w:r>
      <w:r w:rsidRPr="00150F9B">
        <w:rPr>
          <w:b/>
        </w:rPr>
        <w:t>https://api.ciscospark.com/v1/rooms</w:t>
      </w:r>
      <w:r w:rsidR="00150F9B" w:rsidRPr="00150F9B">
        <w:t>.</w:t>
      </w:r>
    </w:p>
    <w:p w14:paraId="7339B103" w14:textId="615FC38D" w:rsidR="00A505AC" w:rsidRDefault="00A505AC" w:rsidP="00A505AC">
      <w:pPr>
        <w:pStyle w:val="StepHead"/>
      </w:pPr>
      <w:r>
        <w:t>Execute the program</w:t>
      </w:r>
      <w:r w:rsidR="00490967">
        <w:t>.</w:t>
      </w:r>
    </w:p>
    <w:p w14:paraId="0748A82B" w14:textId="7458A014" w:rsidR="00A505AC" w:rsidRDefault="00163F1F" w:rsidP="00755C36">
      <w:pPr>
        <w:pStyle w:val="SubStepAlpha"/>
      </w:pPr>
      <w:r>
        <w:t>Save your program and then c</w:t>
      </w:r>
      <w:r w:rsidR="00A505AC">
        <w:t xml:space="preserve">hoose </w:t>
      </w:r>
      <w:r w:rsidR="00A505AC" w:rsidRPr="00A505AC">
        <w:rPr>
          <w:b/>
        </w:rPr>
        <w:t>Run</w:t>
      </w:r>
      <w:r w:rsidR="00A505AC">
        <w:t xml:space="preserve"> &gt; </w:t>
      </w:r>
      <w:r w:rsidR="00A505AC" w:rsidRPr="00A505AC">
        <w:rPr>
          <w:b/>
        </w:rPr>
        <w:t>Run</w:t>
      </w:r>
      <w:r w:rsidR="00A505AC">
        <w:t xml:space="preserve"> </w:t>
      </w:r>
      <w:r w:rsidR="00A505AC" w:rsidRPr="0039350A">
        <w:rPr>
          <w:b/>
        </w:rPr>
        <w:t>Module</w:t>
      </w:r>
      <w:r w:rsidR="00A505AC">
        <w:t xml:space="preserve"> to execute the program</w:t>
      </w:r>
      <w:r w:rsidR="001F40D8">
        <w:t xml:space="preserve"> in IDLE.</w:t>
      </w:r>
    </w:p>
    <w:p w14:paraId="601D6E26" w14:textId="788CDDCE" w:rsidR="00A505AC" w:rsidRDefault="00A505AC" w:rsidP="00755C36">
      <w:pPr>
        <w:pStyle w:val="SubStepAlpha"/>
      </w:pPr>
      <w:r>
        <w:t>Debug as necessary.</w:t>
      </w:r>
    </w:p>
    <w:p w14:paraId="7900F3A5" w14:textId="348FFA1A" w:rsidR="000D2A5E" w:rsidRPr="003D5D4D" w:rsidRDefault="000D2A5E" w:rsidP="003D5D4D">
      <w:pPr>
        <w:pStyle w:val="SubStepAlpha"/>
        <w:numPr>
          <w:ilvl w:val="0"/>
          <w:numId w:val="0"/>
        </w:numPr>
        <w:ind w:left="1080" w:hanging="360"/>
      </w:pPr>
      <w:r>
        <w:t>Common Python problems include:</w:t>
      </w:r>
    </w:p>
    <w:p w14:paraId="09CA0334" w14:textId="77777777" w:rsidR="000D2A5E" w:rsidRPr="000D2A5E" w:rsidRDefault="000D2A5E" w:rsidP="000D2A5E">
      <w:pPr>
        <w:pStyle w:val="SubStepAlpha"/>
        <w:numPr>
          <w:ilvl w:val="1"/>
          <w:numId w:val="85"/>
        </w:numPr>
      </w:pPr>
      <w:r w:rsidRPr="000D2A5E">
        <w:rPr>
          <w:b/>
          <w:bCs/>
        </w:rPr>
        <w:t>Punctuation and symbols:</w:t>
      </w:r>
      <w:r w:rsidRPr="000D2A5E">
        <w:t xml:space="preserve"> " ",' '</w:t>
      </w:r>
      <w:proofErr w:type="gramStart"/>
      <w:r w:rsidRPr="000D2A5E">
        <w:t>, :</w:t>
      </w:r>
      <w:proofErr w:type="gramEnd"/>
      <w:r w:rsidRPr="000D2A5E">
        <w:t>, =,==, (), { }, [ ] are meaningful.</w:t>
      </w:r>
    </w:p>
    <w:p w14:paraId="25E99345" w14:textId="77777777" w:rsidR="000D2A5E" w:rsidRPr="000D2A5E" w:rsidRDefault="000D2A5E" w:rsidP="000D2A5E">
      <w:pPr>
        <w:pStyle w:val="SubStepAlpha"/>
        <w:numPr>
          <w:ilvl w:val="1"/>
          <w:numId w:val="85"/>
        </w:numPr>
      </w:pPr>
      <w:r w:rsidRPr="000D2A5E">
        <w:rPr>
          <w:b/>
          <w:bCs/>
        </w:rPr>
        <w:t>Paired symbols:</w:t>
      </w:r>
      <w:r w:rsidRPr="000D2A5E">
        <w:t xml:space="preserve"> must match (open and close).</w:t>
      </w:r>
    </w:p>
    <w:p w14:paraId="11BFE176" w14:textId="7268E100" w:rsidR="000D2A5E" w:rsidRDefault="000D2A5E" w:rsidP="003D5D4D">
      <w:pPr>
        <w:pStyle w:val="SubStepAlpha"/>
        <w:numPr>
          <w:ilvl w:val="1"/>
          <w:numId w:val="85"/>
        </w:numPr>
      </w:pPr>
      <w:r w:rsidRPr="000D2A5E">
        <w:rPr>
          <w:b/>
          <w:bCs/>
        </w:rPr>
        <w:t>Indentation:</w:t>
      </w:r>
      <w:r w:rsidRPr="000D2A5E">
        <w:t xml:space="preserve"> standard indentation is four (or multiples of four) spaces, control structures additional indentation.</w:t>
      </w:r>
    </w:p>
    <w:p w14:paraId="64179A71" w14:textId="2265CB97" w:rsidR="00A505AC" w:rsidRDefault="00372607" w:rsidP="00372607">
      <w:pPr>
        <w:pStyle w:val="SubStepAlpha"/>
      </w:pPr>
      <w:r>
        <w:t>Refer to t</w:t>
      </w:r>
      <w:r w:rsidR="00A505AC">
        <w:t xml:space="preserve">he solution file </w:t>
      </w:r>
      <w:r w:rsidR="00A505AC" w:rsidRPr="00372607">
        <w:rPr>
          <w:b/>
        </w:rPr>
        <w:t>0</w:t>
      </w:r>
      <w:r w:rsidR="006B030E" w:rsidRPr="00372607">
        <w:rPr>
          <w:b/>
        </w:rPr>
        <w:t>7</w:t>
      </w:r>
      <w:r w:rsidR="00A505AC" w:rsidRPr="00372607">
        <w:rPr>
          <w:b/>
        </w:rPr>
        <w:t>_list-rooms_sol.py</w:t>
      </w:r>
      <w:r>
        <w:t>, if necessary.</w:t>
      </w:r>
    </w:p>
    <w:p w14:paraId="7B502D57" w14:textId="2AFEEBAE" w:rsidR="0067150B" w:rsidRDefault="0067150B" w:rsidP="0067150B">
      <w:pPr>
        <w:pStyle w:val="LabSection"/>
      </w:pPr>
      <w:r>
        <w:t>Reflection</w:t>
      </w:r>
    </w:p>
    <w:p w14:paraId="10A443A9" w14:textId="79F757B2" w:rsidR="0067150B" w:rsidRDefault="0067150B" w:rsidP="0067150B">
      <w:pPr>
        <w:pStyle w:val="ReflectionQ"/>
      </w:pPr>
      <w:r>
        <w:t>Look for the section of the code that sends the API request to the URL. What are the values that are required by this method?</w:t>
      </w:r>
    </w:p>
    <w:p w14:paraId="347094EA" w14:textId="77777777" w:rsidR="00043A3A" w:rsidRDefault="00043A3A" w:rsidP="00043A3A">
      <w:pPr>
        <w:pStyle w:val="BodyTextL25"/>
      </w:pPr>
      <w:r>
        <w:t>_______________________________________________________________________________________</w:t>
      </w:r>
    </w:p>
    <w:p w14:paraId="20EC4087" w14:textId="7745BEF4" w:rsidR="00043A3A" w:rsidRDefault="00043A3A" w:rsidP="00043A3A">
      <w:pPr>
        <w:pStyle w:val="BodyTextL25"/>
      </w:pPr>
      <w:r>
        <w:t>_______________________________________________________________________________________</w:t>
      </w:r>
    </w:p>
    <w:p w14:paraId="13945499" w14:textId="78CB68F9" w:rsidR="0067150B" w:rsidRDefault="0067150B" w:rsidP="0067150B">
      <w:pPr>
        <w:pStyle w:val="ReflectionQ"/>
        <w:numPr>
          <w:ilvl w:val="0"/>
          <w:numId w:val="0"/>
        </w:numPr>
        <w:ind w:left="360"/>
      </w:pPr>
      <w:r>
        <w:rPr>
          <w:rStyle w:val="AnswerGray"/>
        </w:rPr>
        <w:t>The header information, including the content type and authentication token, and the URL of the endpoint.</w:t>
      </w:r>
    </w:p>
    <w:p w14:paraId="723E19B2" w14:textId="3255BE49" w:rsidR="0067150B" w:rsidRDefault="0067150B" w:rsidP="0067150B">
      <w:pPr>
        <w:pStyle w:val="ReflectionQ"/>
      </w:pPr>
      <w:r>
        <w:t>What variable contains the actual response from the API?</w:t>
      </w:r>
    </w:p>
    <w:p w14:paraId="3191CFDE" w14:textId="77777777" w:rsidR="00043A3A" w:rsidRDefault="00043A3A" w:rsidP="00043A3A">
      <w:pPr>
        <w:pStyle w:val="BodyTextL25"/>
      </w:pPr>
      <w:r>
        <w:t>_______________________________________________________________________________________</w:t>
      </w:r>
    </w:p>
    <w:p w14:paraId="2D4A44CF" w14:textId="77777777" w:rsidR="00043A3A" w:rsidRDefault="00043A3A" w:rsidP="00043A3A">
      <w:pPr>
        <w:pStyle w:val="BodyTextL25"/>
      </w:pPr>
      <w:r>
        <w:t>_______________________________________________________________________________________</w:t>
      </w:r>
    </w:p>
    <w:p w14:paraId="1E71B670" w14:textId="115E0F38" w:rsidR="0067150B" w:rsidRDefault="0067150B" w:rsidP="0067150B">
      <w:pPr>
        <w:pStyle w:val="ReflectionQ"/>
        <w:numPr>
          <w:ilvl w:val="0"/>
          <w:numId w:val="0"/>
        </w:numPr>
        <w:ind w:left="360"/>
        <w:rPr>
          <w:rStyle w:val="AnswerGray"/>
        </w:rPr>
      </w:pPr>
      <w:r>
        <w:rPr>
          <w:rStyle w:val="AnswerGray"/>
        </w:rPr>
        <w:t>The resp variable contains the JSON response.</w:t>
      </w:r>
    </w:p>
    <w:p w14:paraId="6895784F" w14:textId="430C9228" w:rsidR="0067150B" w:rsidRDefault="0067150B" w:rsidP="0067150B">
      <w:pPr>
        <w:pStyle w:val="ReflectionQ"/>
      </w:pPr>
      <w:r>
        <w:t>Python is well-suited to working with JSON because JSON can easily be converted into Python dictionaries and lists. What variable contains the JSON that has been converted to Python?</w:t>
      </w:r>
    </w:p>
    <w:p w14:paraId="7165BE74" w14:textId="77777777" w:rsidR="00043A3A" w:rsidRDefault="00043A3A" w:rsidP="00043A3A">
      <w:pPr>
        <w:pStyle w:val="BodyTextL25"/>
      </w:pPr>
      <w:r>
        <w:t>_______________________________________________________________________________________</w:t>
      </w:r>
    </w:p>
    <w:p w14:paraId="28DBCF1A" w14:textId="77777777" w:rsidR="00043A3A" w:rsidRDefault="00043A3A" w:rsidP="00043A3A">
      <w:pPr>
        <w:pStyle w:val="BodyTextL25"/>
      </w:pPr>
      <w:r>
        <w:t>_______________________________________________________________________________________</w:t>
      </w:r>
    </w:p>
    <w:p w14:paraId="544FEF2F" w14:textId="5C33AFD1" w:rsidR="0067150B" w:rsidRPr="0067150B" w:rsidRDefault="0067150B" w:rsidP="0067150B">
      <w:pPr>
        <w:pStyle w:val="ReflectionQ"/>
        <w:numPr>
          <w:ilvl w:val="0"/>
          <w:numId w:val="0"/>
        </w:numPr>
        <w:ind w:left="360"/>
        <w:rPr>
          <w:rStyle w:val="AnswerGray"/>
        </w:rPr>
      </w:pPr>
      <w:r w:rsidRPr="0067150B">
        <w:rPr>
          <w:rStyle w:val="AnswerGray"/>
        </w:rPr>
        <w:t xml:space="preserve">The </w:t>
      </w:r>
      <w:proofErr w:type="spellStart"/>
      <w:r w:rsidRPr="0067150B">
        <w:rPr>
          <w:rStyle w:val="AnswerGray"/>
        </w:rPr>
        <w:t>json_data</w:t>
      </w:r>
      <w:proofErr w:type="spellEnd"/>
      <w:r w:rsidRPr="0067150B">
        <w:rPr>
          <w:rStyle w:val="AnswerGray"/>
        </w:rPr>
        <w:t xml:space="preserve"> variable contains the converted JSON.</w:t>
      </w:r>
    </w:p>
    <w:sectPr w:rsidR="0067150B" w:rsidRPr="0067150B" w:rsidSect="00882B63">
      <w:headerReference w:type="even" r:id="rId8"/>
      <w:headerReference w:type="default" r:id="rId9"/>
      <w:footerReference w:type="even" r:id="rId10"/>
      <w:footerReference w:type="default" r:id="rId11"/>
      <w:headerReference w:type="first" r:id="rId12"/>
      <w:footerReference w:type="first" r:id="rId13"/>
      <w:pgSz w:w="12240" w:h="15840" w:code="1"/>
      <w:pgMar w:top="153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2EB31" w14:textId="77777777" w:rsidR="00F56085" w:rsidRDefault="00F56085" w:rsidP="0090659A">
      <w:pPr>
        <w:spacing w:after="0" w:line="240" w:lineRule="auto"/>
      </w:pPr>
      <w:r>
        <w:separator/>
      </w:r>
    </w:p>
    <w:p w14:paraId="07A5A7F2" w14:textId="77777777" w:rsidR="00F56085" w:rsidRDefault="00F56085"/>
    <w:p w14:paraId="7928AD07" w14:textId="77777777" w:rsidR="00F56085" w:rsidRDefault="00F56085"/>
    <w:p w14:paraId="2882D5A3" w14:textId="77777777" w:rsidR="00F56085" w:rsidRDefault="00F56085"/>
    <w:p w14:paraId="3E4A9DDD" w14:textId="77777777" w:rsidR="00F56085" w:rsidRDefault="00F56085"/>
    <w:p w14:paraId="4F970458" w14:textId="77777777" w:rsidR="00F56085" w:rsidRDefault="00F56085"/>
  </w:endnote>
  <w:endnote w:type="continuationSeparator" w:id="0">
    <w:p w14:paraId="4BECD84C" w14:textId="77777777" w:rsidR="00F56085" w:rsidRDefault="00F56085" w:rsidP="0090659A">
      <w:pPr>
        <w:spacing w:after="0" w:line="240" w:lineRule="auto"/>
      </w:pPr>
      <w:r>
        <w:continuationSeparator/>
      </w:r>
    </w:p>
    <w:p w14:paraId="5832B9F1" w14:textId="77777777" w:rsidR="00F56085" w:rsidRDefault="00F56085"/>
    <w:p w14:paraId="2D1446B1" w14:textId="77777777" w:rsidR="00F56085" w:rsidRDefault="00F56085"/>
    <w:p w14:paraId="7DE8BC9A" w14:textId="77777777" w:rsidR="00F56085" w:rsidRDefault="00F56085"/>
    <w:p w14:paraId="64986B03" w14:textId="77777777" w:rsidR="00F56085" w:rsidRDefault="00F56085"/>
    <w:p w14:paraId="464E30B9" w14:textId="77777777" w:rsidR="00F56085" w:rsidRDefault="00F560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5D938" w14:textId="77777777" w:rsidR="00EF7B5B" w:rsidRDefault="00EF7B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A392" w14:textId="7FC04CF1" w:rsidR="00C55FC9" w:rsidRPr="00882B63" w:rsidRDefault="00C55FC9" w:rsidP="00882B63">
    <w:pPr>
      <w:pStyle w:val="Footer"/>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w:t>
    </w:r>
    <w:r w:rsidRPr="0090659A">
      <w:rPr>
        <w:b/>
        <w:szCs w:val="16"/>
      </w:rPr>
      <w:fldChar w:fldCharType="end"/>
    </w:r>
    <w:r>
      <w:tab/>
      <w:t xml:space="preserve">              </w:t>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41120" w14:textId="21C7424E" w:rsidR="00C55FC9" w:rsidRPr="00882B63" w:rsidRDefault="00C55FC9" w:rsidP="00882B63">
    <w:pPr>
      <w:pStyle w:val="Footer"/>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2</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29B4FD" w14:textId="77777777" w:rsidR="00F56085" w:rsidRDefault="00F56085" w:rsidP="0090659A">
      <w:pPr>
        <w:spacing w:after="0" w:line="240" w:lineRule="auto"/>
      </w:pPr>
      <w:r>
        <w:separator/>
      </w:r>
    </w:p>
    <w:p w14:paraId="3710F3D3" w14:textId="77777777" w:rsidR="00F56085" w:rsidRDefault="00F56085"/>
    <w:p w14:paraId="2066BC0C" w14:textId="77777777" w:rsidR="00F56085" w:rsidRDefault="00F56085"/>
    <w:p w14:paraId="2048DC66" w14:textId="77777777" w:rsidR="00F56085" w:rsidRDefault="00F56085"/>
    <w:p w14:paraId="263BE5D6" w14:textId="77777777" w:rsidR="00F56085" w:rsidRDefault="00F56085"/>
    <w:p w14:paraId="62ECFFBB" w14:textId="77777777" w:rsidR="00F56085" w:rsidRDefault="00F56085"/>
  </w:footnote>
  <w:footnote w:type="continuationSeparator" w:id="0">
    <w:p w14:paraId="745FBEF4" w14:textId="77777777" w:rsidR="00F56085" w:rsidRDefault="00F56085" w:rsidP="0090659A">
      <w:pPr>
        <w:spacing w:after="0" w:line="240" w:lineRule="auto"/>
      </w:pPr>
      <w:r>
        <w:continuationSeparator/>
      </w:r>
    </w:p>
    <w:p w14:paraId="182D9473" w14:textId="77777777" w:rsidR="00F56085" w:rsidRDefault="00F56085"/>
    <w:p w14:paraId="27A4B25B" w14:textId="77777777" w:rsidR="00F56085" w:rsidRDefault="00F56085"/>
    <w:p w14:paraId="745B17D6" w14:textId="77777777" w:rsidR="00F56085" w:rsidRDefault="00F56085"/>
    <w:p w14:paraId="65AE5138" w14:textId="77777777" w:rsidR="00F56085" w:rsidRDefault="00F56085"/>
    <w:p w14:paraId="6B6EC182" w14:textId="77777777" w:rsidR="00F56085" w:rsidRDefault="00F560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3CACC" w14:textId="77777777" w:rsidR="00EF7B5B" w:rsidRDefault="00EF7B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67F03" w14:textId="7F78168F" w:rsidR="00C55FC9" w:rsidRDefault="00C55FC9" w:rsidP="008402F2">
    <w:pPr>
      <w:pStyle w:val="PageHead"/>
    </w:pPr>
    <w:r w:rsidRPr="000C119C">
      <w:t>Lab - Using Python to Automate Listing Rooms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0DB36" w14:textId="77777777" w:rsidR="00C55FC9" w:rsidRDefault="00C55FC9" w:rsidP="00EF7B5B">
    <w:pPr>
      <w:ind w:left="-288"/>
    </w:pPr>
    <w:bookmarkStart w:id="0" w:name="_GoBack"/>
    <w:r>
      <w:rPr>
        <w:noProof/>
      </w:rPr>
      <w:drawing>
        <wp:inline distT="0" distB="0" distL="0" distR="0" wp14:anchorId="5A7D250C" wp14:editId="0E0318C6">
          <wp:extent cx="2587752" cy="804672"/>
          <wp:effectExtent l="0" t="0" r="3175" b="0"/>
          <wp:docPr id="2" name="Picture 2" descr="Screen%20Shot%202017-08-30%20at%202.29.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4E21"/>
    <w:multiLevelType w:val="hybridMultilevel"/>
    <w:tmpl w:val="1FE60A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53109"/>
    <w:multiLevelType w:val="hybridMultilevel"/>
    <w:tmpl w:val="C734BE5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0E4F72"/>
    <w:multiLevelType w:val="hybridMultilevel"/>
    <w:tmpl w:val="1E6EAF88"/>
    <w:lvl w:ilvl="0" w:tplc="0FA2180E">
      <w:start w:val="1"/>
      <w:numFmt w:val="bullet"/>
      <w:pStyle w:val="Bulletlevel2"/>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9332BC"/>
    <w:multiLevelType w:val="hybridMultilevel"/>
    <w:tmpl w:val="26B0AA0C"/>
    <w:lvl w:ilvl="0" w:tplc="04090019">
      <w:start w:val="1"/>
      <w:numFmt w:val="lowerLetter"/>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897DFC"/>
    <w:multiLevelType w:val="hybridMultilevel"/>
    <w:tmpl w:val="15EA2D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C20ED"/>
    <w:multiLevelType w:val="hybridMultilevel"/>
    <w:tmpl w:val="9A7858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6345C6"/>
    <w:multiLevelType w:val="hybridMultilevel"/>
    <w:tmpl w:val="C4463E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D1ACB"/>
    <w:multiLevelType w:val="hybridMultilevel"/>
    <w:tmpl w:val="0C4C1102"/>
    <w:lvl w:ilvl="0" w:tplc="04090019">
      <w:start w:val="1"/>
      <w:numFmt w:val="lowerLetter"/>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C07E4C"/>
    <w:multiLevelType w:val="hybridMultilevel"/>
    <w:tmpl w:val="1BA85F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A54C77"/>
    <w:multiLevelType w:val="hybridMultilevel"/>
    <w:tmpl w:val="92403C7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21E2976"/>
    <w:multiLevelType w:val="hybridMultilevel"/>
    <w:tmpl w:val="9CF26E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755567"/>
    <w:multiLevelType w:val="hybridMultilevel"/>
    <w:tmpl w:val="1EF068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877D45"/>
    <w:multiLevelType w:val="hybridMultilevel"/>
    <w:tmpl w:val="09C4E5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4407CB7"/>
    <w:multiLevelType w:val="hybridMultilevel"/>
    <w:tmpl w:val="222C53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3F9B"/>
    <w:multiLevelType w:val="hybridMultilevel"/>
    <w:tmpl w:val="999C9444"/>
    <w:lvl w:ilvl="0" w:tplc="04090019">
      <w:start w:val="1"/>
      <w:numFmt w:val="lowerLetter"/>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3C6121"/>
    <w:multiLevelType w:val="hybridMultilevel"/>
    <w:tmpl w:val="F2DED0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ED6348"/>
    <w:multiLevelType w:val="hybridMultilevel"/>
    <w:tmpl w:val="084A5B4E"/>
    <w:lvl w:ilvl="0" w:tplc="04090019">
      <w:start w:val="1"/>
      <w:numFmt w:val="lowerLetter"/>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D63039F"/>
    <w:multiLevelType w:val="hybridMultilevel"/>
    <w:tmpl w:val="2ED28F9E"/>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9"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1D822BDE"/>
    <w:multiLevelType w:val="hybridMultilevel"/>
    <w:tmpl w:val="6F4AF1F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DCC5469"/>
    <w:multiLevelType w:val="hybridMultilevel"/>
    <w:tmpl w:val="F6C6CA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960534"/>
    <w:multiLevelType w:val="hybridMultilevel"/>
    <w:tmpl w:val="7D8C0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1FCA401E"/>
    <w:multiLevelType w:val="hybridMultilevel"/>
    <w:tmpl w:val="4F1074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1032535"/>
    <w:multiLevelType w:val="hybridMultilevel"/>
    <w:tmpl w:val="56B01E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2054CC5"/>
    <w:multiLevelType w:val="hybridMultilevel"/>
    <w:tmpl w:val="5F3C08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36800F5"/>
    <w:multiLevelType w:val="hybridMultilevel"/>
    <w:tmpl w:val="C72803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4E46882"/>
    <w:multiLevelType w:val="hybridMultilevel"/>
    <w:tmpl w:val="2200B2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C74BBC"/>
    <w:multiLevelType w:val="hybridMultilevel"/>
    <w:tmpl w:val="61AEC3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8E87F66"/>
    <w:multiLevelType w:val="hybridMultilevel"/>
    <w:tmpl w:val="794033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9F301DE"/>
    <w:multiLevelType w:val="hybridMultilevel"/>
    <w:tmpl w:val="852EB886"/>
    <w:lvl w:ilvl="0" w:tplc="04090019">
      <w:start w:val="1"/>
      <w:numFmt w:val="lowerLetter"/>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2CC95581"/>
    <w:multiLevelType w:val="hybridMultilevel"/>
    <w:tmpl w:val="EF8EC60E"/>
    <w:lvl w:ilvl="0" w:tplc="AA225FD4">
      <w:start w:val="1"/>
      <w:numFmt w:val="bullet"/>
      <w:lvlText w:val="•"/>
      <w:lvlJc w:val="left"/>
      <w:pPr>
        <w:tabs>
          <w:tab w:val="num" w:pos="720"/>
        </w:tabs>
        <w:ind w:left="720" w:hanging="360"/>
      </w:pPr>
      <w:rPr>
        <w:rFonts w:ascii="Arial" w:hAnsi="Arial" w:hint="default"/>
      </w:rPr>
    </w:lvl>
    <w:lvl w:ilvl="1" w:tplc="BD367998">
      <w:start w:val="1"/>
      <w:numFmt w:val="bullet"/>
      <w:lvlText w:val="•"/>
      <w:lvlJc w:val="left"/>
      <w:pPr>
        <w:tabs>
          <w:tab w:val="num" w:pos="1440"/>
        </w:tabs>
        <w:ind w:left="1440" w:hanging="360"/>
      </w:pPr>
      <w:rPr>
        <w:rFonts w:ascii="Arial" w:hAnsi="Arial" w:hint="default"/>
      </w:rPr>
    </w:lvl>
    <w:lvl w:ilvl="2" w:tplc="548E4712" w:tentative="1">
      <w:start w:val="1"/>
      <w:numFmt w:val="bullet"/>
      <w:lvlText w:val="•"/>
      <w:lvlJc w:val="left"/>
      <w:pPr>
        <w:tabs>
          <w:tab w:val="num" w:pos="2160"/>
        </w:tabs>
        <w:ind w:left="2160" w:hanging="360"/>
      </w:pPr>
      <w:rPr>
        <w:rFonts w:ascii="Arial" w:hAnsi="Arial" w:hint="default"/>
      </w:rPr>
    </w:lvl>
    <w:lvl w:ilvl="3" w:tplc="F7AC35A0" w:tentative="1">
      <w:start w:val="1"/>
      <w:numFmt w:val="bullet"/>
      <w:lvlText w:val="•"/>
      <w:lvlJc w:val="left"/>
      <w:pPr>
        <w:tabs>
          <w:tab w:val="num" w:pos="2880"/>
        </w:tabs>
        <w:ind w:left="2880" w:hanging="360"/>
      </w:pPr>
      <w:rPr>
        <w:rFonts w:ascii="Arial" w:hAnsi="Arial" w:hint="default"/>
      </w:rPr>
    </w:lvl>
    <w:lvl w:ilvl="4" w:tplc="C2909E9A" w:tentative="1">
      <w:start w:val="1"/>
      <w:numFmt w:val="bullet"/>
      <w:lvlText w:val="•"/>
      <w:lvlJc w:val="left"/>
      <w:pPr>
        <w:tabs>
          <w:tab w:val="num" w:pos="3600"/>
        </w:tabs>
        <w:ind w:left="3600" w:hanging="360"/>
      </w:pPr>
      <w:rPr>
        <w:rFonts w:ascii="Arial" w:hAnsi="Arial" w:hint="default"/>
      </w:rPr>
    </w:lvl>
    <w:lvl w:ilvl="5" w:tplc="0FB264D2" w:tentative="1">
      <w:start w:val="1"/>
      <w:numFmt w:val="bullet"/>
      <w:lvlText w:val="•"/>
      <w:lvlJc w:val="left"/>
      <w:pPr>
        <w:tabs>
          <w:tab w:val="num" w:pos="4320"/>
        </w:tabs>
        <w:ind w:left="4320" w:hanging="360"/>
      </w:pPr>
      <w:rPr>
        <w:rFonts w:ascii="Arial" w:hAnsi="Arial" w:hint="default"/>
      </w:rPr>
    </w:lvl>
    <w:lvl w:ilvl="6" w:tplc="354ACF2C" w:tentative="1">
      <w:start w:val="1"/>
      <w:numFmt w:val="bullet"/>
      <w:lvlText w:val="•"/>
      <w:lvlJc w:val="left"/>
      <w:pPr>
        <w:tabs>
          <w:tab w:val="num" w:pos="5040"/>
        </w:tabs>
        <w:ind w:left="5040" w:hanging="360"/>
      </w:pPr>
      <w:rPr>
        <w:rFonts w:ascii="Arial" w:hAnsi="Arial" w:hint="default"/>
      </w:rPr>
    </w:lvl>
    <w:lvl w:ilvl="7" w:tplc="8A2AEC2C" w:tentative="1">
      <w:start w:val="1"/>
      <w:numFmt w:val="bullet"/>
      <w:lvlText w:val="•"/>
      <w:lvlJc w:val="left"/>
      <w:pPr>
        <w:tabs>
          <w:tab w:val="num" w:pos="5760"/>
        </w:tabs>
        <w:ind w:left="5760" w:hanging="360"/>
      </w:pPr>
      <w:rPr>
        <w:rFonts w:ascii="Arial" w:hAnsi="Arial" w:hint="default"/>
      </w:rPr>
    </w:lvl>
    <w:lvl w:ilvl="8" w:tplc="1CB0082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2E583255"/>
    <w:multiLevelType w:val="hybridMultilevel"/>
    <w:tmpl w:val="C26AE3CA"/>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E8C6E0B"/>
    <w:multiLevelType w:val="hybridMultilevel"/>
    <w:tmpl w:val="DEF2A2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D2186E"/>
    <w:multiLevelType w:val="hybridMultilevel"/>
    <w:tmpl w:val="BCEC4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0E91521"/>
    <w:multiLevelType w:val="hybridMultilevel"/>
    <w:tmpl w:val="8534A6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45D00B7"/>
    <w:multiLevelType w:val="hybridMultilevel"/>
    <w:tmpl w:val="302EB030"/>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5A36716"/>
    <w:multiLevelType w:val="hybridMultilevel"/>
    <w:tmpl w:val="9836D1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9E11AA4"/>
    <w:multiLevelType w:val="hybridMultilevel"/>
    <w:tmpl w:val="67DAA2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B7E2319"/>
    <w:multiLevelType w:val="hybridMultilevel"/>
    <w:tmpl w:val="5352F7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E6575A1"/>
    <w:multiLevelType w:val="hybridMultilevel"/>
    <w:tmpl w:val="089CB4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2E91682"/>
    <w:multiLevelType w:val="hybridMultilevel"/>
    <w:tmpl w:val="6ACC8F5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2EC1145"/>
    <w:multiLevelType w:val="hybridMultilevel"/>
    <w:tmpl w:val="BE4E42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3C06767"/>
    <w:multiLevelType w:val="hybridMultilevel"/>
    <w:tmpl w:val="9CF26E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4B529B6"/>
    <w:multiLevelType w:val="hybridMultilevel"/>
    <w:tmpl w:val="C6F2E6A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4DB3AF2"/>
    <w:multiLevelType w:val="hybridMultilevel"/>
    <w:tmpl w:val="3F9821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7931E60"/>
    <w:multiLevelType w:val="hybridMultilevel"/>
    <w:tmpl w:val="EFF8AA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8F2338F"/>
    <w:multiLevelType w:val="hybridMultilevel"/>
    <w:tmpl w:val="667284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95C0210"/>
    <w:multiLevelType w:val="multilevel"/>
    <w:tmpl w:val="667284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4A8464D0"/>
    <w:multiLevelType w:val="hybridMultilevel"/>
    <w:tmpl w:val="BCAEE4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BF23836"/>
    <w:multiLevelType w:val="multilevel"/>
    <w:tmpl w:val="378A040C"/>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1" w15:restartNumberingAfterBreak="0">
    <w:nsid w:val="50F7624E"/>
    <w:multiLevelType w:val="hybridMultilevel"/>
    <w:tmpl w:val="0CEE62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53301736"/>
    <w:multiLevelType w:val="hybridMultilevel"/>
    <w:tmpl w:val="35CC32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34A729A"/>
    <w:multiLevelType w:val="hybridMultilevel"/>
    <w:tmpl w:val="A87647B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53856A96"/>
    <w:multiLevelType w:val="hybridMultilevel"/>
    <w:tmpl w:val="767E4D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55D63F80"/>
    <w:multiLevelType w:val="hybridMultilevel"/>
    <w:tmpl w:val="A98AA086"/>
    <w:lvl w:ilvl="0" w:tplc="04090019">
      <w:start w:val="1"/>
      <w:numFmt w:val="lowerLetter"/>
      <w:lvlText w:val="%1."/>
      <w:lvlJc w:val="left"/>
      <w:pPr>
        <w:ind w:left="72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589D43BF"/>
    <w:multiLevelType w:val="hybridMultilevel"/>
    <w:tmpl w:val="61AEC3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C200DDE"/>
    <w:multiLevelType w:val="hybridMultilevel"/>
    <w:tmpl w:val="0EB47AE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5EF05980"/>
    <w:multiLevelType w:val="hybridMultilevel"/>
    <w:tmpl w:val="BB1805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16527AA"/>
    <w:multiLevelType w:val="hybridMultilevel"/>
    <w:tmpl w:val="E3FA8D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1CD5231"/>
    <w:multiLevelType w:val="hybridMultilevel"/>
    <w:tmpl w:val="C25E3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6620A2E"/>
    <w:multiLevelType w:val="hybridMultilevel"/>
    <w:tmpl w:val="5040FE7A"/>
    <w:lvl w:ilvl="0" w:tplc="04090019">
      <w:start w:val="1"/>
      <w:numFmt w:val="lowerLetter"/>
      <w:lvlText w:val="%1."/>
      <w:lvlJc w:val="left"/>
      <w:pPr>
        <w:ind w:left="72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9176E5B"/>
    <w:multiLevelType w:val="hybridMultilevel"/>
    <w:tmpl w:val="CFBC20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A603701"/>
    <w:multiLevelType w:val="hybridMultilevel"/>
    <w:tmpl w:val="AD066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BCB1693"/>
    <w:multiLevelType w:val="hybridMultilevel"/>
    <w:tmpl w:val="858E03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BDF101E"/>
    <w:multiLevelType w:val="hybridMultilevel"/>
    <w:tmpl w:val="F026AC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C1F327B"/>
    <w:multiLevelType w:val="hybridMultilevel"/>
    <w:tmpl w:val="996C32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C746618"/>
    <w:multiLevelType w:val="hybridMultilevel"/>
    <w:tmpl w:val="EA38F1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E8D6B23"/>
    <w:multiLevelType w:val="hybridMultilevel"/>
    <w:tmpl w:val="BE16E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0164B38"/>
    <w:multiLevelType w:val="hybridMultilevel"/>
    <w:tmpl w:val="F27E7C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20A482E"/>
    <w:multiLevelType w:val="hybridMultilevel"/>
    <w:tmpl w:val="E7D8DA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2B90242"/>
    <w:multiLevelType w:val="hybridMultilevel"/>
    <w:tmpl w:val="899472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544780C"/>
    <w:multiLevelType w:val="hybridMultilevel"/>
    <w:tmpl w:val="5FBC4D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6A43A8B"/>
    <w:multiLevelType w:val="hybridMultilevel"/>
    <w:tmpl w:val="5C22FE74"/>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90B7AE4"/>
    <w:multiLevelType w:val="hybridMultilevel"/>
    <w:tmpl w:val="929030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79340A52"/>
    <w:multiLevelType w:val="hybridMultilevel"/>
    <w:tmpl w:val="2F1EDC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958031D"/>
    <w:multiLevelType w:val="hybridMultilevel"/>
    <w:tmpl w:val="225A3C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796A1D3C"/>
    <w:multiLevelType w:val="hybridMultilevel"/>
    <w:tmpl w:val="4DA8957E"/>
    <w:lvl w:ilvl="0" w:tplc="04090019">
      <w:start w:val="1"/>
      <w:numFmt w:val="lowerLetter"/>
      <w:lvlText w:val="%1."/>
      <w:lvlJc w:val="left"/>
      <w:pPr>
        <w:ind w:left="720" w:hanging="360"/>
      </w:pPr>
    </w:lvl>
    <w:lvl w:ilvl="1" w:tplc="0409000F">
      <w:start w:val="1"/>
      <w:numFmt w:val="decimal"/>
      <w:lvlText w:val="%2."/>
      <w:lvlJc w:val="left"/>
      <w:pPr>
        <w:ind w:left="108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973111C"/>
    <w:multiLevelType w:val="hybridMultilevel"/>
    <w:tmpl w:val="16644C3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9B566F3"/>
    <w:multiLevelType w:val="hybridMultilevel"/>
    <w:tmpl w:val="7E282C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A8064D9"/>
    <w:multiLevelType w:val="hybridMultilevel"/>
    <w:tmpl w:val="5718B90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B507230"/>
    <w:multiLevelType w:val="hybridMultilevel"/>
    <w:tmpl w:val="D61462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C483CAD"/>
    <w:multiLevelType w:val="hybridMultilevel"/>
    <w:tmpl w:val="1626F1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0"/>
  </w:num>
  <w:num w:numId="2">
    <w:abstractNumId w:val="19"/>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10"/>
  </w:num>
  <w:num w:numId="4">
    <w:abstractNumId w:val="19"/>
  </w:num>
  <w:num w:numId="5">
    <w:abstractNumId w:val="2"/>
  </w:num>
  <w:num w:numId="6">
    <w:abstractNumId w:val="39"/>
  </w:num>
  <w:num w:numId="7">
    <w:abstractNumId w:val="72"/>
  </w:num>
  <w:num w:numId="8">
    <w:abstractNumId w:val="11"/>
  </w:num>
  <w:num w:numId="9">
    <w:abstractNumId w:val="43"/>
  </w:num>
  <w:num w:numId="10">
    <w:abstractNumId w:val="23"/>
  </w:num>
  <w:num w:numId="11">
    <w:abstractNumId w:val="12"/>
  </w:num>
  <w:num w:numId="12">
    <w:abstractNumId w:val="69"/>
  </w:num>
  <w:num w:numId="13">
    <w:abstractNumId w:val="82"/>
  </w:num>
  <w:num w:numId="14">
    <w:abstractNumId w:val="41"/>
  </w:num>
  <w:num w:numId="15">
    <w:abstractNumId w:val="20"/>
  </w:num>
  <w:num w:numId="16">
    <w:abstractNumId w:val="27"/>
  </w:num>
  <w:num w:numId="17">
    <w:abstractNumId w:val="40"/>
  </w:num>
  <w:num w:numId="18">
    <w:abstractNumId w:val="37"/>
  </w:num>
  <w:num w:numId="19">
    <w:abstractNumId w:val="21"/>
  </w:num>
  <w:num w:numId="20">
    <w:abstractNumId w:val="58"/>
  </w:num>
  <w:num w:numId="21">
    <w:abstractNumId w:val="5"/>
  </w:num>
  <w:num w:numId="22">
    <w:abstractNumId w:val="74"/>
  </w:num>
  <w:num w:numId="23">
    <w:abstractNumId w:val="71"/>
  </w:num>
  <w:num w:numId="24">
    <w:abstractNumId w:val="75"/>
  </w:num>
  <w:num w:numId="25">
    <w:abstractNumId w:val="64"/>
  </w:num>
  <w:num w:numId="26">
    <w:abstractNumId w:val="62"/>
  </w:num>
  <w:num w:numId="27">
    <w:abstractNumId w:val="35"/>
  </w:num>
  <w:num w:numId="28">
    <w:abstractNumId w:val="13"/>
  </w:num>
  <w:num w:numId="29">
    <w:abstractNumId w:val="32"/>
  </w:num>
  <w:num w:numId="30">
    <w:abstractNumId w:val="42"/>
  </w:num>
  <w:num w:numId="31">
    <w:abstractNumId w:val="52"/>
  </w:num>
  <w:num w:numId="32">
    <w:abstractNumId w:val="81"/>
  </w:num>
  <w:num w:numId="33">
    <w:abstractNumId w:val="33"/>
  </w:num>
  <w:num w:numId="34">
    <w:abstractNumId w:val="16"/>
  </w:num>
  <w:num w:numId="35">
    <w:abstractNumId w:val="15"/>
  </w:num>
  <w:num w:numId="36">
    <w:abstractNumId w:val="30"/>
  </w:num>
  <w:num w:numId="37">
    <w:abstractNumId w:val="57"/>
  </w:num>
  <w:num w:numId="38">
    <w:abstractNumId w:val="55"/>
  </w:num>
  <w:num w:numId="39">
    <w:abstractNumId w:val="3"/>
  </w:num>
  <w:num w:numId="40">
    <w:abstractNumId w:val="14"/>
  </w:num>
  <w:num w:numId="41">
    <w:abstractNumId w:val="45"/>
  </w:num>
  <w:num w:numId="42">
    <w:abstractNumId w:val="61"/>
  </w:num>
  <w:num w:numId="43">
    <w:abstractNumId w:val="80"/>
  </w:num>
  <w:num w:numId="44">
    <w:abstractNumId w:val="17"/>
  </w:num>
  <w:num w:numId="45">
    <w:abstractNumId w:val="7"/>
  </w:num>
  <w:num w:numId="46">
    <w:abstractNumId w:val="70"/>
  </w:num>
  <w:num w:numId="47">
    <w:abstractNumId w:val="73"/>
  </w:num>
  <w:num w:numId="48">
    <w:abstractNumId w:val="59"/>
  </w:num>
  <w:num w:numId="49">
    <w:abstractNumId w:val="6"/>
  </w:num>
  <w:num w:numId="50">
    <w:abstractNumId w:val="24"/>
  </w:num>
  <w:num w:numId="51">
    <w:abstractNumId w:val="26"/>
  </w:num>
  <w:num w:numId="52">
    <w:abstractNumId w:val="38"/>
  </w:num>
  <w:num w:numId="53">
    <w:abstractNumId w:val="36"/>
  </w:num>
  <w:num w:numId="54">
    <w:abstractNumId w:val="78"/>
  </w:num>
  <w:num w:numId="55">
    <w:abstractNumId w:val="25"/>
  </w:num>
  <w:num w:numId="56">
    <w:abstractNumId w:val="4"/>
  </w:num>
  <w:num w:numId="57">
    <w:abstractNumId w:val="28"/>
  </w:num>
  <w:num w:numId="58">
    <w:abstractNumId w:val="18"/>
  </w:num>
  <w:num w:numId="59">
    <w:abstractNumId w:val="1"/>
  </w:num>
  <w:num w:numId="60">
    <w:abstractNumId w:val="34"/>
  </w:num>
  <w:num w:numId="61">
    <w:abstractNumId w:val="54"/>
  </w:num>
  <w:num w:numId="62">
    <w:abstractNumId w:val="53"/>
  </w:num>
  <w:num w:numId="63">
    <w:abstractNumId w:val="56"/>
  </w:num>
  <w:num w:numId="64">
    <w:abstractNumId w:val="44"/>
  </w:num>
  <w:num w:numId="65">
    <w:abstractNumId w:val="77"/>
  </w:num>
  <w:num w:numId="66">
    <w:abstractNumId w:val="63"/>
  </w:num>
  <w:num w:numId="67">
    <w:abstractNumId w:val="29"/>
  </w:num>
  <w:num w:numId="68">
    <w:abstractNumId w:val="9"/>
  </w:num>
  <w:num w:numId="69">
    <w:abstractNumId w:val="66"/>
  </w:num>
  <w:num w:numId="70">
    <w:abstractNumId w:val="49"/>
  </w:num>
  <w:num w:numId="71">
    <w:abstractNumId w:val="67"/>
  </w:num>
  <w:num w:numId="72">
    <w:abstractNumId w:val="76"/>
  </w:num>
  <w:num w:numId="73">
    <w:abstractNumId w:val="8"/>
  </w:num>
  <w:num w:numId="74">
    <w:abstractNumId w:val="79"/>
  </w:num>
  <w:num w:numId="75">
    <w:abstractNumId w:val="65"/>
  </w:num>
  <w:num w:numId="76">
    <w:abstractNumId w:val="0"/>
  </w:num>
  <w:num w:numId="77">
    <w:abstractNumId w:val="19"/>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78">
    <w:abstractNumId w:val="19"/>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79">
    <w:abstractNumId w:val="19"/>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80">
    <w:abstractNumId w:val="19"/>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81">
    <w:abstractNumId w:val="47"/>
  </w:num>
  <w:num w:numId="82">
    <w:abstractNumId w:val="48"/>
  </w:num>
  <w:num w:numId="83">
    <w:abstractNumId w:val="46"/>
  </w:num>
  <w:num w:numId="84">
    <w:abstractNumId w:val="60"/>
  </w:num>
  <w:num w:numId="85">
    <w:abstractNumId w:val="31"/>
  </w:num>
  <w:num w:numId="86">
    <w:abstractNumId w:val="51"/>
  </w:num>
  <w:num w:numId="87">
    <w:abstractNumId w:val="68"/>
  </w:num>
  <w:num w:numId="88">
    <w:abstractNumId w:val="22"/>
  </w:num>
  <w:num w:numId="89">
    <w:abstractNumId w:val="19"/>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0">
    <w:abstractNumId w:val="19"/>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06E"/>
    <w:rsid w:val="00000405"/>
    <w:rsid w:val="00001B6C"/>
    <w:rsid w:val="00001BDF"/>
    <w:rsid w:val="00001D67"/>
    <w:rsid w:val="00003791"/>
    <w:rsid w:val="0000380F"/>
    <w:rsid w:val="00004175"/>
    <w:rsid w:val="000043E5"/>
    <w:rsid w:val="000059B2"/>
    <w:rsid w:val="000059C9"/>
    <w:rsid w:val="00006812"/>
    <w:rsid w:val="000102BB"/>
    <w:rsid w:val="00011F78"/>
    <w:rsid w:val="00012441"/>
    <w:rsid w:val="00012C22"/>
    <w:rsid w:val="00014C5A"/>
    <w:rsid w:val="000160F7"/>
    <w:rsid w:val="000166EB"/>
    <w:rsid w:val="00016D5B"/>
    <w:rsid w:val="00016F30"/>
    <w:rsid w:val="0002047C"/>
    <w:rsid w:val="00021489"/>
    <w:rsid w:val="00021B9A"/>
    <w:rsid w:val="000242D6"/>
    <w:rsid w:val="00024EE5"/>
    <w:rsid w:val="00026399"/>
    <w:rsid w:val="000335FE"/>
    <w:rsid w:val="00035F59"/>
    <w:rsid w:val="0004000F"/>
    <w:rsid w:val="0004155A"/>
    <w:rsid w:val="00041685"/>
    <w:rsid w:val="0004168D"/>
    <w:rsid w:val="00041AF6"/>
    <w:rsid w:val="000433DE"/>
    <w:rsid w:val="00043A3A"/>
    <w:rsid w:val="00044E62"/>
    <w:rsid w:val="00050981"/>
    <w:rsid w:val="00050BA4"/>
    <w:rsid w:val="00051738"/>
    <w:rsid w:val="0005192E"/>
    <w:rsid w:val="00052548"/>
    <w:rsid w:val="00060696"/>
    <w:rsid w:val="000614FA"/>
    <w:rsid w:val="0006194A"/>
    <w:rsid w:val="00065505"/>
    <w:rsid w:val="00067A67"/>
    <w:rsid w:val="00072A62"/>
    <w:rsid w:val="00072C1A"/>
    <w:rsid w:val="000739D1"/>
    <w:rsid w:val="000769CF"/>
    <w:rsid w:val="00077ACD"/>
    <w:rsid w:val="000815D8"/>
    <w:rsid w:val="00082CCF"/>
    <w:rsid w:val="000838F3"/>
    <w:rsid w:val="0008480C"/>
    <w:rsid w:val="00084C99"/>
    <w:rsid w:val="000854C3"/>
    <w:rsid w:val="00085CC6"/>
    <w:rsid w:val="00086C3F"/>
    <w:rsid w:val="00086E5F"/>
    <w:rsid w:val="00087053"/>
    <w:rsid w:val="00090C07"/>
    <w:rsid w:val="0009147A"/>
    <w:rsid w:val="00091E8D"/>
    <w:rsid w:val="00092870"/>
    <w:rsid w:val="00093239"/>
    <w:rsid w:val="0009378D"/>
    <w:rsid w:val="00095C65"/>
    <w:rsid w:val="00097163"/>
    <w:rsid w:val="000A201B"/>
    <w:rsid w:val="000A22C8"/>
    <w:rsid w:val="000B0C9C"/>
    <w:rsid w:val="000B2294"/>
    <w:rsid w:val="000B2344"/>
    <w:rsid w:val="000B283A"/>
    <w:rsid w:val="000B33B5"/>
    <w:rsid w:val="000B51BF"/>
    <w:rsid w:val="000B73EC"/>
    <w:rsid w:val="000B7DE5"/>
    <w:rsid w:val="000C119C"/>
    <w:rsid w:val="000C1648"/>
    <w:rsid w:val="000C2118"/>
    <w:rsid w:val="000C6E6E"/>
    <w:rsid w:val="000C788D"/>
    <w:rsid w:val="000D2378"/>
    <w:rsid w:val="000D2A5E"/>
    <w:rsid w:val="000D55B4"/>
    <w:rsid w:val="000D71D3"/>
    <w:rsid w:val="000E20C4"/>
    <w:rsid w:val="000E28CC"/>
    <w:rsid w:val="000E3A9F"/>
    <w:rsid w:val="000E65F0"/>
    <w:rsid w:val="000F072C"/>
    <w:rsid w:val="000F2074"/>
    <w:rsid w:val="000F521A"/>
    <w:rsid w:val="000F5572"/>
    <w:rsid w:val="000F6743"/>
    <w:rsid w:val="001006C2"/>
    <w:rsid w:val="00101BE8"/>
    <w:rsid w:val="00102889"/>
    <w:rsid w:val="00103401"/>
    <w:rsid w:val="00103A44"/>
    <w:rsid w:val="00103D36"/>
    <w:rsid w:val="001075D6"/>
    <w:rsid w:val="00107B2B"/>
    <w:rsid w:val="00112AC5"/>
    <w:rsid w:val="00112D2B"/>
    <w:rsid w:val="001133DD"/>
    <w:rsid w:val="00115CB5"/>
    <w:rsid w:val="00116A04"/>
    <w:rsid w:val="00120583"/>
    <w:rsid w:val="00120CBE"/>
    <w:rsid w:val="00121BAE"/>
    <w:rsid w:val="00121BE7"/>
    <w:rsid w:val="001223D2"/>
    <w:rsid w:val="00124C21"/>
    <w:rsid w:val="001261C4"/>
    <w:rsid w:val="0013052A"/>
    <w:rsid w:val="001314FB"/>
    <w:rsid w:val="00132D70"/>
    <w:rsid w:val="00136145"/>
    <w:rsid w:val="001366EC"/>
    <w:rsid w:val="00137D5F"/>
    <w:rsid w:val="0014028E"/>
    <w:rsid w:val="00140A5D"/>
    <w:rsid w:val="0014219C"/>
    <w:rsid w:val="001425ED"/>
    <w:rsid w:val="00142AA5"/>
    <w:rsid w:val="00143450"/>
    <w:rsid w:val="00144997"/>
    <w:rsid w:val="00146D07"/>
    <w:rsid w:val="00150F9B"/>
    <w:rsid w:val="001523C0"/>
    <w:rsid w:val="00152CE8"/>
    <w:rsid w:val="00152D1E"/>
    <w:rsid w:val="001535FE"/>
    <w:rsid w:val="00154E3A"/>
    <w:rsid w:val="00157902"/>
    <w:rsid w:val="00162105"/>
    <w:rsid w:val="00162EEA"/>
    <w:rsid w:val="00163164"/>
    <w:rsid w:val="00163F1F"/>
    <w:rsid w:val="00166253"/>
    <w:rsid w:val="00167031"/>
    <w:rsid w:val="00167C78"/>
    <w:rsid w:val="001704B7"/>
    <w:rsid w:val="001710C0"/>
    <w:rsid w:val="001727A7"/>
    <w:rsid w:val="00172AFB"/>
    <w:rsid w:val="00174A6D"/>
    <w:rsid w:val="001765EA"/>
    <w:rsid w:val="001772B8"/>
    <w:rsid w:val="00177748"/>
    <w:rsid w:val="00177D21"/>
    <w:rsid w:val="00180431"/>
    <w:rsid w:val="00180FBF"/>
    <w:rsid w:val="00181463"/>
    <w:rsid w:val="00182165"/>
    <w:rsid w:val="00182CF4"/>
    <w:rsid w:val="00186CE1"/>
    <w:rsid w:val="001876D1"/>
    <w:rsid w:val="001900C9"/>
    <w:rsid w:val="001908B3"/>
    <w:rsid w:val="00191F00"/>
    <w:rsid w:val="00192F12"/>
    <w:rsid w:val="00193F14"/>
    <w:rsid w:val="0019550B"/>
    <w:rsid w:val="00197527"/>
    <w:rsid w:val="001975CC"/>
    <w:rsid w:val="00197614"/>
    <w:rsid w:val="001A0312"/>
    <w:rsid w:val="001A15DA"/>
    <w:rsid w:val="001A2694"/>
    <w:rsid w:val="001A2AA0"/>
    <w:rsid w:val="001A359C"/>
    <w:rsid w:val="001A3CC7"/>
    <w:rsid w:val="001A3E5F"/>
    <w:rsid w:val="001A47BF"/>
    <w:rsid w:val="001A48EE"/>
    <w:rsid w:val="001A5F0A"/>
    <w:rsid w:val="001A67A4"/>
    <w:rsid w:val="001A69AC"/>
    <w:rsid w:val="001B17F5"/>
    <w:rsid w:val="001B2631"/>
    <w:rsid w:val="001B4AA0"/>
    <w:rsid w:val="001B67D8"/>
    <w:rsid w:val="001B6F95"/>
    <w:rsid w:val="001C05A1"/>
    <w:rsid w:val="001C1D9E"/>
    <w:rsid w:val="001C5998"/>
    <w:rsid w:val="001C5F3C"/>
    <w:rsid w:val="001C7C3B"/>
    <w:rsid w:val="001D3C2A"/>
    <w:rsid w:val="001D3CB1"/>
    <w:rsid w:val="001D5B6F"/>
    <w:rsid w:val="001E0AB8"/>
    <w:rsid w:val="001E36C4"/>
    <w:rsid w:val="001E38E0"/>
    <w:rsid w:val="001E4E72"/>
    <w:rsid w:val="001E62B3"/>
    <w:rsid w:val="001F0171"/>
    <w:rsid w:val="001F040E"/>
    <w:rsid w:val="001F0D77"/>
    <w:rsid w:val="001F1369"/>
    <w:rsid w:val="001F27DB"/>
    <w:rsid w:val="001F40D8"/>
    <w:rsid w:val="001F7DD8"/>
    <w:rsid w:val="00200735"/>
    <w:rsid w:val="00201446"/>
    <w:rsid w:val="00201928"/>
    <w:rsid w:val="002032DA"/>
    <w:rsid w:val="00203E26"/>
    <w:rsid w:val="0020449C"/>
    <w:rsid w:val="00206792"/>
    <w:rsid w:val="002113B8"/>
    <w:rsid w:val="002130E2"/>
    <w:rsid w:val="00214959"/>
    <w:rsid w:val="002152B5"/>
    <w:rsid w:val="00215665"/>
    <w:rsid w:val="002163BB"/>
    <w:rsid w:val="0021792C"/>
    <w:rsid w:val="00217E50"/>
    <w:rsid w:val="00222123"/>
    <w:rsid w:val="002240AB"/>
    <w:rsid w:val="00225117"/>
    <w:rsid w:val="00225E37"/>
    <w:rsid w:val="002262EC"/>
    <w:rsid w:val="00230E8F"/>
    <w:rsid w:val="00231DCA"/>
    <w:rsid w:val="0023370D"/>
    <w:rsid w:val="0023517D"/>
    <w:rsid w:val="00236C8A"/>
    <w:rsid w:val="00242437"/>
    <w:rsid w:val="00242E3A"/>
    <w:rsid w:val="00243976"/>
    <w:rsid w:val="002448F9"/>
    <w:rsid w:val="00247E3B"/>
    <w:rsid w:val="002506CF"/>
    <w:rsid w:val="0025107F"/>
    <w:rsid w:val="002521A3"/>
    <w:rsid w:val="00254C17"/>
    <w:rsid w:val="00260CD4"/>
    <w:rsid w:val="002617AE"/>
    <w:rsid w:val="002639D8"/>
    <w:rsid w:val="00263ABC"/>
    <w:rsid w:val="002656BE"/>
    <w:rsid w:val="00265F77"/>
    <w:rsid w:val="00265F92"/>
    <w:rsid w:val="00266C83"/>
    <w:rsid w:val="00270B33"/>
    <w:rsid w:val="00272671"/>
    <w:rsid w:val="002768DC"/>
    <w:rsid w:val="002772E0"/>
    <w:rsid w:val="00280071"/>
    <w:rsid w:val="002818A1"/>
    <w:rsid w:val="00282AB3"/>
    <w:rsid w:val="00292C24"/>
    <w:rsid w:val="00292D95"/>
    <w:rsid w:val="00294C8F"/>
    <w:rsid w:val="00294D5C"/>
    <w:rsid w:val="00296E5A"/>
    <w:rsid w:val="002A3B4F"/>
    <w:rsid w:val="002A5894"/>
    <w:rsid w:val="002A6BFC"/>
    <w:rsid w:val="002A6C56"/>
    <w:rsid w:val="002B26D4"/>
    <w:rsid w:val="002B5844"/>
    <w:rsid w:val="002C090C"/>
    <w:rsid w:val="002C1243"/>
    <w:rsid w:val="002C1815"/>
    <w:rsid w:val="002C1E15"/>
    <w:rsid w:val="002C4084"/>
    <w:rsid w:val="002C475E"/>
    <w:rsid w:val="002C52DC"/>
    <w:rsid w:val="002C6AD6"/>
    <w:rsid w:val="002D3BD7"/>
    <w:rsid w:val="002D4535"/>
    <w:rsid w:val="002D67F8"/>
    <w:rsid w:val="002D6C2A"/>
    <w:rsid w:val="002D7A86"/>
    <w:rsid w:val="002D7F76"/>
    <w:rsid w:val="002E0B04"/>
    <w:rsid w:val="002E5C2E"/>
    <w:rsid w:val="002F2C55"/>
    <w:rsid w:val="002F3053"/>
    <w:rsid w:val="002F45FF"/>
    <w:rsid w:val="002F66D3"/>
    <w:rsid w:val="002F6D17"/>
    <w:rsid w:val="002F71BF"/>
    <w:rsid w:val="003011EF"/>
    <w:rsid w:val="00302126"/>
    <w:rsid w:val="00302887"/>
    <w:rsid w:val="003033AE"/>
    <w:rsid w:val="00303734"/>
    <w:rsid w:val="003056EB"/>
    <w:rsid w:val="00305A8C"/>
    <w:rsid w:val="003071FF"/>
    <w:rsid w:val="00307CD7"/>
    <w:rsid w:val="00310652"/>
    <w:rsid w:val="00310B8F"/>
    <w:rsid w:val="003133FD"/>
    <w:rsid w:val="00313549"/>
    <w:rsid w:val="0031371D"/>
    <w:rsid w:val="0031789F"/>
    <w:rsid w:val="0032034D"/>
    <w:rsid w:val="00320788"/>
    <w:rsid w:val="003233A3"/>
    <w:rsid w:val="00324BB4"/>
    <w:rsid w:val="003255E6"/>
    <w:rsid w:val="0032672D"/>
    <w:rsid w:val="0032730A"/>
    <w:rsid w:val="0032781C"/>
    <w:rsid w:val="003311DE"/>
    <w:rsid w:val="0033196C"/>
    <w:rsid w:val="00331F33"/>
    <w:rsid w:val="00341804"/>
    <w:rsid w:val="0034455D"/>
    <w:rsid w:val="0034604B"/>
    <w:rsid w:val="00346D17"/>
    <w:rsid w:val="00347972"/>
    <w:rsid w:val="0035469B"/>
    <w:rsid w:val="00354D44"/>
    <w:rsid w:val="003559CC"/>
    <w:rsid w:val="003569D7"/>
    <w:rsid w:val="0035727A"/>
    <w:rsid w:val="00357D77"/>
    <w:rsid w:val="003608AC"/>
    <w:rsid w:val="00363A23"/>
    <w:rsid w:val="0036440C"/>
    <w:rsid w:val="0036465A"/>
    <w:rsid w:val="00367D22"/>
    <w:rsid w:val="00372607"/>
    <w:rsid w:val="003759CC"/>
    <w:rsid w:val="00380C32"/>
    <w:rsid w:val="00390C38"/>
    <w:rsid w:val="0039263A"/>
    <w:rsid w:val="00392748"/>
    <w:rsid w:val="00392C65"/>
    <w:rsid w:val="00392ED5"/>
    <w:rsid w:val="0039350A"/>
    <w:rsid w:val="003944B7"/>
    <w:rsid w:val="00394C7A"/>
    <w:rsid w:val="003A123D"/>
    <w:rsid w:val="003A19DC"/>
    <w:rsid w:val="003A1B45"/>
    <w:rsid w:val="003A220C"/>
    <w:rsid w:val="003A386D"/>
    <w:rsid w:val="003A3F4A"/>
    <w:rsid w:val="003A5F56"/>
    <w:rsid w:val="003A70DE"/>
    <w:rsid w:val="003B0165"/>
    <w:rsid w:val="003B1842"/>
    <w:rsid w:val="003B46FC"/>
    <w:rsid w:val="003B53F9"/>
    <w:rsid w:val="003B5767"/>
    <w:rsid w:val="003B6581"/>
    <w:rsid w:val="003B7605"/>
    <w:rsid w:val="003B7E18"/>
    <w:rsid w:val="003C08AA"/>
    <w:rsid w:val="003C2A7B"/>
    <w:rsid w:val="003C3459"/>
    <w:rsid w:val="003C49EF"/>
    <w:rsid w:val="003C5CE0"/>
    <w:rsid w:val="003C6BCA"/>
    <w:rsid w:val="003C7902"/>
    <w:rsid w:val="003D04F2"/>
    <w:rsid w:val="003D0BFF"/>
    <w:rsid w:val="003D1A65"/>
    <w:rsid w:val="003D1B89"/>
    <w:rsid w:val="003D5D4D"/>
    <w:rsid w:val="003D6EF1"/>
    <w:rsid w:val="003E1076"/>
    <w:rsid w:val="003E2AEA"/>
    <w:rsid w:val="003E5BE5"/>
    <w:rsid w:val="003F18D1"/>
    <w:rsid w:val="003F20EC"/>
    <w:rsid w:val="003F3F8C"/>
    <w:rsid w:val="003F4530"/>
    <w:rsid w:val="003F4F0E"/>
    <w:rsid w:val="003F5D81"/>
    <w:rsid w:val="003F6096"/>
    <w:rsid w:val="003F6E06"/>
    <w:rsid w:val="00402895"/>
    <w:rsid w:val="00403C7A"/>
    <w:rsid w:val="004057A6"/>
    <w:rsid w:val="00406554"/>
    <w:rsid w:val="0041251D"/>
    <w:rsid w:val="004131B0"/>
    <w:rsid w:val="004166FA"/>
    <w:rsid w:val="00416C42"/>
    <w:rsid w:val="00421970"/>
    <w:rsid w:val="00422476"/>
    <w:rsid w:val="0042385C"/>
    <w:rsid w:val="004249D1"/>
    <w:rsid w:val="00426FA5"/>
    <w:rsid w:val="0043139E"/>
    <w:rsid w:val="00431654"/>
    <w:rsid w:val="00431B4B"/>
    <w:rsid w:val="00433CA5"/>
    <w:rsid w:val="00434926"/>
    <w:rsid w:val="00434B6C"/>
    <w:rsid w:val="00435049"/>
    <w:rsid w:val="004406C3"/>
    <w:rsid w:val="00441069"/>
    <w:rsid w:val="00441A96"/>
    <w:rsid w:val="004438D7"/>
    <w:rsid w:val="00443ACE"/>
    <w:rsid w:val="00444217"/>
    <w:rsid w:val="004478F4"/>
    <w:rsid w:val="00450F7A"/>
    <w:rsid w:val="00452C6D"/>
    <w:rsid w:val="00452DFB"/>
    <w:rsid w:val="004533C5"/>
    <w:rsid w:val="004541AF"/>
    <w:rsid w:val="00455E0B"/>
    <w:rsid w:val="00462B9F"/>
    <w:rsid w:val="00465582"/>
    <w:rsid w:val="004659EE"/>
    <w:rsid w:val="004661E9"/>
    <w:rsid w:val="00473E34"/>
    <w:rsid w:val="0047644F"/>
    <w:rsid w:val="00476BA9"/>
    <w:rsid w:val="00482099"/>
    <w:rsid w:val="0048276E"/>
    <w:rsid w:val="00484292"/>
    <w:rsid w:val="00490065"/>
    <w:rsid w:val="00490967"/>
    <w:rsid w:val="00490B6C"/>
    <w:rsid w:val="004936C2"/>
    <w:rsid w:val="0049379C"/>
    <w:rsid w:val="00494C24"/>
    <w:rsid w:val="00496D69"/>
    <w:rsid w:val="00497408"/>
    <w:rsid w:val="00497BF2"/>
    <w:rsid w:val="004A0769"/>
    <w:rsid w:val="004A183A"/>
    <w:rsid w:val="004A1CA0"/>
    <w:rsid w:val="004A22E9"/>
    <w:rsid w:val="004A3B4C"/>
    <w:rsid w:val="004A4ACD"/>
    <w:rsid w:val="004A51DB"/>
    <w:rsid w:val="004A5BC5"/>
    <w:rsid w:val="004B023D"/>
    <w:rsid w:val="004B15D0"/>
    <w:rsid w:val="004B3482"/>
    <w:rsid w:val="004B6636"/>
    <w:rsid w:val="004B7FEC"/>
    <w:rsid w:val="004C0909"/>
    <w:rsid w:val="004C3F97"/>
    <w:rsid w:val="004C6C3B"/>
    <w:rsid w:val="004D01F2"/>
    <w:rsid w:val="004D3339"/>
    <w:rsid w:val="004D353F"/>
    <w:rsid w:val="004D36D7"/>
    <w:rsid w:val="004D682B"/>
    <w:rsid w:val="004D74FB"/>
    <w:rsid w:val="004E2A53"/>
    <w:rsid w:val="004E5458"/>
    <w:rsid w:val="004E6152"/>
    <w:rsid w:val="004F04A4"/>
    <w:rsid w:val="004F153A"/>
    <w:rsid w:val="004F206E"/>
    <w:rsid w:val="004F344A"/>
    <w:rsid w:val="004F4639"/>
    <w:rsid w:val="004F479A"/>
    <w:rsid w:val="004F5E07"/>
    <w:rsid w:val="004F7562"/>
    <w:rsid w:val="00500610"/>
    <w:rsid w:val="00503281"/>
    <w:rsid w:val="00504ED4"/>
    <w:rsid w:val="00510639"/>
    <w:rsid w:val="00511791"/>
    <w:rsid w:val="00514D20"/>
    <w:rsid w:val="00516142"/>
    <w:rsid w:val="00520027"/>
    <w:rsid w:val="0052093C"/>
    <w:rsid w:val="00521B31"/>
    <w:rsid w:val="00522469"/>
    <w:rsid w:val="00522F69"/>
    <w:rsid w:val="0052400A"/>
    <w:rsid w:val="0053072D"/>
    <w:rsid w:val="005319F7"/>
    <w:rsid w:val="00532213"/>
    <w:rsid w:val="005349AA"/>
    <w:rsid w:val="00535083"/>
    <w:rsid w:val="0053539C"/>
    <w:rsid w:val="00536277"/>
    <w:rsid w:val="00536F43"/>
    <w:rsid w:val="0054052C"/>
    <w:rsid w:val="00540E0F"/>
    <w:rsid w:val="00543B4A"/>
    <w:rsid w:val="005441F6"/>
    <w:rsid w:val="00544D43"/>
    <w:rsid w:val="00547EF2"/>
    <w:rsid w:val="0055075D"/>
    <w:rsid w:val="00550FB8"/>
    <w:rsid w:val="005510BA"/>
    <w:rsid w:val="005510F0"/>
    <w:rsid w:val="005538C8"/>
    <w:rsid w:val="00554B4E"/>
    <w:rsid w:val="0055554B"/>
    <w:rsid w:val="00556C02"/>
    <w:rsid w:val="00557089"/>
    <w:rsid w:val="005571C9"/>
    <w:rsid w:val="00561BB2"/>
    <w:rsid w:val="00563249"/>
    <w:rsid w:val="005664B7"/>
    <w:rsid w:val="005667BC"/>
    <w:rsid w:val="00566E6F"/>
    <w:rsid w:val="005703EE"/>
    <w:rsid w:val="0057054F"/>
    <w:rsid w:val="00570A65"/>
    <w:rsid w:val="00570D44"/>
    <w:rsid w:val="0057143D"/>
    <w:rsid w:val="00573F05"/>
    <w:rsid w:val="00574B52"/>
    <w:rsid w:val="005762B1"/>
    <w:rsid w:val="00580456"/>
    <w:rsid w:val="0058060E"/>
    <w:rsid w:val="00580E73"/>
    <w:rsid w:val="00590C76"/>
    <w:rsid w:val="00593386"/>
    <w:rsid w:val="00596998"/>
    <w:rsid w:val="005A0CCD"/>
    <w:rsid w:val="005A1166"/>
    <w:rsid w:val="005A3A2C"/>
    <w:rsid w:val="005A6E62"/>
    <w:rsid w:val="005B11E4"/>
    <w:rsid w:val="005B2FB3"/>
    <w:rsid w:val="005B385A"/>
    <w:rsid w:val="005B47F2"/>
    <w:rsid w:val="005C7595"/>
    <w:rsid w:val="005D2B29"/>
    <w:rsid w:val="005D354A"/>
    <w:rsid w:val="005D3E53"/>
    <w:rsid w:val="005D506C"/>
    <w:rsid w:val="005D5CE6"/>
    <w:rsid w:val="005E2B54"/>
    <w:rsid w:val="005E3235"/>
    <w:rsid w:val="005E4176"/>
    <w:rsid w:val="005E4876"/>
    <w:rsid w:val="005E61CF"/>
    <w:rsid w:val="005E65B5"/>
    <w:rsid w:val="005F1AC5"/>
    <w:rsid w:val="005F1BB7"/>
    <w:rsid w:val="005F28A9"/>
    <w:rsid w:val="005F3AE9"/>
    <w:rsid w:val="005F3B53"/>
    <w:rsid w:val="005F7632"/>
    <w:rsid w:val="00600521"/>
    <w:rsid w:val="006007BB"/>
    <w:rsid w:val="00600DB9"/>
    <w:rsid w:val="00601DC0"/>
    <w:rsid w:val="00601F1E"/>
    <w:rsid w:val="00602306"/>
    <w:rsid w:val="006034CB"/>
    <w:rsid w:val="00603950"/>
    <w:rsid w:val="00603C52"/>
    <w:rsid w:val="00606BCF"/>
    <w:rsid w:val="00611487"/>
    <w:rsid w:val="006131CE"/>
    <w:rsid w:val="0061336B"/>
    <w:rsid w:val="00616191"/>
    <w:rsid w:val="00616A6F"/>
    <w:rsid w:val="00617D6E"/>
    <w:rsid w:val="00622D61"/>
    <w:rsid w:val="00624198"/>
    <w:rsid w:val="00627F23"/>
    <w:rsid w:val="00632E2B"/>
    <w:rsid w:val="006333CE"/>
    <w:rsid w:val="00634E6C"/>
    <w:rsid w:val="00636C28"/>
    <w:rsid w:val="006428E5"/>
    <w:rsid w:val="00642E61"/>
    <w:rsid w:val="00643BC1"/>
    <w:rsid w:val="0064427E"/>
    <w:rsid w:val="00644958"/>
    <w:rsid w:val="006474B8"/>
    <w:rsid w:val="00650D6C"/>
    <w:rsid w:val="006513FB"/>
    <w:rsid w:val="00651ED2"/>
    <w:rsid w:val="00652C34"/>
    <w:rsid w:val="00656EEF"/>
    <w:rsid w:val="0065735B"/>
    <w:rsid w:val="006627A6"/>
    <w:rsid w:val="00662C32"/>
    <w:rsid w:val="0066382B"/>
    <w:rsid w:val="0066499F"/>
    <w:rsid w:val="00664E96"/>
    <w:rsid w:val="00665832"/>
    <w:rsid w:val="00666018"/>
    <w:rsid w:val="0067150B"/>
    <w:rsid w:val="00672919"/>
    <w:rsid w:val="00673E52"/>
    <w:rsid w:val="00677703"/>
    <w:rsid w:val="0068064F"/>
    <w:rsid w:val="00680E04"/>
    <w:rsid w:val="00686587"/>
    <w:rsid w:val="006904CF"/>
    <w:rsid w:val="00690555"/>
    <w:rsid w:val="006909CA"/>
    <w:rsid w:val="00695EE2"/>
    <w:rsid w:val="0069660B"/>
    <w:rsid w:val="006A0210"/>
    <w:rsid w:val="006A0A84"/>
    <w:rsid w:val="006A0D77"/>
    <w:rsid w:val="006A1153"/>
    <w:rsid w:val="006A1910"/>
    <w:rsid w:val="006A1B33"/>
    <w:rsid w:val="006A48F1"/>
    <w:rsid w:val="006A691A"/>
    <w:rsid w:val="006A71A3"/>
    <w:rsid w:val="006B030E"/>
    <w:rsid w:val="006B03F2"/>
    <w:rsid w:val="006B0D2F"/>
    <w:rsid w:val="006B14C1"/>
    <w:rsid w:val="006B1639"/>
    <w:rsid w:val="006B2F81"/>
    <w:rsid w:val="006B4469"/>
    <w:rsid w:val="006B4905"/>
    <w:rsid w:val="006B5CA7"/>
    <w:rsid w:val="006B5E89"/>
    <w:rsid w:val="006C19B2"/>
    <w:rsid w:val="006C30A0"/>
    <w:rsid w:val="006C35FF"/>
    <w:rsid w:val="006C3AA6"/>
    <w:rsid w:val="006C57F2"/>
    <w:rsid w:val="006C5949"/>
    <w:rsid w:val="006C6832"/>
    <w:rsid w:val="006D06FB"/>
    <w:rsid w:val="006D1370"/>
    <w:rsid w:val="006D2C28"/>
    <w:rsid w:val="006D3FC1"/>
    <w:rsid w:val="006D7590"/>
    <w:rsid w:val="006E05A4"/>
    <w:rsid w:val="006E0A03"/>
    <w:rsid w:val="006E2B37"/>
    <w:rsid w:val="006E372B"/>
    <w:rsid w:val="006E541B"/>
    <w:rsid w:val="006E5FE9"/>
    <w:rsid w:val="006E6581"/>
    <w:rsid w:val="006E71A1"/>
    <w:rsid w:val="006E71DF"/>
    <w:rsid w:val="006F14D6"/>
    <w:rsid w:val="006F1616"/>
    <w:rsid w:val="006F1CC4"/>
    <w:rsid w:val="006F2A86"/>
    <w:rsid w:val="006F3163"/>
    <w:rsid w:val="006F3204"/>
    <w:rsid w:val="006F58EB"/>
    <w:rsid w:val="006F6508"/>
    <w:rsid w:val="006F763F"/>
    <w:rsid w:val="00702604"/>
    <w:rsid w:val="007031B7"/>
    <w:rsid w:val="007036F4"/>
    <w:rsid w:val="00703AB3"/>
    <w:rsid w:val="00705FEC"/>
    <w:rsid w:val="00706851"/>
    <w:rsid w:val="0071147A"/>
    <w:rsid w:val="0071185D"/>
    <w:rsid w:val="00711C12"/>
    <w:rsid w:val="00713F85"/>
    <w:rsid w:val="00715A75"/>
    <w:rsid w:val="00721E01"/>
    <w:rsid w:val="007222AD"/>
    <w:rsid w:val="00724503"/>
    <w:rsid w:val="0072486C"/>
    <w:rsid w:val="0072646E"/>
    <w:rsid w:val="007265C9"/>
    <w:rsid w:val="007267CF"/>
    <w:rsid w:val="0073035A"/>
    <w:rsid w:val="0073114C"/>
    <w:rsid w:val="00731F3F"/>
    <w:rsid w:val="00733BAB"/>
    <w:rsid w:val="00737C50"/>
    <w:rsid w:val="00737D83"/>
    <w:rsid w:val="007420CD"/>
    <w:rsid w:val="007436BF"/>
    <w:rsid w:val="007443E9"/>
    <w:rsid w:val="00745DCE"/>
    <w:rsid w:val="007511A8"/>
    <w:rsid w:val="00752178"/>
    <w:rsid w:val="00753D89"/>
    <w:rsid w:val="00753DDA"/>
    <w:rsid w:val="00754A6E"/>
    <w:rsid w:val="007553D8"/>
    <w:rsid w:val="00755C36"/>
    <w:rsid w:val="00755C9B"/>
    <w:rsid w:val="00756638"/>
    <w:rsid w:val="00760FE4"/>
    <w:rsid w:val="007636C2"/>
    <w:rsid w:val="00763D8B"/>
    <w:rsid w:val="007657F6"/>
    <w:rsid w:val="00765E47"/>
    <w:rsid w:val="0076793B"/>
    <w:rsid w:val="0077125A"/>
    <w:rsid w:val="007732DA"/>
    <w:rsid w:val="00777411"/>
    <w:rsid w:val="00780DFA"/>
    <w:rsid w:val="0078176E"/>
    <w:rsid w:val="007822BF"/>
    <w:rsid w:val="00783772"/>
    <w:rsid w:val="00783D5B"/>
    <w:rsid w:val="0078405B"/>
    <w:rsid w:val="00784A80"/>
    <w:rsid w:val="00784FF8"/>
    <w:rsid w:val="00786CA9"/>
    <w:rsid w:val="00786F58"/>
    <w:rsid w:val="00787CC1"/>
    <w:rsid w:val="00791B10"/>
    <w:rsid w:val="00792F4E"/>
    <w:rsid w:val="0079398D"/>
    <w:rsid w:val="00793B94"/>
    <w:rsid w:val="00796C25"/>
    <w:rsid w:val="007A069A"/>
    <w:rsid w:val="007A1928"/>
    <w:rsid w:val="007A1B68"/>
    <w:rsid w:val="007A287C"/>
    <w:rsid w:val="007A3B2A"/>
    <w:rsid w:val="007A79D5"/>
    <w:rsid w:val="007B0C9D"/>
    <w:rsid w:val="007B4A71"/>
    <w:rsid w:val="007B5522"/>
    <w:rsid w:val="007B759F"/>
    <w:rsid w:val="007B78B1"/>
    <w:rsid w:val="007C0EE0"/>
    <w:rsid w:val="007C1B71"/>
    <w:rsid w:val="007C1C2F"/>
    <w:rsid w:val="007C23E7"/>
    <w:rsid w:val="007C2FBB"/>
    <w:rsid w:val="007C6D47"/>
    <w:rsid w:val="007C706E"/>
    <w:rsid w:val="007C7164"/>
    <w:rsid w:val="007C7FB0"/>
    <w:rsid w:val="007D1984"/>
    <w:rsid w:val="007D2AFE"/>
    <w:rsid w:val="007D3F78"/>
    <w:rsid w:val="007D703F"/>
    <w:rsid w:val="007E089B"/>
    <w:rsid w:val="007E0F03"/>
    <w:rsid w:val="007E3264"/>
    <w:rsid w:val="007E3FEA"/>
    <w:rsid w:val="007E6962"/>
    <w:rsid w:val="007F0A0B"/>
    <w:rsid w:val="007F3A60"/>
    <w:rsid w:val="007F3D0B"/>
    <w:rsid w:val="007F7C94"/>
    <w:rsid w:val="007F7D82"/>
    <w:rsid w:val="00802FFA"/>
    <w:rsid w:val="0080364E"/>
    <w:rsid w:val="008053DE"/>
    <w:rsid w:val="00810E4B"/>
    <w:rsid w:val="00814BAA"/>
    <w:rsid w:val="00814DBC"/>
    <w:rsid w:val="0081536D"/>
    <w:rsid w:val="00821059"/>
    <w:rsid w:val="00824295"/>
    <w:rsid w:val="0082671E"/>
    <w:rsid w:val="00826FE3"/>
    <w:rsid w:val="00827A65"/>
    <w:rsid w:val="00830473"/>
    <w:rsid w:val="008313F3"/>
    <w:rsid w:val="008333B6"/>
    <w:rsid w:val="00835ED7"/>
    <w:rsid w:val="00836689"/>
    <w:rsid w:val="008402F2"/>
    <w:rsid w:val="008405BB"/>
    <w:rsid w:val="00841E7A"/>
    <w:rsid w:val="00843789"/>
    <w:rsid w:val="00844AF5"/>
    <w:rsid w:val="0084564F"/>
    <w:rsid w:val="00846494"/>
    <w:rsid w:val="00847B20"/>
    <w:rsid w:val="008509D3"/>
    <w:rsid w:val="00852335"/>
    <w:rsid w:val="00853418"/>
    <w:rsid w:val="0085416E"/>
    <w:rsid w:val="008553B7"/>
    <w:rsid w:val="00856FCB"/>
    <w:rsid w:val="00857CF6"/>
    <w:rsid w:val="00860BE0"/>
    <w:rsid w:val="008610ED"/>
    <w:rsid w:val="00861C6A"/>
    <w:rsid w:val="00864FED"/>
    <w:rsid w:val="00865199"/>
    <w:rsid w:val="0086553C"/>
    <w:rsid w:val="00865FDD"/>
    <w:rsid w:val="00866038"/>
    <w:rsid w:val="00866425"/>
    <w:rsid w:val="00867EAF"/>
    <w:rsid w:val="00870763"/>
    <w:rsid w:val="00870855"/>
    <w:rsid w:val="008713EA"/>
    <w:rsid w:val="008727FA"/>
    <w:rsid w:val="00873C6B"/>
    <w:rsid w:val="00874B8E"/>
    <w:rsid w:val="00882B63"/>
    <w:rsid w:val="00882ECB"/>
    <w:rsid w:val="00884051"/>
    <w:rsid w:val="0088426A"/>
    <w:rsid w:val="008852BA"/>
    <w:rsid w:val="00886C47"/>
    <w:rsid w:val="0088765D"/>
    <w:rsid w:val="00887CBF"/>
    <w:rsid w:val="00890108"/>
    <w:rsid w:val="00893877"/>
    <w:rsid w:val="00894FCC"/>
    <w:rsid w:val="0089532C"/>
    <w:rsid w:val="00896165"/>
    <w:rsid w:val="00896681"/>
    <w:rsid w:val="008A0612"/>
    <w:rsid w:val="008A07F4"/>
    <w:rsid w:val="008A2749"/>
    <w:rsid w:val="008A3247"/>
    <w:rsid w:val="008A3A90"/>
    <w:rsid w:val="008A565B"/>
    <w:rsid w:val="008A7E2E"/>
    <w:rsid w:val="008B06D4"/>
    <w:rsid w:val="008B1FC6"/>
    <w:rsid w:val="008B2E14"/>
    <w:rsid w:val="008B4F20"/>
    <w:rsid w:val="008B5CCE"/>
    <w:rsid w:val="008B6A1B"/>
    <w:rsid w:val="008B71E1"/>
    <w:rsid w:val="008B7FFD"/>
    <w:rsid w:val="008C1FC2"/>
    <w:rsid w:val="008C286A"/>
    <w:rsid w:val="008C2920"/>
    <w:rsid w:val="008C4307"/>
    <w:rsid w:val="008D0DCC"/>
    <w:rsid w:val="008D23DF"/>
    <w:rsid w:val="008D4329"/>
    <w:rsid w:val="008D4D3C"/>
    <w:rsid w:val="008D6B13"/>
    <w:rsid w:val="008D73BF"/>
    <w:rsid w:val="008D7F09"/>
    <w:rsid w:val="008E1B84"/>
    <w:rsid w:val="008E2597"/>
    <w:rsid w:val="008E37D3"/>
    <w:rsid w:val="008E3804"/>
    <w:rsid w:val="008E5B64"/>
    <w:rsid w:val="008E5C43"/>
    <w:rsid w:val="008E7C9A"/>
    <w:rsid w:val="008E7DAA"/>
    <w:rsid w:val="008E7DCC"/>
    <w:rsid w:val="008F0094"/>
    <w:rsid w:val="008F03EF"/>
    <w:rsid w:val="008F1194"/>
    <w:rsid w:val="008F2AF1"/>
    <w:rsid w:val="008F340F"/>
    <w:rsid w:val="008F5905"/>
    <w:rsid w:val="00900F44"/>
    <w:rsid w:val="00902E9F"/>
    <w:rsid w:val="00903523"/>
    <w:rsid w:val="00904DBA"/>
    <w:rsid w:val="00905121"/>
    <w:rsid w:val="00906281"/>
    <w:rsid w:val="0090659A"/>
    <w:rsid w:val="009100AD"/>
    <w:rsid w:val="00911080"/>
    <w:rsid w:val="00912500"/>
    <w:rsid w:val="0091350B"/>
    <w:rsid w:val="00914BCA"/>
    <w:rsid w:val="00915986"/>
    <w:rsid w:val="00917624"/>
    <w:rsid w:val="0092145B"/>
    <w:rsid w:val="0092407B"/>
    <w:rsid w:val="00924E21"/>
    <w:rsid w:val="00926CB2"/>
    <w:rsid w:val="00930386"/>
    <w:rsid w:val="009309F5"/>
    <w:rsid w:val="00930AA7"/>
    <w:rsid w:val="00931E5B"/>
    <w:rsid w:val="00933237"/>
    <w:rsid w:val="00933F28"/>
    <w:rsid w:val="0093793F"/>
    <w:rsid w:val="009379F1"/>
    <w:rsid w:val="009400C3"/>
    <w:rsid w:val="009401D8"/>
    <w:rsid w:val="0094053C"/>
    <w:rsid w:val="009476C0"/>
    <w:rsid w:val="00955B62"/>
    <w:rsid w:val="00957743"/>
    <w:rsid w:val="00962FD7"/>
    <w:rsid w:val="00963E34"/>
    <w:rsid w:val="00964680"/>
    <w:rsid w:val="00964DFA"/>
    <w:rsid w:val="00970B74"/>
    <w:rsid w:val="00974697"/>
    <w:rsid w:val="00974BE3"/>
    <w:rsid w:val="0097741E"/>
    <w:rsid w:val="0098155C"/>
    <w:rsid w:val="00983B77"/>
    <w:rsid w:val="00987A82"/>
    <w:rsid w:val="00990374"/>
    <w:rsid w:val="00995ED1"/>
    <w:rsid w:val="00996053"/>
    <w:rsid w:val="009A0B2F"/>
    <w:rsid w:val="009A1CF4"/>
    <w:rsid w:val="009A37D7"/>
    <w:rsid w:val="009A4E17"/>
    <w:rsid w:val="009A6955"/>
    <w:rsid w:val="009B1137"/>
    <w:rsid w:val="009B11FD"/>
    <w:rsid w:val="009B1BE8"/>
    <w:rsid w:val="009B3166"/>
    <w:rsid w:val="009B341C"/>
    <w:rsid w:val="009B5747"/>
    <w:rsid w:val="009B6742"/>
    <w:rsid w:val="009C293F"/>
    <w:rsid w:val="009C51E2"/>
    <w:rsid w:val="009C7AB8"/>
    <w:rsid w:val="009D1936"/>
    <w:rsid w:val="009D19E0"/>
    <w:rsid w:val="009D22D7"/>
    <w:rsid w:val="009D2C27"/>
    <w:rsid w:val="009D2DF5"/>
    <w:rsid w:val="009D3947"/>
    <w:rsid w:val="009D3F05"/>
    <w:rsid w:val="009D6601"/>
    <w:rsid w:val="009D6C6C"/>
    <w:rsid w:val="009E2309"/>
    <w:rsid w:val="009E252E"/>
    <w:rsid w:val="009E42B9"/>
    <w:rsid w:val="009E4E17"/>
    <w:rsid w:val="009F2823"/>
    <w:rsid w:val="009F3DC8"/>
    <w:rsid w:val="009F4C2E"/>
    <w:rsid w:val="009F6C49"/>
    <w:rsid w:val="00A0086D"/>
    <w:rsid w:val="00A01483"/>
    <w:rsid w:val="00A014A3"/>
    <w:rsid w:val="00A027CC"/>
    <w:rsid w:val="00A03867"/>
    <w:rsid w:val="00A0412D"/>
    <w:rsid w:val="00A04F5F"/>
    <w:rsid w:val="00A067F8"/>
    <w:rsid w:val="00A20991"/>
    <w:rsid w:val="00A21211"/>
    <w:rsid w:val="00A225BF"/>
    <w:rsid w:val="00A2417A"/>
    <w:rsid w:val="00A242C9"/>
    <w:rsid w:val="00A25E3B"/>
    <w:rsid w:val="00A3050A"/>
    <w:rsid w:val="00A30F8A"/>
    <w:rsid w:val="00A32A79"/>
    <w:rsid w:val="00A34C40"/>
    <w:rsid w:val="00A34E7F"/>
    <w:rsid w:val="00A435DE"/>
    <w:rsid w:val="00A45477"/>
    <w:rsid w:val="00A46F0A"/>
    <w:rsid w:val="00A46F25"/>
    <w:rsid w:val="00A47CC2"/>
    <w:rsid w:val="00A502BA"/>
    <w:rsid w:val="00A505AC"/>
    <w:rsid w:val="00A576C8"/>
    <w:rsid w:val="00A60146"/>
    <w:rsid w:val="00A601A9"/>
    <w:rsid w:val="00A622C4"/>
    <w:rsid w:val="00A6283D"/>
    <w:rsid w:val="00A64D9D"/>
    <w:rsid w:val="00A67552"/>
    <w:rsid w:val="00A676FF"/>
    <w:rsid w:val="00A71273"/>
    <w:rsid w:val="00A72C1F"/>
    <w:rsid w:val="00A72C9D"/>
    <w:rsid w:val="00A73184"/>
    <w:rsid w:val="00A73EBA"/>
    <w:rsid w:val="00A74EAF"/>
    <w:rsid w:val="00A754B4"/>
    <w:rsid w:val="00A77414"/>
    <w:rsid w:val="00A807C1"/>
    <w:rsid w:val="00A82658"/>
    <w:rsid w:val="00A8330E"/>
    <w:rsid w:val="00A83374"/>
    <w:rsid w:val="00A83525"/>
    <w:rsid w:val="00A84643"/>
    <w:rsid w:val="00A85E97"/>
    <w:rsid w:val="00A864A4"/>
    <w:rsid w:val="00A90DC3"/>
    <w:rsid w:val="00A93770"/>
    <w:rsid w:val="00A96172"/>
    <w:rsid w:val="00A978C8"/>
    <w:rsid w:val="00A97C5F"/>
    <w:rsid w:val="00AA3D36"/>
    <w:rsid w:val="00AA4484"/>
    <w:rsid w:val="00AA6425"/>
    <w:rsid w:val="00AB0D6A"/>
    <w:rsid w:val="00AB1B5F"/>
    <w:rsid w:val="00AB43B3"/>
    <w:rsid w:val="00AB49B9"/>
    <w:rsid w:val="00AB501D"/>
    <w:rsid w:val="00AB608C"/>
    <w:rsid w:val="00AB758A"/>
    <w:rsid w:val="00AB7B9F"/>
    <w:rsid w:val="00AB7C6A"/>
    <w:rsid w:val="00AC027E"/>
    <w:rsid w:val="00AC0300"/>
    <w:rsid w:val="00AC10B6"/>
    <w:rsid w:val="00AC1E7E"/>
    <w:rsid w:val="00AC3710"/>
    <w:rsid w:val="00AC507D"/>
    <w:rsid w:val="00AC66E4"/>
    <w:rsid w:val="00AD04F2"/>
    <w:rsid w:val="00AD1D96"/>
    <w:rsid w:val="00AD4578"/>
    <w:rsid w:val="00AD68E9"/>
    <w:rsid w:val="00AD7719"/>
    <w:rsid w:val="00AE118A"/>
    <w:rsid w:val="00AE1430"/>
    <w:rsid w:val="00AE56C0"/>
    <w:rsid w:val="00AF0582"/>
    <w:rsid w:val="00AF2DD4"/>
    <w:rsid w:val="00AF3488"/>
    <w:rsid w:val="00AF724F"/>
    <w:rsid w:val="00B00914"/>
    <w:rsid w:val="00B00E3C"/>
    <w:rsid w:val="00B02A8E"/>
    <w:rsid w:val="00B052EE"/>
    <w:rsid w:val="00B1081F"/>
    <w:rsid w:val="00B12764"/>
    <w:rsid w:val="00B1736B"/>
    <w:rsid w:val="00B17DE3"/>
    <w:rsid w:val="00B20D0A"/>
    <w:rsid w:val="00B2496B"/>
    <w:rsid w:val="00B24CDD"/>
    <w:rsid w:val="00B25B09"/>
    <w:rsid w:val="00B27499"/>
    <w:rsid w:val="00B275A9"/>
    <w:rsid w:val="00B3010D"/>
    <w:rsid w:val="00B35151"/>
    <w:rsid w:val="00B4054D"/>
    <w:rsid w:val="00B433F2"/>
    <w:rsid w:val="00B43AEB"/>
    <w:rsid w:val="00B458E8"/>
    <w:rsid w:val="00B46972"/>
    <w:rsid w:val="00B474E6"/>
    <w:rsid w:val="00B47558"/>
    <w:rsid w:val="00B5051B"/>
    <w:rsid w:val="00B51C0D"/>
    <w:rsid w:val="00B525D8"/>
    <w:rsid w:val="00B5397B"/>
    <w:rsid w:val="00B53EE9"/>
    <w:rsid w:val="00B559D6"/>
    <w:rsid w:val="00B55B99"/>
    <w:rsid w:val="00B56107"/>
    <w:rsid w:val="00B6183E"/>
    <w:rsid w:val="00B6264A"/>
    <w:rsid w:val="00B62809"/>
    <w:rsid w:val="00B645AD"/>
    <w:rsid w:val="00B651A4"/>
    <w:rsid w:val="00B658E4"/>
    <w:rsid w:val="00B663DB"/>
    <w:rsid w:val="00B66E6D"/>
    <w:rsid w:val="00B67E09"/>
    <w:rsid w:val="00B70E2C"/>
    <w:rsid w:val="00B74716"/>
    <w:rsid w:val="00B7675A"/>
    <w:rsid w:val="00B77634"/>
    <w:rsid w:val="00B813CB"/>
    <w:rsid w:val="00B81898"/>
    <w:rsid w:val="00B82DED"/>
    <w:rsid w:val="00B859D5"/>
    <w:rsid w:val="00B8606B"/>
    <w:rsid w:val="00B878E7"/>
    <w:rsid w:val="00B879CC"/>
    <w:rsid w:val="00B9284C"/>
    <w:rsid w:val="00B9421D"/>
    <w:rsid w:val="00B97278"/>
    <w:rsid w:val="00B97943"/>
    <w:rsid w:val="00BA0908"/>
    <w:rsid w:val="00BA1778"/>
    <w:rsid w:val="00BA1D0B"/>
    <w:rsid w:val="00BA330C"/>
    <w:rsid w:val="00BA4BB9"/>
    <w:rsid w:val="00BA65F8"/>
    <w:rsid w:val="00BA6972"/>
    <w:rsid w:val="00BB19ED"/>
    <w:rsid w:val="00BB1E0D"/>
    <w:rsid w:val="00BB25B3"/>
    <w:rsid w:val="00BB26C8"/>
    <w:rsid w:val="00BB4D9B"/>
    <w:rsid w:val="00BB73FF"/>
    <w:rsid w:val="00BB7688"/>
    <w:rsid w:val="00BC17CC"/>
    <w:rsid w:val="00BC7423"/>
    <w:rsid w:val="00BC7CAC"/>
    <w:rsid w:val="00BD121F"/>
    <w:rsid w:val="00BD2454"/>
    <w:rsid w:val="00BD6D3D"/>
    <w:rsid w:val="00BD6D76"/>
    <w:rsid w:val="00BE1A97"/>
    <w:rsid w:val="00BE2C24"/>
    <w:rsid w:val="00BE56B3"/>
    <w:rsid w:val="00BE676D"/>
    <w:rsid w:val="00BF04E8"/>
    <w:rsid w:val="00BF16BF"/>
    <w:rsid w:val="00BF3E9D"/>
    <w:rsid w:val="00BF4BC7"/>
    <w:rsid w:val="00BF4D1F"/>
    <w:rsid w:val="00BF76BE"/>
    <w:rsid w:val="00C00F25"/>
    <w:rsid w:val="00C02A73"/>
    <w:rsid w:val="00C0389E"/>
    <w:rsid w:val="00C05CC1"/>
    <w:rsid w:val="00C063D2"/>
    <w:rsid w:val="00C07176"/>
    <w:rsid w:val="00C07AC7"/>
    <w:rsid w:val="00C07FD9"/>
    <w:rsid w:val="00C10955"/>
    <w:rsid w:val="00C113E1"/>
    <w:rsid w:val="00C11C4D"/>
    <w:rsid w:val="00C13E66"/>
    <w:rsid w:val="00C1712C"/>
    <w:rsid w:val="00C20634"/>
    <w:rsid w:val="00C22233"/>
    <w:rsid w:val="00C23E16"/>
    <w:rsid w:val="00C24496"/>
    <w:rsid w:val="00C27E37"/>
    <w:rsid w:val="00C321DB"/>
    <w:rsid w:val="00C32713"/>
    <w:rsid w:val="00C34883"/>
    <w:rsid w:val="00C351B8"/>
    <w:rsid w:val="00C37A11"/>
    <w:rsid w:val="00C40EBD"/>
    <w:rsid w:val="00C410D9"/>
    <w:rsid w:val="00C4183E"/>
    <w:rsid w:val="00C44DB7"/>
    <w:rsid w:val="00C4510A"/>
    <w:rsid w:val="00C47F2E"/>
    <w:rsid w:val="00C5206F"/>
    <w:rsid w:val="00C52BA6"/>
    <w:rsid w:val="00C53C56"/>
    <w:rsid w:val="00C54A42"/>
    <w:rsid w:val="00C55FC9"/>
    <w:rsid w:val="00C57A1A"/>
    <w:rsid w:val="00C60BBD"/>
    <w:rsid w:val="00C6258F"/>
    <w:rsid w:val="00C62C41"/>
    <w:rsid w:val="00C63DF6"/>
    <w:rsid w:val="00C63E58"/>
    <w:rsid w:val="00C6495E"/>
    <w:rsid w:val="00C658B5"/>
    <w:rsid w:val="00C670EE"/>
    <w:rsid w:val="00C67E3B"/>
    <w:rsid w:val="00C70084"/>
    <w:rsid w:val="00C70874"/>
    <w:rsid w:val="00C72C0B"/>
    <w:rsid w:val="00C73E03"/>
    <w:rsid w:val="00C7574A"/>
    <w:rsid w:val="00C7705D"/>
    <w:rsid w:val="00C84D96"/>
    <w:rsid w:val="00C8718B"/>
    <w:rsid w:val="00C872E4"/>
    <w:rsid w:val="00C90311"/>
    <w:rsid w:val="00C91346"/>
    <w:rsid w:val="00C91C26"/>
    <w:rsid w:val="00C9249D"/>
    <w:rsid w:val="00C9322B"/>
    <w:rsid w:val="00CA51CC"/>
    <w:rsid w:val="00CA7083"/>
    <w:rsid w:val="00CA7287"/>
    <w:rsid w:val="00CA73D5"/>
    <w:rsid w:val="00CB22E4"/>
    <w:rsid w:val="00CB36FF"/>
    <w:rsid w:val="00CB3F93"/>
    <w:rsid w:val="00CB5068"/>
    <w:rsid w:val="00CB5C3F"/>
    <w:rsid w:val="00CB642E"/>
    <w:rsid w:val="00CB7D2B"/>
    <w:rsid w:val="00CC1225"/>
    <w:rsid w:val="00CC1C87"/>
    <w:rsid w:val="00CC3000"/>
    <w:rsid w:val="00CC4859"/>
    <w:rsid w:val="00CC49F5"/>
    <w:rsid w:val="00CC7A35"/>
    <w:rsid w:val="00CD072A"/>
    <w:rsid w:val="00CD14BA"/>
    <w:rsid w:val="00CD40B1"/>
    <w:rsid w:val="00CD56A1"/>
    <w:rsid w:val="00CD6880"/>
    <w:rsid w:val="00CD6D45"/>
    <w:rsid w:val="00CD7CD2"/>
    <w:rsid w:val="00CD7F73"/>
    <w:rsid w:val="00CE26C5"/>
    <w:rsid w:val="00CE364C"/>
    <w:rsid w:val="00CE365C"/>
    <w:rsid w:val="00CE36AF"/>
    <w:rsid w:val="00CE3E10"/>
    <w:rsid w:val="00CE47F3"/>
    <w:rsid w:val="00CE5477"/>
    <w:rsid w:val="00CE54DD"/>
    <w:rsid w:val="00CE6A12"/>
    <w:rsid w:val="00CE7D3A"/>
    <w:rsid w:val="00CF0DA5"/>
    <w:rsid w:val="00CF11A1"/>
    <w:rsid w:val="00CF1517"/>
    <w:rsid w:val="00CF4892"/>
    <w:rsid w:val="00CF5BA1"/>
    <w:rsid w:val="00CF5C1C"/>
    <w:rsid w:val="00CF5D31"/>
    <w:rsid w:val="00CF5F3B"/>
    <w:rsid w:val="00CF791A"/>
    <w:rsid w:val="00D00513"/>
    <w:rsid w:val="00D00971"/>
    <w:rsid w:val="00D00D7D"/>
    <w:rsid w:val="00D0255A"/>
    <w:rsid w:val="00D032A4"/>
    <w:rsid w:val="00D139C8"/>
    <w:rsid w:val="00D1475A"/>
    <w:rsid w:val="00D166FD"/>
    <w:rsid w:val="00D17F81"/>
    <w:rsid w:val="00D22905"/>
    <w:rsid w:val="00D23CD3"/>
    <w:rsid w:val="00D24899"/>
    <w:rsid w:val="00D270B3"/>
    <w:rsid w:val="00D270E2"/>
    <w:rsid w:val="00D2758C"/>
    <w:rsid w:val="00D275CA"/>
    <w:rsid w:val="00D2789B"/>
    <w:rsid w:val="00D27E1A"/>
    <w:rsid w:val="00D307B1"/>
    <w:rsid w:val="00D3194B"/>
    <w:rsid w:val="00D32C6E"/>
    <w:rsid w:val="00D33523"/>
    <w:rsid w:val="00D345AB"/>
    <w:rsid w:val="00D362F9"/>
    <w:rsid w:val="00D41566"/>
    <w:rsid w:val="00D427AD"/>
    <w:rsid w:val="00D458EC"/>
    <w:rsid w:val="00D4699D"/>
    <w:rsid w:val="00D46BDE"/>
    <w:rsid w:val="00D501B0"/>
    <w:rsid w:val="00D51332"/>
    <w:rsid w:val="00D52582"/>
    <w:rsid w:val="00D52736"/>
    <w:rsid w:val="00D56A0E"/>
    <w:rsid w:val="00D57AD3"/>
    <w:rsid w:val="00D60444"/>
    <w:rsid w:val="00D62F25"/>
    <w:rsid w:val="00D635FE"/>
    <w:rsid w:val="00D65E96"/>
    <w:rsid w:val="00D66A7B"/>
    <w:rsid w:val="00D706B3"/>
    <w:rsid w:val="00D70798"/>
    <w:rsid w:val="00D7124D"/>
    <w:rsid w:val="00D717B0"/>
    <w:rsid w:val="00D720EE"/>
    <w:rsid w:val="00D7214A"/>
    <w:rsid w:val="00D729DE"/>
    <w:rsid w:val="00D72EA2"/>
    <w:rsid w:val="00D7328C"/>
    <w:rsid w:val="00D74C3C"/>
    <w:rsid w:val="00D74CA8"/>
    <w:rsid w:val="00D75B6A"/>
    <w:rsid w:val="00D778DF"/>
    <w:rsid w:val="00D84BDA"/>
    <w:rsid w:val="00D86D9E"/>
    <w:rsid w:val="00D87013"/>
    <w:rsid w:val="00D876A8"/>
    <w:rsid w:val="00D87F26"/>
    <w:rsid w:val="00D913F0"/>
    <w:rsid w:val="00D93063"/>
    <w:rsid w:val="00D933B0"/>
    <w:rsid w:val="00D93DD8"/>
    <w:rsid w:val="00D94632"/>
    <w:rsid w:val="00D9480E"/>
    <w:rsid w:val="00D951FC"/>
    <w:rsid w:val="00D977E8"/>
    <w:rsid w:val="00D97B16"/>
    <w:rsid w:val="00DA119B"/>
    <w:rsid w:val="00DA3036"/>
    <w:rsid w:val="00DA61D4"/>
    <w:rsid w:val="00DA7C35"/>
    <w:rsid w:val="00DB1C89"/>
    <w:rsid w:val="00DB3763"/>
    <w:rsid w:val="00DB4029"/>
    <w:rsid w:val="00DB5F4D"/>
    <w:rsid w:val="00DB66F2"/>
    <w:rsid w:val="00DB6DA5"/>
    <w:rsid w:val="00DC076B"/>
    <w:rsid w:val="00DC186F"/>
    <w:rsid w:val="00DC252F"/>
    <w:rsid w:val="00DC4B0E"/>
    <w:rsid w:val="00DC6050"/>
    <w:rsid w:val="00DC694C"/>
    <w:rsid w:val="00DD0409"/>
    <w:rsid w:val="00DD1265"/>
    <w:rsid w:val="00DD3A9D"/>
    <w:rsid w:val="00DD43EA"/>
    <w:rsid w:val="00DD5B96"/>
    <w:rsid w:val="00DE2667"/>
    <w:rsid w:val="00DE2E86"/>
    <w:rsid w:val="00DE33A9"/>
    <w:rsid w:val="00DE6F44"/>
    <w:rsid w:val="00DF1B58"/>
    <w:rsid w:val="00E009DA"/>
    <w:rsid w:val="00E015EA"/>
    <w:rsid w:val="00E037D9"/>
    <w:rsid w:val="00E03F04"/>
    <w:rsid w:val="00E04927"/>
    <w:rsid w:val="00E052AA"/>
    <w:rsid w:val="00E065EC"/>
    <w:rsid w:val="00E11A48"/>
    <w:rsid w:val="00E12287"/>
    <w:rsid w:val="00E12D1E"/>
    <w:rsid w:val="00E130EB"/>
    <w:rsid w:val="00E13652"/>
    <w:rsid w:val="00E13FF6"/>
    <w:rsid w:val="00E14187"/>
    <w:rsid w:val="00E15D32"/>
    <w:rsid w:val="00E162CD"/>
    <w:rsid w:val="00E177AF"/>
    <w:rsid w:val="00E17FA5"/>
    <w:rsid w:val="00E20C10"/>
    <w:rsid w:val="00E20C4F"/>
    <w:rsid w:val="00E214E3"/>
    <w:rsid w:val="00E21BFE"/>
    <w:rsid w:val="00E236EA"/>
    <w:rsid w:val="00E25896"/>
    <w:rsid w:val="00E26930"/>
    <w:rsid w:val="00E27257"/>
    <w:rsid w:val="00E27F4F"/>
    <w:rsid w:val="00E428E3"/>
    <w:rsid w:val="00E42E64"/>
    <w:rsid w:val="00E449D0"/>
    <w:rsid w:val="00E44A34"/>
    <w:rsid w:val="00E4506A"/>
    <w:rsid w:val="00E505B7"/>
    <w:rsid w:val="00E52D7D"/>
    <w:rsid w:val="00E53F99"/>
    <w:rsid w:val="00E5603A"/>
    <w:rsid w:val="00E56510"/>
    <w:rsid w:val="00E5671E"/>
    <w:rsid w:val="00E56CEE"/>
    <w:rsid w:val="00E57335"/>
    <w:rsid w:val="00E57862"/>
    <w:rsid w:val="00E60F86"/>
    <w:rsid w:val="00E62EA8"/>
    <w:rsid w:val="00E6523C"/>
    <w:rsid w:val="00E66316"/>
    <w:rsid w:val="00E67A6E"/>
    <w:rsid w:val="00E70096"/>
    <w:rsid w:val="00E71B43"/>
    <w:rsid w:val="00E73A2A"/>
    <w:rsid w:val="00E7465A"/>
    <w:rsid w:val="00E74731"/>
    <w:rsid w:val="00E81612"/>
    <w:rsid w:val="00E872A3"/>
    <w:rsid w:val="00E87D18"/>
    <w:rsid w:val="00E87D62"/>
    <w:rsid w:val="00E90FBE"/>
    <w:rsid w:val="00E93FDD"/>
    <w:rsid w:val="00E9447B"/>
    <w:rsid w:val="00E959BD"/>
    <w:rsid w:val="00E97333"/>
    <w:rsid w:val="00EA2E7E"/>
    <w:rsid w:val="00EA30FE"/>
    <w:rsid w:val="00EA3941"/>
    <w:rsid w:val="00EA486E"/>
    <w:rsid w:val="00EA4FA3"/>
    <w:rsid w:val="00EA7810"/>
    <w:rsid w:val="00EB001B"/>
    <w:rsid w:val="00EB0E1F"/>
    <w:rsid w:val="00EB2479"/>
    <w:rsid w:val="00EB3082"/>
    <w:rsid w:val="00EB6967"/>
    <w:rsid w:val="00EB6B85"/>
    <w:rsid w:val="00EB6C33"/>
    <w:rsid w:val="00ED2596"/>
    <w:rsid w:val="00ED4963"/>
    <w:rsid w:val="00ED6019"/>
    <w:rsid w:val="00ED7830"/>
    <w:rsid w:val="00EE199D"/>
    <w:rsid w:val="00EE1D3A"/>
    <w:rsid w:val="00EE3909"/>
    <w:rsid w:val="00EE436E"/>
    <w:rsid w:val="00EE5346"/>
    <w:rsid w:val="00EE6007"/>
    <w:rsid w:val="00EE78EE"/>
    <w:rsid w:val="00EE7E69"/>
    <w:rsid w:val="00EF3813"/>
    <w:rsid w:val="00EF4205"/>
    <w:rsid w:val="00EF50F7"/>
    <w:rsid w:val="00EF5572"/>
    <w:rsid w:val="00EF5939"/>
    <w:rsid w:val="00EF5B82"/>
    <w:rsid w:val="00EF6526"/>
    <w:rsid w:val="00EF7B5B"/>
    <w:rsid w:val="00F0143B"/>
    <w:rsid w:val="00F01714"/>
    <w:rsid w:val="00F0258F"/>
    <w:rsid w:val="00F027A4"/>
    <w:rsid w:val="00F02D06"/>
    <w:rsid w:val="00F056E5"/>
    <w:rsid w:val="00F063EA"/>
    <w:rsid w:val="00F06FDD"/>
    <w:rsid w:val="00F070F6"/>
    <w:rsid w:val="00F10819"/>
    <w:rsid w:val="00F11219"/>
    <w:rsid w:val="00F12CC3"/>
    <w:rsid w:val="00F16835"/>
    <w:rsid w:val="00F16F35"/>
    <w:rsid w:val="00F17559"/>
    <w:rsid w:val="00F20CF3"/>
    <w:rsid w:val="00F20F76"/>
    <w:rsid w:val="00F2229D"/>
    <w:rsid w:val="00F231B3"/>
    <w:rsid w:val="00F25ABB"/>
    <w:rsid w:val="00F27963"/>
    <w:rsid w:val="00F30103"/>
    <w:rsid w:val="00F30446"/>
    <w:rsid w:val="00F336F8"/>
    <w:rsid w:val="00F34304"/>
    <w:rsid w:val="00F35B4C"/>
    <w:rsid w:val="00F35DDF"/>
    <w:rsid w:val="00F365E7"/>
    <w:rsid w:val="00F4135D"/>
    <w:rsid w:val="00F41F1B"/>
    <w:rsid w:val="00F431DA"/>
    <w:rsid w:val="00F46BD9"/>
    <w:rsid w:val="00F47DC1"/>
    <w:rsid w:val="00F507D0"/>
    <w:rsid w:val="00F50F76"/>
    <w:rsid w:val="00F530B1"/>
    <w:rsid w:val="00F54D93"/>
    <w:rsid w:val="00F54F04"/>
    <w:rsid w:val="00F55888"/>
    <w:rsid w:val="00F558C8"/>
    <w:rsid w:val="00F56085"/>
    <w:rsid w:val="00F56CA9"/>
    <w:rsid w:val="00F56FDF"/>
    <w:rsid w:val="00F60BE0"/>
    <w:rsid w:val="00F6280E"/>
    <w:rsid w:val="00F62828"/>
    <w:rsid w:val="00F65433"/>
    <w:rsid w:val="00F7050A"/>
    <w:rsid w:val="00F710D6"/>
    <w:rsid w:val="00F7281F"/>
    <w:rsid w:val="00F74F8D"/>
    <w:rsid w:val="00F75533"/>
    <w:rsid w:val="00F75885"/>
    <w:rsid w:val="00F76420"/>
    <w:rsid w:val="00F8036D"/>
    <w:rsid w:val="00F809DC"/>
    <w:rsid w:val="00F818F6"/>
    <w:rsid w:val="00F83DBE"/>
    <w:rsid w:val="00F86EB0"/>
    <w:rsid w:val="00F86FDC"/>
    <w:rsid w:val="00F918BD"/>
    <w:rsid w:val="00F9238C"/>
    <w:rsid w:val="00F92F8E"/>
    <w:rsid w:val="00FA33A3"/>
    <w:rsid w:val="00FA3811"/>
    <w:rsid w:val="00FA3B9F"/>
    <w:rsid w:val="00FA3F06"/>
    <w:rsid w:val="00FA4A26"/>
    <w:rsid w:val="00FA6835"/>
    <w:rsid w:val="00FA7084"/>
    <w:rsid w:val="00FA7BEF"/>
    <w:rsid w:val="00FB01E5"/>
    <w:rsid w:val="00FB1105"/>
    <w:rsid w:val="00FB1929"/>
    <w:rsid w:val="00FB596B"/>
    <w:rsid w:val="00FB5FD9"/>
    <w:rsid w:val="00FB62AA"/>
    <w:rsid w:val="00FC073A"/>
    <w:rsid w:val="00FC351E"/>
    <w:rsid w:val="00FD2B14"/>
    <w:rsid w:val="00FD33AB"/>
    <w:rsid w:val="00FD4724"/>
    <w:rsid w:val="00FD4A68"/>
    <w:rsid w:val="00FD4A92"/>
    <w:rsid w:val="00FD534A"/>
    <w:rsid w:val="00FD5E6A"/>
    <w:rsid w:val="00FD61EA"/>
    <w:rsid w:val="00FD68ED"/>
    <w:rsid w:val="00FD7E00"/>
    <w:rsid w:val="00FE2824"/>
    <w:rsid w:val="00FE2F0E"/>
    <w:rsid w:val="00FE474F"/>
    <w:rsid w:val="00FE661F"/>
    <w:rsid w:val="00FF0400"/>
    <w:rsid w:val="00FF1746"/>
    <w:rsid w:val="00FF3D6B"/>
    <w:rsid w:val="00FF5407"/>
    <w:rsid w:val="00FF76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361A9E"/>
  <w15:docId w15:val="{1508140E-AE60-40DA-8E34-0FFD99FA6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3050A"/>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BodyText"/>
    <w:next w:val="Normal"/>
    <w:qFormat/>
    <w:rsid w:val="00C55FC9"/>
    <w:pPr>
      <w:widowControl w:val="0"/>
      <w:numPr>
        <w:numId w:val="3"/>
      </w:numPr>
      <w:spacing w:before="240"/>
      <w:outlineLvl w:val="0"/>
    </w:pPr>
    <w:rPr>
      <w:b/>
      <w:bCs/>
      <w:iCs/>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882B63"/>
    <w:pPr>
      <w:tabs>
        <w:tab w:val="left" w:pos="5760"/>
        <w:tab w:val="right" w:pos="10080"/>
        <w:tab w:val="right" w:pos="10800"/>
      </w:tabs>
      <w:spacing w:after="0" w:line="240" w:lineRule="auto"/>
    </w:pPr>
    <w:rPr>
      <w:sz w:val="16"/>
    </w:rPr>
  </w:style>
  <w:style w:type="character" w:customStyle="1" w:styleId="FooterChar">
    <w:name w:val="Footer Char"/>
    <w:link w:val="Footer"/>
    <w:uiPriority w:val="99"/>
    <w:rsid w:val="00882B6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74EAF"/>
    <w:pPr>
      <w:numPr>
        <w:numId w:val="5"/>
      </w:numPr>
      <w:ind w:left="144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4"/>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1B4AA0"/>
    <w:pPr>
      <w:spacing w:before="240"/>
    </w:pPr>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1B4AA0"/>
    <w:rPr>
      <w:rFonts w:eastAsia="Times New Roman" w:cs="Arial"/>
      <w:b/>
      <w:szCs w:val="24"/>
    </w:rPr>
  </w:style>
  <w:style w:type="paragraph" w:styleId="Revision">
    <w:name w:val="Revision"/>
    <w:hidden/>
    <w:uiPriority w:val="99"/>
    <w:semiHidden/>
    <w:rsid w:val="00B20D0A"/>
    <w:rPr>
      <w:sz w:val="22"/>
      <w:szCs w:val="22"/>
    </w:rPr>
  </w:style>
  <w:style w:type="character" w:styleId="Hyperlink">
    <w:name w:val="Hyperlink"/>
    <w:basedOn w:val="DefaultParagraphFont"/>
    <w:unhideWhenUsed/>
    <w:rsid w:val="000B0C9C"/>
    <w:rPr>
      <w:color w:val="0000FF" w:themeColor="hyperlink"/>
      <w:u w:val="single"/>
    </w:rPr>
  </w:style>
  <w:style w:type="character" w:styleId="FollowedHyperlink">
    <w:name w:val="FollowedHyperlink"/>
    <w:basedOn w:val="DefaultParagraphFont"/>
    <w:semiHidden/>
    <w:unhideWhenUsed/>
    <w:rsid w:val="00CD6D45"/>
    <w:rPr>
      <w:color w:val="800080" w:themeColor="followedHyperlink"/>
      <w:u w:val="single"/>
    </w:rPr>
  </w:style>
  <w:style w:type="paragraph" w:styleId="ListParagraph">
    <w:name w:val="List Paragraph"/>
    <w:basedOn w:val="Normal"/>
    <w:uiPriority w:val="34"/>
    <w:qFormat/>
    <w:rsid w:val="00690555"/>
    <w:pPr>
      <w:ind w:left="720"/>
      <w:contextualSpacing/>
    </w:pPr>
  </w:style>
  <w:style w:type="character" w:customStyle="1" w:styleId="UnresolvedMention1">
    <w:name w:val="Unresolved Mention1"/>
    <w:basedOn w:val="DefaultParagraphFont"/>
    <w:uiPriority w:val="99"/>
    <w:semiHidden/>
    <w:unhideWhenUsed/>
    <w:rsid w:val="006F14D6"/>
    <w:rPr>
      <w:color w:val="808080"/>
      <w:shd w:val="clear" w:color="auto" w:fill="E6E6E6"/>
    </w:rPr>
  </w:style>
  <w:style w:type="paragraph" w:customStyle="1" w:styleId="Bulletlevel12">
    <w:name w:val="Bullet level 12"/>
    <w:basedOn w:val="Bulletlevel1"/>
    <w:qFormat/>
    <w:rsid w:val="00A74EAF"/>
    <w:pPr>
      <w:ind w:left="1080"/>
    </w:pPr>
  </w:style>
  <w:style w:type="paragraph" w:customStyle="1" w:styleId="BodyTextL75">
    <w:name w:val="Body Text L75"/>
    <w:basedOn w:val="BodyTextL50"/>
    <w:qFormat/>
    <w:rsid w:val="00A3050A"/>
    <w:pPr>
      <w:ind w:left="1080"/>
    </w:pPr>
    <w:rPr>
      <w:shd w:val="clear" w:color="auto" w:fill="FFFFFF"/>
    </w:rPr>
  </w:style>
  <w:style w:type="character" w:customStyle="1" w:styleId="UnresolvedMention2">
    <w:name w:val="Unresolved Mention2"/>
    <w:basedOn w:val="DefaultParagraphFont"/>
    <w:uiPriority w:val="99"/>
    <w:semiHidden/>
    <w:unhideWhenUsed/>
    <w:rsid w:val="00B5051B"/>
    <w:rPr>
      <w:color w:val="808080"/>
      <w:shd w:val="clear" w:color="auto" w:fill="E6E6E6"/>
    </w:rPr>
  </w:style>
  <w:style w:type="table" w:customStyle="1" w:styleId="GridTable4-Accent11">
    <w:name w:val="Grid Table 4 - Accent 11"/>
    <w:basedOn w:val="TableList4"/>
    <w:uiPriority w:val="49"/>
    <w:rsid w:val="00711C1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rPr>
      <w:cantSplit/>
    </w:trPr>
    <w:tcPr>
      <w:shd w:val="clear" w:color="auto" w:fill="FFFFFF" w:themeFill="background1"/>
    </w:tc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l2br w:val="none" w:sz="0" w:space="0" w:color="auto"/>
          <w:tr2bl w:val="none" w:sz="0" w:space="0" w:color="auto"/>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Style1">
    <w:name w:val="Style1"/>
    <w:basedOn w:val="TableNormal"/>
    <w:uiPriority w:val="99"/>
    <w:rsid w:val="00112D2B"/>
    <w:tblPr/>
    <w:trPr>
      <w:cantSplit/>
    </w:trPr>
  </w:style>
  <w:style w:type="table" w:styleId="TableList4">
    <w:name w:val="Table List 4"/>
    <w:basedOn w:val="TableNormal"/>
    <w:uiPriority w:val="99"/>
    <w:semiHidden/>
    <w:unhideWhenUsed/>
    <w:rsid w:val="00711C12"/>
    <w:pPr>
      <w:spacing w:before="60" w:after="6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5809">
      <w:bodyDiv w:val="1"/>
      <w:marLeft w:val="0"/>
      <w:marRight w:val="0"/>
      <w:marTop w:val="0"/>
      <w:marBottom w:val="0"/>
      <w:divBdr>
        <w:top w:val="none" w:sz="0" w:space="0" w:color="auto"/>
        <w:left w:val="none" w:sz="0" w:space="0" w:color="auto"/>
        <w:bottom w:val="none" w:sz="0" w:space="0" w:color="auto"/>
        <w:right w:val="none" w:sz="0" w:space="0" w:color="auto"/>
      </w:divBdr>
    </w:div>
    <w:div w:id="251738958">
      <w:bodyDiv w:val="1"/>
      <w:marLeft w:val="0"/>
      <w:marRight w:val="0"/>
      <w:marTop w:val="0"/>
      <w:marBottom w:val="0"/>
      <w:divBdr>
        <w:top w:val="none" w:sz="0" w:space="0" w:color="auto"/>
        <w:left w:val="none" w:sz="0" w:space="0" w:color="auto"/>
        <w:bottom w:val="none" w:sz="0" w:space="0" w:color="auto"/>
        <w:right w:val="none" w:sz="0" w:space="0" w:color="auto"/>
      </w:divBdr>
    </w:div>
    <w:div w:id="794635782">
      <w:bodyDiv w:val="1"/>
      <w:marLeft w:val="0"/>
      <w:marRight w:val="0"/>
      <w:marTop w:val="0"/>
      <w:marBottom w:val="0"/>
      <w:divBdr>
        <w:top w:val="none" w:sz="0" w:space="0" w:color="auto"/>
        <w:left w:val="none" w:sz="0" w:space="0" w:color="auto"/>
        <w:bottom w:val="none" w:sz="0" w:space="0" w:color="auto"/>
        <w:right w:val="none" w:sz="0" w:space="0" w:color="auto"/>
      </w:divBdr>
    </w:div>
    <w:div w:id="831989553">
      <w:bodyDiv w:val="1"/>
      <w:marLeft w:val="0"/>
      <w:marRight w:val="0"/>
      <w:marTop w:val="0"/>
      <w:marBottom w:val="0"/>
      <w:divBdr>
        <w:top w:val="none" w:sz="0" w:space="0" w:color="auto"/>
        <w:left w:val="none" w:sz="0" w:space="0" w:color="auto"/>
        <w:bottom w:val="none" w:sz="0" w:space="0" w:color="auto"/>
        <w:right w:val="none" w:sz="0" w:space="0" w:color="auto"/>
      </w:divBdr>
    </w:div>
    <w:div w:id="847525849">
      <w:bodyDiv w:val="1"/>
      <w:marLeft w:val="0"/>
      <w:marRight w:val="0"/>
      <w:marTop w:val="0"/>
      <w:marBottom w:val="0"/>
      <w:divBdr>
        <w:top w:val="none" w:sz="0" w:space="0" w:color="auto"/>
        <w:left w:val="none" w:sz="0" w:space="0" w:color="auto"/>
        <w:bottom w:val="none" w:sz="0" w:space="0" w:color="auto"/>
        <w:right w:val="none" w:sz="0" w:space="0" w:color="auto"/>
      </w:divBdr>
      <w:divsChild>
        <w:div w:id="1583876148">
          <w:marLeft w:val="0"/>
          <w:marRight w:val="0"/>
          <w:marTop w:val="0"/>
          <w:marBottom w:val="0"/>
          <w:divBdr>
            <w:top w:val="none" w:sz="0" w:space="0" w:color="auto"/>
            <w:left w:val="none" w:sz="0" w:space="0" w:color="auto"/>
            <w:bottom w:val="none" w:sz="0" w:space="0" w:color="auto"/>
            <w:right w:val="none" w:sz="0" w:space="0" w:color="auto"/>
          </w:divBdr>
        </w:div>
        <w:div w:id="1629125881">
          <w:marLeft w:val="0"/>
          <w:marRight w:val="0"/>
          <w:marTop w:val="0"/>
          <w:marBottom w:val="0"/>
          <w:divBdr>
            <w:top w:val="none" w:sz="0" w:space="0" w:color="auto"/>
            <w:left w:val="none" w:sz="0" w:space="0" w:color="auto"/>
            <w:bottom w:val="none" w:sz="0" w:space="0" w:color="auto"/>
            <w:right w:val="none" w:sz="0" w:space="0" w:color="auto"/>
          </w:divBdr>
        </w:div>
        <w:div w:id="2041664350">
          <w:marLeft w:val="0"/>
          <w:marRight w:val="0"/>
          <w:marTop w:val="0"/>
          <w:marBottom w:val="0"/>
          <w:divBdr>
            <w:top w:val="none" w:sz="0" w:space="0" w:color="auto"/>
            <w:left w:val="none" w:sz="0" w:space="0" w:color="auto"/>
            <w:bottom w:val="none" w:sz="0" w:space="0" w:color="auto"/>
            <w:right w:val="none" w:sz="0" w:space="0" w:color="auto"/>
          </w:divBdr>
        </w:div>
      </w:divsChild>
    </w:div>
    <w:div w:id="856966324">
      <w:bodyDiv w:val="1"/>
      <w:marLeft w:val="0"/>
      <w:marRight w:val="0"/>
      <w:marTop w:val="0"/>
      <w:marBottom w:val="0"/>
      <w:divBdr>
        <w:top w:val="none" w:sz="0" w:space="0" w:color="auto"/>
        <w:left w:val="none" w:sz="0" w:space="0" w:color="auto"/>
        <w:bottom w:val="none" w:sz="0" w:space="0" w:color="auto"/>
        <w:right w:val="none" w:sz="0" w:space="0" w:color="auto"/>
      </w:divBdr>
    </w:div>
    <w:div w:id="893739008">
      <w:bodyDiv w:val="1"/>
      <w:marLeft w:val="0"/>
      <w:marRight w:val="0"/>
      <w:marTop w:val="0"/>
      <w:marBottom w:val="0"/>
      <w:divBdr>
        <w:top w:val="none" w:sz="0" w:space="0" w:color="auto"/>
        <w:left w:val="none" w:sz="0" w:space="0" w:color="auto"/>
        <w:bottom w:val="none" w:sz="0" w:space="0" w:color="auto"/>
        <w:right w:val="none" w:sz="0" w:space="0" w:color="auto"/>
      </w:divBdr>
    </w:div>
    <w:div w:id="1045180519">
      <w:bodyDiv w:val="1"/>
      <w:marLeft w:val="0"/>
      <w:marRight w:val="0"/>
      <w:marTop w:val="0"/>
      <w:marBottom w:val="0"/>
      <w:divBdr>
        <w:top w:val="none" w:sz="0" w:space="0" w:color="auto"/>
        <w:left w:val="none" w:sz="0" w:space="0" w:color="auto"/>
        <w:bottom w:val="none" w:sz="0" w:space="0" w:color="auto"/>
        <w:right w:val="none" w:sz="0" w:space="0" w:color="auto"/>
      </w:divBdr>
    </w:div>
    <w:div w:id="1085686175">
      <w:bodyDiv w:val="1"/>
      <w:marLeft w:val="0"/>
      <w:marRight w:val="0"/>
      <w:marTop w:val="0"/>
      <w:marBottom w:val="0"/>
      <w:divBdr>
        <w:top w:val="none" w:sz="0" w:space="0" w:color="auto"/>
        <w:left w:val="none" w:sz="0" w:space="0" w:color="auto"/>
        <w:bottom w:val="none" w:sz="0" w:space="0" w:color="auto"/>
        <w:right w:val="none" w:sz="0" w:space="0" w:color="auto"/>
      </w:divBdr>
      <w:divsChild>
        <w:div w:id="848370995">
          <w:marLeft w:val="0"/>
          <w:marRight w:val="0"/>
          <w:marTop w:val="0"/>
          <w:marBottom w:val="0"/>
          <w:divBdr>
            <w:top w:val="none" w:sz="0" w:space="0" w:color="auto"/>
            <w:left w:val="none" w:sz="0" w:space="0" w:color="auto"/>
            <w:bottom w:val="none" w:sz="0" w:space="0" w:color="auto"/>
            <w:right w:val="none" w:sz="0" w:space="0" w:color="auto"/>
          </w:divBdr>
        </w:div>
        <w:div w:id="913903972">
          <w:marLeft w:val="0"/>
          <w:marRight w:val="0"/>
          <w:marTop w:val="0"/>
          <w:marBottom w:val="0"/>
          <w:divBdr>
            <w:top w:val="none" w:sz="0" w:space="0" w:color="auto"/>
            <w:left w:val="none" w:sz="0" w:space="0" w:color="auto"/>
            <w:bottom w:val="none" w:sz="0" w:space="0" w:color="auto"/>
            <w:right w:val="none" w:sz="0" w:space="0" w:color="auto"/>
          </w:divBdr>
        </w:div>
        <w:div w:id="1068848746">
          <w:marLeft w:val="0"/>
          <w:marRight w:val="0"/>
          <w:marTop w:val="0"/>
          <w:marBottom w:val="0"/>
          <w:divBdr>
            <w:top w:val="none" w:sz="0" w:space="0" w:color="auto"/>
            <w:left w:val="none" w:sz="0" w:space="0" w:color="auto"/>
            <w:bottom w:val="none" w:sz="0" w:space="0" w:color="auto"/>
            <w:right w:val="none" w:sz="0" w:space="0" w:color="auto"/>
          </w:divBdr>
        </w:div>
      </w:divsChild>
    </w:div>
    <w:div w:id="1148089654">
      <w:bodyDiv w:val="1"/>
      <w:marLeft w:val="0"/>
      <w:marRight w:val="0"/>
      <w:marTop w:val="0"/>
      <w:marBottom w:val="0"/>
      <w:divBdr>
        <w:top w:val="none" w:sz="0" w:space="0" w:color="auto"/>
        <w:left w:val="none" w:sz="0" w:space="0" w:color="auto"/>
        <w:bottom w:val="none" w:sz="0" w:space="0" w:color="auto"/>
        <w:right w:val="none" w:sz="0" w:space="0" w:color="auto"/>
      </w:divBdr>
    </w:div>
    <w:div w:id="1202595102">
      <w:bodyDiv w:val="1"/>
      <w:marLeft w:val="0"/>
      <w:marRight w:val="0"/>
      <w:marTop w:val="0"/>
      <w:marBottom w:val="0"/>
      <w:divBdr>
        <w:top w:val="none" w:sz="0" w:space="0" w:color="auto"/>
        <w:left w:val="none" w:sz="0" w:space="0" w:color="auto"/>
        <w:bottom w:val="none" w:sz="0" w:space="0" w:color="auto"/>
        <w:right w:val="none" w:sz="0" w:space="0" w:color="auto"/>
      </w:divBdr>
    </w:div>
    <w:div w:id="1205874714">
      <w:bodyDiv w:val="1"/>
      <w:marLeft w:val="0"/>
      <w:marRight w:val="0"/>
      <w:marTop w:val="0"/>
      <w:marBottom w:val="0"/>
      <w:divBdr>
        <w:top w:val="none" w:sz="0" w:space="0" w:color="auto"/>
        <w:left w:val="none" w:sz="0" w:space="0" w:color="auto"/>
        <w:bottom w:val="none" w:sz="0" w:space="0" w:color="auto"/>
        <w:right w:val="none" w:sz="0" w:space="0" w:color="auto"/>
      </w:divBdr>
    </w:div>
    <w:div w:id="1238974825">
      <w:bodyDiv w:val="1"/>
      <w:marLeft w:val="0"/>
      <w:marRight w:val="0"/>
      <w:marTop w:val="0"/>
      <w:marBottom w:val="0"/>
      <w:divBdr>
        <w:top w:val="none" w:sz="0" w:space="0" w:color="auto"/>
        <w:left w:val="none" w:sz="0" w:space="0" w:color="auto"/>
        <w:bottom w:val="none" w:sz="0" w:space="0" w:color="auto"/>
        <w:right w:val="none" w:sz="0" w:space="0" w:color="auto"/>
      </w:divBdr>
    </w:div>
    <w:div w:id="1287546733">
      <w:bodyDiv w:val="1"/>
      <w:marLeft w:val="0"/>
      <w:marRight w:val="0"/>
      <w:marTop w:val="0"/>
      <w:marBottom w:val="0"/>
      <w:divBdr>
        <w:top w:val="none" w:sz="0" w:space="0" w:color="auto"/>
        <w:left w:val="none" w:sz="0" w:space="0" w:color="auto"/>
        <w:bottom w:val="none" w:sz="0" w:space="0" w:color="auto"/>
        <w:right w:val="none" w:sz="0" w:space="0" w:color="auto"/>
      </w:divBdr>
    </w:div>
    <w:div w:id="1302035510">
      <w:bodyDiv w:val="1"/>
      <w:marLeft w:val="0"/>
      <w:marRight w:val="0"/>
      <w:marTop w:val="0"/>
      <w:marBottom w:val="0"/>
      <w:divBdr>
        <w:top w:val="none" w:sz="0" w:space="0" w:color="auto"/>
        <w:left w:val="none" w:sz="0" w:space="0" w:color="auto"/>
        <w:bottom w:val="none" w:sz="0" w:space="0" w:color="auto"/>
        <w:right w:val="none" w:sz="0" w:space="0" w:color="auto"/>
      </w:divBdr>
    </w:div>
    <w:div w:id="1305550047">
      <w:bodyDiv w:val="1"/>
      <w:marLeft w:val="0"/>
      <w:marRight w:val="0"/>
      <w:marTop w:val="0"/>
      <w:marBottom w:val="0"/>
      <w:divBdr>
        <w:top w:val="none" w:sz="0" w:space="0" w:color="auto"/>
        <w:left w:val="none" w:sz="0" w:space="0" w:color="auto"/>
        <w:bottom w:val="none" w:sz="0" w:space="0" w:color="auto"/>
        <w:right w:val="none" w:sz="0" w:space="0" w:color="auto"/>
      </w:divBdr>
    </w:div>
    <w:div w:id="1335185386">
      <w:bodyDiv w:val="1"/>
      <w:marLeft w:val="0"/>
      <w:marRight w:val="0"/>
      <w:marTop w:val="0"/>
      <w:marBottom w:val="0"/>
      <w:divBdr>
        <w:top w:val="none" w:sz="0" w:space="0" w:color="auto"/>
        <w:left w:val="none" w:sz="0" w:space="0" w:color="auto"/>
        <w:bottom w:val="none" w:sz="0" w:space="0" w:color="auto"/>
        <w:right w:val="none" w:sz="0" w:space="0" w:color="auto"/>
      </w:divBdr>
    </w:div>
    <w:div w:id="1349601224">
      <w:bodyDiv w:val="1"/>
      <w:marLeft w:val="0"/>
      <w:marRight w:val="0"/>
      <w:marTop w:val="0"/>
      <w:marBottom w:val="0"/>
      <w:divBdr>
        <w:top w:val="none" w:sz="0" w:space="0" w:color="auto"/>
        <w:left w:val="none" w:sz="0" w:space="0" w:color="auto"/>
        <w:bottom w:val="none" w:sz="0" w:space="0" w:color="auto"/>
        <w:right w:val="none" w:sz="0" w:space="0" w:color="auto"/>
      </w:divBdr>
    </w:div>
    <w:div w:id="135580989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54287982">
      <w:bodyDiv w:val="1"/>
      <w:marLeft w:val="0"/>
      <w:marRight w:val="0"/>
      <w:marTop w:val="0"/>
      <w:marBottom w:val="0"/>
      <w:divBdr>
        <w:top w:val="none" w:sz="0" w:space="0" w:color="auto"/>
        <w:left w:val="none" w:sz="0" w:space="0" w:color="auto"/>
        <w:bottom w:val="none" w:sz="0" w:space="0" w:color="auto"/>
        <w:right w:val="none" w:sz="0" w:space="0" w:color="auto"/>
      </w:divBdr>
    </w:div>
    <w:div w:id="1655989277">
      <w:bodyDiv w:val="1"/>
      <w:marLeft w:val="0"/>
      <w:marRight w:val="0"/>
      <w:marTop w:val="0"/>
      <w:marBottom w:val="0"/>
      <w:divBdr>
        <w:top w:val="none" w:sz="0" w:space="0" w:color="auto"/>
        <w:left w:val="none" w:sz="0" w:space="0" w:color="auto"/>
        <w:bottom w:val="none" w:sz="0" w:space="0" w:color="auto"/>
        <w:right w:val="none" w:sz="0" w:space="0" w:color="auto"/>
      </w:divBdr>
    </w:div>
    <w:div w:id="1782676634">
      <w:bodyDiv w:val="1"/>
      <w:marLeft w:val="0"/>
      <w:marRight w:val="0"/>
      <w:marTop w:val="0"/>
      <w:marBottom w:val="0"/>
      <w:divBdr>
        <w:top w:val="none" w:sz="0" w:space="0" w:color="auto"/>
        <w:left w:val="none" w:sz="0" w:space="0" w:color="auto"/>
        <w:bottom w:val="none" w:sz="0" w:space="0" w:color="auto"/>
        <w:right w:val="none" w:sz="0" w:space="0" w:color="auto"/>
      </w:divBdr>
    </w:div>
    <w:div w:id="1788088336">
      <w:bodyDiv w:val="1"/>
      <w:marLeft w:val="0"/>
      <w:marRight w:val="0"/>
      <w:marTop w:val="0"/>
      <w:marBottom w:val="0"/>
      <w:divBdr>
        <w:top w:val="none" w:sz="0" w:space="0" w:color="auto"/>
        <w:left w:val="none" w:sz="0" w:space="0" w:color="auto"/>
        <w:bottom w:val="none" w:sz="0" w:space="0" w:color="auto"/>
        <w:right w:val="none" w:sz="0" w:space="0" w:color="auto"/>
      </w:divBdr>
    </w:div>
    <w:div w:id="1789930721">
      <w:bodyDiv w:val="1"/>
      <w:marLeft w:val="0"/>
      <w:marRight w:val="0"/>
      <w:marTop w:val="0"/>
      <w:marBottom w:val="0"/>
      <w:divBdr>
        <w:top w:val="none" w:sz="0" w:space="0" w:color="auto"/>
        <w:left w:val="none" w:sz="0" w:space="0" w:color="auto"/>
        <w:bottom w:val="none" w:sz="0" w:space="0" w:color="auto"/>
        <w:right w:val="none" w:sz="0" w:space="0" w:color="auto"/>
      </w:divBdr>
    </w:div>
    <w:div w:id="1830443702">
      <w:bodyDiv w:val="1"/>
      <w:marLeft w:val="0"/>
      <w:marRight w:val="0"/>
      <w:marTop w:val="0"/>
      <w:marBottom w:val="0"/>
      <w:divBdr>
        <w:top w:val="none" w:sz="0" w:space="0" w:color="auto"/>
        <w:left w:val="none" w:sz="0" w:space="0" w:color="auto"/>
        <w:bottom w:val="none" w:sz="0" w:space="0" w:color="auto"/>
        <w:right w:val="none" w:sz="0" w:space="0" w:color="auto"/>
      </w:divBdr>
      <w:divsChild>
        <w:div w:id="601259872">
          <w:marLeft w:val="0"/>
          <w:marRight w:val="0"/>
          <w:marTop w:val="0"/>
          <w:marBottom w:val="0"/>
          <w:divBdr>
            <w:top w:val="none" w:sz="0" w:space="0" w:color="auto"/>
            <w:left w:val="none" w:sz="0" w:space="0" w:color="auto"/>
            <w:bottom w:val="none" w:sz="0" w:space="0" w:color="auto"/>
            <w:right w:val="none" w:sz="0" w:space="0" w:color="auto"/>
          </w:divBdr>
        </w:div>
        <w:div w:id="1155873969">
          <w:marLeft w:val="0"/>
          <w:marRight w:val="0"/>
          <w:marTop w:val="0"/>
          <w:marBottom w:val="0"/>
          <w:divBdr>
            <w:top w:val="none" w:sz="0" w:space="0" w:color="auto"/>
            <w:left w:val="none" w:sz="0" w:space="0" w:color="auto"/>
            <w:bottom w:val="none" w:sz="0" w:space="0" w:color="auto"/>
            <w:right w:val="none" w:sz="0" w:space="0" w:color="auto"/>
          </w:divBdr>
        </w:div>
        <w:div w:id="1621917689">
          <w:marLeft w:val="0"/>
          <w:marRight w:val="0"/>
          <w:marTop w:val="0"/>
          <w:marBottom w:val="0"/>
          <w:divBdr>
            <w:top w:val="none" w:sz="0" w:space="0" w:color="auto"/>
            <w:left w:val="none" w:sz="0" w:space="0" w:color="auto"/>
            <w:bottom w:val="none" w:sz="0" w:space="0" w:color="auto"/>
            <w:right w:val="none" w:sz="0" w:space="0" w:color="auto"/>
          </w:divBdr>
        </w:div>
      </w:divsChild>
    </w:div>
    <w:div w:id="1833332380">
      <w:bodyDiv w:val="1"/>
      <w:marLeft w:val="0"/>
      <w:marRight w:val="0"/>
      <w:marTop w:val="0"/>
      <w:marBottom w:val="0"/>
      <w:divBdr>
        <w:top w:val="none" w:sz="0" w:space="0" w:color="auto"/>
        <w:left w:val="none" w:sz="0" w:space="0" w:color="auto"/>
        <w:bottom w:val="none" w:sz="0" w:space="0" w:color="auto"/>
        <w:right w:val="none" w:sz="0" w:space="0" w:color="auto"/>
      </w:divBdr>
      <w:divsChild>
        <w:div w:id="2146845813">
          <w:marLeft w:val="1166"/>
          <w:marRight w:val="0"/>
          <w:marTop w:val="0"/>
          <w:marBottom w:val="0"/>
          <w:divBdr>
            <w:top w:val="none" w:sz="0" w:space="0" w:color="auto"/>
            <w:left w:val="none" w:sz="0" w:space="0" w:color="auto"/>
            <w:bottom w:val="none" w:sz="0" w:space="0" w:color="auto"/>
            <w:right w:val="none" w:sz="0" w:space="0" w:color="auto"/>
          </w:divBdr>
        </w:div>
        <w:div w:id="2084182910">
          <w:marLeft w:val="1166"/>
          <w:marRight w:val="0"/>
          <w:marTop w:val="0"/>
          <w:marBottom w:val="0"/>
          <w:divBdr>
            <w:top w:val="none" w:sz="0" w:space="0" w:color="auto"/>
            <w:left w:val="none" w:sz="0" w:space="0" w:color="auto"/>
            <w:bottom w:val="none" w:sz="0" w:space="0" w:color="auto"/>
            <w:right w:val="none" w:sz="0" w:space="0" w:color="auto"/>
          </w:divBdr>
        </w:div>
        <w:div w:id="571353701">
          <w:marLeft w:val="1166"/>
          <w:marRight w:val="0"/>
          <w:marTop w:val="0"/>
          <w:marBottom w:val="0"/>
          <w:divBdr>
            <w:top w:val="none" w:sz="0" w:space="0" w:color="auto"/>
            <w:left w:val="none" w:sz="0" w:space="0" w:color="auto"/>
            <w:bottom w:val="none" w:sz="0" w:space="0" w:color="auto"/>
            <w:right w:val="none" w:sz="0" w:space="0" w:color="auto"/>
          </w:divBdr>
        </w:div>
      </w:divsChild>
    </w:div>
    <w:div w:id="1851261155">
      <w:bodyDiv w:val="1"/>
      <w:marLeft w:val="0"/>
      <w:marRight w:val="0"/>
      <w:marTop w:val="0"/>
      <w:marBottom w:val="0"/>
      <w:divBdr>
        <w:top w:val="none" w:sz="0" w:space="0" w:color="auto"/>
        <w:left w:val="none" w:sz="0" w:space="0" w:color="auto"/>
        <w:bottom w:val="none" w:sz="0" w:space="0" w:color="auto"/>
        <w:right w:val="none" w:sz="0" w:space="0" w:color="auto"/>
      </w:divBdr>
    </w:div>
    <w:div w:id="1925451492">
      <w:bodyDiv w:val="1"/>
      <w:marLeft w:val="0"/>
      <w:marRight w:val="0"/>
      <w:marTop w:val="0"/>
      <w:marBottom w:val="0"/>
      <w:divBdr>
        <w:top w:val="none" w:sz="0" w:space="0" w:color="auto"/>
        <w:left w:val="none" w:sz="0" w:space="0" w:color="auto"/>
        <w:bottom w:val="none" w:sz="0" w:space="0" w:color="auto"/>
        <w:right w:val="none" w:sz="0" w:space="0" w:color="auto"/>
      </w:divBdr>
    </w:div>
    <w:div w:id="2003894888">
      <w:bodyDiv w:val="1"/>
      <w:marLeft w:val="0"/>
      <w:marRight w:val="0"/>
      <w:marTop w:val="0"/>
      <w:marBottom w:val="0"/>
      <w:divBdr>
        <w:top w:val="none" w:sz="0" w:space="0" w:color="auto"/>
        <w:left w:val="none" w:sz="0" w:space="0" w:color="auto"/>
        <w:bottom w:val="none" w:sz="0" w:space="0" w:color="auto"/>
        <w:right w:val="none" w:sz="0" w:space="0" w:color="auto"/>
      </w:divBdr>
    </w:div>
    <w:div w:id="2022124410">
      <w:bodyDiv w:val="1"/>
      <w:marLeft w:val="0"/>
      <w:marRight w:val="0"/>
      <w:marTop w:val="0"/>
      <w:marBottom w:val="0"/>
      <w:divBdr>
        <w:top w:val="none" w:sz="0" w:space="0" w:color="auto"/>
        <w:left w:val="none" w:sz="0" w:space="0" w:color="auto"/>
        <w:bottom w:val="none" w:sz="0" w:space="0" w:color="auto"/>
        <w:right w:val="none" w:sz="0" w:space="0" w:color="auto"/>
      </w:divBdr>
    </w:div>
    <w:div w:id="209820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20-%20ILM_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59E614-FE52-46F9-A8C0-1679540A9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ILM_2017.dotx</Template>
  <TotalTime>302</TotalTime>
  <Pages>2</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Johnson</dc:creator>
  <cp:keywords/>
  <dc:description/>
  <cp:lastModifiedBy>S</cp:lastModifiedBy>
  <cp:revision>11</cp:revision>
  <cp:lastPrinted>2018-02-26T15:14:00Z</cp:lastPrinted>
  <dcterms:created xsi:type="dcterms:W3CDTF">2018-02-26T15:07:00Z</dcterms:created>
  <dcterms:modified xsi:type="dcterms:W3CDTF">2018-05-09T16:12:00Z</dcterms:modified>
</cp:coreProperties>
</file>