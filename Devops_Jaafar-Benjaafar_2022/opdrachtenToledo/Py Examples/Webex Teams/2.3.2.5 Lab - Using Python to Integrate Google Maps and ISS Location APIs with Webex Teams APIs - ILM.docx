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F1FD" w14:textId="0F2B3FAD" w:rsidR="004D36D7" w:rsidRDefault="00AC3BD4" w:rsidP="00FD4A68">
      <w:pPr>
        <w:pStyle w:val="LabTitle"/>
        <w:rPr>
          <w:rStyle w:val="LabTitleInstVersred"/>
        </w:rPr>
      </w:pPr>
      <w:r w:rsidRPr="00AC3BD4">
        <w:t xml:space="preserve">Lab - Using Python to Integrate </w:t>
      </w:r>
      <w:r w:rsidR="00D3376B">
        <w:t xml:space="preserve">Google Maps and ISS </w:t>
      </w:r>
      <w:r w:rsidR="00B47C97">
        <w:t>L</w:t>
      </w:r>
      <w:r w:rsidR="00D3376B">
        <w:t>ocation API</w:t>
      </w:r>
      <w:r w:rsidRPr="00AC3BD4">
        <w:t xml:space="preserve"> </w:t>
      </w:r>
      <w:r w:rsidR="00D3376B">
        <w:t>with</w:t>
      </w:r>
      <w:r w:rsidR="00D3376B" w:rsidRPr="00AC3BD4">
        <w:t xml:space="preserve"> </w:t>
      </w:r>
      <w:proofErr w:type="spellStart"/>
      <w:r w:rsidR="005A1217">
        <w:t>Webex</w:t>
      </w:r>
      <w:proofErr w:type="spellEnd"/>
      <w:r w:rsidR="005A1217">
        <w:t xml:space="preserve"> Teams</w:t>
      </w:r>
      <w:r w:rsidRPr="00AC3BD4">
        <w:t xml:space="preserve"> APIs</w:t>
      </w:r>
      <w:r w:rsidR="00652C34" w:rsidRPr="00652C34">
        <w:t xml:space="preserve"> </w:t>
      </w:r>
      <w:r w:rsidR="00D84BDA" w:rsidRPr="00FD4A68">
        <w:rPr>
          <w:rStyle w:val="LabTitleInstVersred"/>
        </w:rPr>
        <w:t>(Instructor Version)</w:t>
      </w:r>
    </w:p>
    <w:p w14:paraId="2EB41D24" w14:textId="65C60536" w:rsidR="000F3946" w:rsidRDefault="00C677F1" w:rsidP="00D9523F">
      <w:pPr>
        <w:pStyle w:val="InstNoteRed"/>
      </w:pPr>
      <w:r>
        <w:t xml:space="preserve">In this lab, students will learn how to use Python to integrate APIs from different applications. Students will modify Python code that simulates a bot tracking </w:t>
      </w:r>
      <w:r w:rsidR="00D3376B">
        <w:t xml:space="preserve">a </w:t>
      </w:r>
      <w:proofErr w:type="spellStart"/>
      <w:r w:rsidR="005A1217">
        <w:t>Webex</w:t>
      </w:r>
      <w:proofErr w:type="spellEnd"/>
      <w:r w:rsidR="005A1217">
        <w:t xml:space="preserve"> Teams</w:t>
      </w:r>
      <w:r w:rsidR="00D3376B">
        <w:t xml:space="preserve"> room for messages starting with the “/” character followed by a city name (e.g. /San Jose)</w:t>
      </w:r>
      <w:r>
        <w:t xml:space="preserve">. The code will </w:t>
      </w:r>
      <w:r w:rsidR="00D3376B">
        <w:t>first use the Google Maps API</w:t>
      </w:r>
      <w:r w:rsidR="00B47C97">
        <w:t xml:space="preserve"> that </w:t>
      </w:r>
      <w:r w:rsidR="00D3376B">
        <w:t>the students learned about in Chapter 1 to find the GPS coordinates of the city</w:t>
      </w:r>
      <w:r w:rsidR="00B47C97">
        <w:t>. Students will</w:t>
      </w:r>
      <w:r w:rsidR="00D3376B">
        <w:t xml:space="preserve"> then use the International Space Station (ISS) location</w:t>
      </w:r>
      <w:bookmarkStart w:id="0" w:name="_GoBack"/>
      <w:r w:rsidR="00D3376B">
        <w:t xml:space="preserve"> API service to find when the ISS </w:t>
      </w:r>
      <w:r w:rsidR="00B47C97">
        <w:t>will fly</w:t>
      </w:r>
      <w:r w:rsidR="00D3376B">
        <w:t xml:space="preserve"> over the area specified with the GPS coordinates</w:t>
      </w:r>
      <w:r>
        <w:t xml:space="preserve">. </w:t>
      </w:r>
      <w:r w:rsidR="00D3376B">
        <w:t xml:space="preserve">The results </w:t>
      </w:r>
      <w:r>
        <w:t xml:space="preserve">will </w:t>
      </w:r>
      <w:r w:rsidR="00D3376B">
        <w:t xml:space="preserve">be </w:t>
      </w:r>
      <w:r>
        <w:t>sen</w:t>
      </w:r>
      <w:r w:rsidR="00D3376B">
        <w:t>t</w:t>
      </w:r>
      <w:r>
        <w:t xml:space="preserve"> </w:t>
      </w:r>
      <w:r w:rsidR="00D3376B">
        <w:t xml:space="preserve">as </w:t>
      </w:r>
      <w:r>
        <w:t xml:space="preserve">a message to </w:t>
      </w:r>
      <w:r w:rsidR="00D3376B">
        <w:t>the</w:t>
      </w:r>
      <w:r>
        <w:t xml:space="preserve"> </w:t>
      </w:r>
      <w:proofErr w:type="spellStart"/>
      <w:r w:rsidR="005A1217">
        <w:t>Webex</w:t>
      </w:r>
      <w:proofErr w:type="spellEnd"/>
      <w:r w:rsidR="005A1217">
        <w:t xml:space="preserve"> Teams</w:t>
      </w:r>
      <w:r>
        <w:t xml:space="preserve"> Room. </w:t>
      </w:r>
    </w:p>
    <w:p w14:paraId="1BA35BAC" w14:textId="6123AE44" w:rsidR="00167C78" w:rsidRPr="009A1CF4" w:rsidRDefault="00C677F1" w:rsidP="00D9523F">
      <w:pPr>
        <w:pStyle w:val="InstNoteRed"/>
      </w:pPr>
      <w:r w:rsidRPr="0057143D">
        <w:rPr>
          <w:b/>
        </w:rPr>
        <w:t>Note:</w:t>
      </w:r>
      <w:r>
        <w:t xml:space="preserve"> This is for demonstration/lab purpose</w:t>
      </w:r>
      <w:bookmarkEnd w:id="0"/>
      <w:r>
        <w:t xml:space="preserve">s only. The file </w:t>
      </w:r>
      <w:r>
        <w:rPr>
          <w:b/>
        </w:rPr>
        <w:t>09</w:t>
      </w:r>
      <w:r w:rsidRPr="0057143D">
        <w:rPr>
          <w:b/>
        </w:rPr>
        <w:t>_</w:t>
      </w:r>
      <w:r w:rsidR="002474BF">
        <w:rPr>
          <w:b/>
        </w:rPr>
        <w:t>iss-flyo</w:t>
      </w:r>
      <w:r w:rsidR="00087E86">
        <w:rPr>
          <w:b/>
        </w:rPr>
        <w:t>v</w:t>
      </w:r>
      <w:r w:rsidR="002474BF">
        <w:rPr>
          <w:b/>
        </w:rPr>
        <w:t>er</w:t>
      </w:r>
      <w:r w:rsidRPr="0057143D">
        <w:rPr>
          <w:b/>
        </w:rPr>
        <w:t>-to-spark-</w:t>
      </w:r>
      <w:r w:rsidR="002474BF">
        <w:rPr>
          <w:b/>
        </w:rPr>
        <w:t>bot</w:t>
      </w:r>
      <w:r w:rsidRPr="0057143D">
        <w:rPr>
          <w:b/>
        </w:rPr>
        <w:t>_sol.py</w:t>
      </w:r>
      <w:r>
        <w:t xml:space="preserve"> contains actual code that functions as described here.</w:t>
      </w:r>
    </w:p>
    <w:p w14:paraId="650097CC" w14:textId="77777777" w:rsidR="00D778DF" w:rsidRPr="00E70096" w:rsidRDefault="00D778DF" w:rsidP="00E70096">
      <w:pPr>
        <w:pStyle w:val="LabSection"/>
      </w:pPr>
      <w:r w:rsidRPr="00E70096">
        <w:t>Objectives</w:t>
      </w:r>
    </w:p>
    <w:p w14:paraId="01403FF1" w14:textId="14BD9CF3" w:rsidR="00780492" w:rsidRPr="00780492" w:rsidRDefault="00CF64C9" w:rsidP="0058213B">
      <w:pPr>
        <w:pStyle w:val="BodyTextL25"/>
        <w:rPr>
          <w:b/>
        </w:rPr>
      </w:pPr>
      <w:r w:rsidRPr="00CF64C9">
        <w:t>In this lab, you will complete the following objectives:</w:t>
      </w:r>
    </w:p>
    <w:p w14:paraId="72349382" w14:textId="06CA57C3" w:rsidR="005B76FB" w:rsidRPr="002165BC" w:rsidRDefault="005B76FB" w:rsidP="0010766F">
      <w:pPr>
        <w:pStyle w:val="Bulletlevel1"/>
      </w:pPr>
      <w:r w:rsidRPr="005B76FB">
        <w:t>Use Postman</w:t>
      </w:r>
      <w:r w:rsidRPr="002165BC">
        <w:t xml:space="preserve"> with the </w:t>
      </w:r>
      <w:r w:rsidR="00D3376B">
        <w:t>International Space Station (ISS)</w:t>
      </w:r>
      <w:r w:rsidR="00D3376B" w:rsidRPr="002165BC">
        <w:t xml:space="preserve"> </w:t>
      </w:r>
      <w:r w:rsidR="00D3376B">
        <w:t>location</w:t>
      </w:r>
      <w:r w:rsidR="00D3376B" w:rsidRPr="002165BC">
        <w:t xml:space="preserve"> </w:t>
      </w:r>
      <w:r w:rsidRPr="002165BC">
        <w:t xml:space="preserve">API </w:t>
      </w:r>
      <w:r w:rsidR="00D3376B">
        <w:t>using latitude and longitude</w:t>
      </w:r>
      <w:r w:rsidR="00AC3BD4" w:rsidRPr="002165BC">
        <w:t>.</w:t>
      </w:r>
    </w:p>
    <w:p w14:paraId="431CF05D" w14:textId="43DB786B" w:rsidR="0058213B" w:rsidRPr="002165BC" w:rsidRDefault="0058213B" w:rsidP="0010766F">
      <w:pPr>
        <w:pStyle w:val="Bulletlevel1"/>
      </w:pPr>
      <w:r w:rsidRPr="002165BC">
        <w:t>Use Python to ask for the access token</w:t>
      </w:r>
      <w:r w:rsidR="00AC3BD4" w:rsidRPr="002165BC">
        <w:t>.</w:t>
      </w:r>
    </w:p>
    <w:p w14:paraId="18E1C351" w14:textId="25F0B010" w:rsidR="00780492" w:rsidRPr="002165BC" w:rsidRDefault="000F3946" w:rsidP="0010766F">
      <w:pPr>
        <w:pStyle w:val="Bulletlevel1"/>
      </w:pPr>
      <w:r w:rsidRPr="002165BC">
        <w:t>Add the URL for</w:t>
      </w:r>
      <w:r w:rsidR="00780492" w:rsidRPr="002165BC">
        <w:t xml:space="preserve"> the </w:t>
      </w:r>
      <w:r w:rsidR="00924B22">
        <w:t xml:space="preserve">Cisco </w:t>
      </w:r>
      <w:proofErr w:type="spellStart"/>
      <w:r w:rsidR="005A1217">
        <w:t>Webex</w:t>
      </w:r>
      <w:proofErr w:type="spellEnd"/>
      <w:r w:rsidR="00924B22">
        <w:t xml:space="preserve"> Teams</w:t>
      </w:r>
      <w:r w:rsidR="00780492" w:rsidRPr="002165BC">
        <w:t xml:space="preserve"> </w:t>
      </w:r>
      <w:r w:rsidR="0058213B" w:rsidRPr="002165BC">
        <w:t>List Rooms</w:t>
      </w:r>
      <w:r w:rsidRPr="002165BC">
        <w:t xml:space="preserve"> API endpoint</w:t>
      </w:r>
      <w:r w:rsidR="00AC3BD4" w:rsidRPr="002165BC">
        <w:t>.</w:t>
      </w:r>
    </w:p>
    <w:p w14:paraId="687B4A2C" w14:textId="5C93BD45" w:rsidR="000F3946" w:rsidRPr="002165BC" w:rsidRDefault="002474BF" w:rsidP="0010766F">
      <w:pPr>
        <w:pStyle w:val="Bulletlevel1"/>
      </w:pPr>
      <w:r>
        <w:t xml:space="preserve">Use the Google Maps API service to get the GPS coordinates (latitude and longitude) </w:t>
      </w:r>
      <w:r w:rsidR="00B47C97">
        <w:t>of</w:t>
      </w:r>
      <w:r>
        <w:t xml:space="preserve"> a specified city.</w:t>
      </w:r>
    </w:p>
    <w:p w14:paraId="5440B90E" w14:textId="31279157" w:rsidR="000F3946" w:rsidRPr="002165BC" w:rsidRDefault="002474BF" w:rsidP="0010766F">
      <w:pPr>
        <w:pStyle w:val="Bulletlevel1"/>
      </w:pPr>
      <w:r>
        <w:t>Use the location API to find the next</w:t>
      </w:r>
      <w:r w:rsidR="00B47C97">
        <w:t xml:space="preserve"> time the ISS will</w:t>
      </w:r>
      <w:r>
        <w:t xml:space="preserve"> fly</w:t>
      </w:r>
      <w:r w:rsidR="00B47C97">
        <w:t xml:space="preserve"> </w:t>
      </w:r>
      <w:r>
        <w:t>over the specified city.</w:t>
      </w:r>
    </w:p>
    <w:p w14:paraId="6F6C3C09" w14:textId="7D617D71" w:rsidR="000F3946" w:rsidRPr="000F3946" w:rsidRDefault="000F3946" w:rsidP="0010766F">
      <w:pPr>
        <w:pStyle w:val="Bulletlevel1"/>
      </w:pPr>
      <w:r w:rsidRPr="002165BC">
        <w:t xml:space="preserve">Add the URL for the </w:t>
      </w:r>
      <w:r w:rsidR="00924B22">
        <w:t xml:space="preserve">Cisco </w:t>
      </w:r>
      <w:proofErr w:type="spellStart"/>
      <w:r w:rsidR="005A1217">
        <w:t>Webex</w:t>
      </w:r>
      <w:proofErr w:type="spellEnd"/>
      <w:r w:rsidR="00924B22">
        <w:t xml:space="preserve"> Teams</w:t>
      </w:r>
      <w:r w:rsidRPr="000F3946">
        <w:t xml:space="preserve"> messages endpoint</w:t>
      </w:r>
      <w:r w:rsidR="00B47C97">
        <w:t>.</w:t>
      </w:r>
    </w:p>
    <w:p w14:paraId="0BABB52A" w14:textId="3B6CF1E0" w:rsidR="00843789" w:rsidRDefault="00843789" w:rsidP="00124C21">
      <w:pPr>
        <w:pStyle w:val="LabSection"/>
        <w:keepNext/>
        <w:widowControl/>
      </w:pPr>
      <w:r>
        <w:t>Background / Scenario</w:t>
      </w:r>
    </w:p>
    <w:p w14:paraId="3CE29BC0" w14:textId="2B5A638A" w:rsidR="00824E0F" w:rsidRDefault="00824E0F" w:rsidP="002165BC">
      <w:pPr>
        <w:pStyle w:val="BodyTextL25"/>
      </w:pPr>
      <w:r>
        <w:t xml:space="preserve">Python can be used to integrate API calls from different </w:t>
      </w:r>
      <w:r w:rsidR="00CD4BD9">
        <w:t>services</w:t>
      </w:r>
      <w:r>
        <w:t>. In this lab</w:t>
      </w:r>
      <w:r w:rsidR="009A31FA">
        <w:t>,</w:t>
      </w:r>
      <w:r>
        <w:t xml:space="preserve"> you will edit and modify Python code that uses </w:t>
      </w:r>
      <w:r w:rsidR="002474BF">
        <w:t>Google Maps</w:t>
      </w:r>
      <w:r>
        <w:t xml:space="preserve"> </w:t>
      </w:r>
      <w:r w:rsidR="002474BF">
        <w:t xml:space="preserve">and ISS location </w:t>
      </w:r>
      <w:r>
        <w:t>API</w:t>
      </w:r>
      <w:r w:rsidR="00CD4BD9">
        <w:t>s</w:t>
      </w:r>
      <w:r>
        <w:t xml:space="preserve">. The code continuously checks </w:t>
      </w:r>
      <w:r w:rsidR="00CD4BD9">
        <w:t xml:space="preserve">for messages in a user specified </w:t>
      </w:r>
      <w:proofErr w:type="spellStart"/>
      <w:r w:rsidR="005A1217">
        <w:t>Webex</w:t>
      </w:r>
      <w:proofErr w:type="spellEnd"/>
      <w:r w:rsidR="005A1217">
        <w:t xml:space="preserve"> Teams</w:t>
      </w:r>
      <w:r w:rsidR="00CD4BD9">
        <w:t xml:space="preserve"> room starting with “/” followed by a city name (e.g. /San Jose)</w:t>
      </w:r>
      <w:r>
        <w:t xml:space="preserve">. When </w:t>
      </w:r>
      <w:r w:rsidR="00CD4BD9">
        <w:t xml:space="preserve">such message is found, the city name is extracted and in a first step, it is used with the Google Maps API service to get the GPS coordinates in </w:t>
      </w:r>
      <w:r w:rsidR="00B47C97">
        <w:t xml:space="preserve">the </w:t>
      </w:r>
      <w:r w:rsidR="00CD4BD9">
        <w:t xml:space="preserve">form of latitude and longitude of the specified city. In the second step, the latitude and longitude </w:t>
      </w:r>
      <w:r w:rsidR="00B47C97">
        <w:t>are</w:t>
      </w:r>
      <w:r w:rsidR="00CD4BD9">
        <w:t xml:space="preserve"> used with the ISS location API to find the date and time of the next </w:t>
      </w:r>
      <w:r w:rsidR="00B47C97">
        <w:t xml:space="preserve">the ISS will </w:t>
      </w:r>
      <w:r w:rsidR="00CD4BD9">
        <w:t>fly</w:t>
      </w:r>
      <w:r w:rsidR="00B47C97">
        <w:t xml:space="preserve"> </w:t>
      </w:r>
      <w:r w:rsidR="00CD4BD9">
        <w:t xml:space="preserve">over the specified coordinates. In the last step, a summary message is sent back to the </w:t>
      </w:r>
      <w:proofErr w:type="spellStart"/>
      <w:r w:rsidR="005A1217">
        <w:t>Webex</w:t>
      </w:r>
      <w:proofErr w:type="spellEnd"/>
      <w:r w:rsidR="005A1217">
        <w:t xml:space="preserve"> Teams</w:t>
      </w:r>
      <w:r w:rsidR="00CD4BD9">
        <w:t xml:space="preserve"> room informing about the next flyover of the ISS over the queried city.</w:t>
      </w:r>
    </w:p>
    <w:p w14:paraId="2556A98A" w14:textId="70777ABC" w:rsidR="005B76FB" w:rsidRPr="00780492" w:rsidRDefault="00761D42" w:rsidP="005B76FB">
      <w:pPr>
        <w:pStyle w:val="BodyTextL25Bold"/>
        <w:rPr>
          <w:b w:val="0"/>
        </w:rPr>
      </w:pPr>
      <w:r>
        <w:rPr>
          <w:b w:val="0"/>
        </w:rPr>
        <w:t>When completed, t</w:t>
      </w:r>
      <w:r w:rsidR="005B76FB" w:rsidRPr="00780492">
        <w:rPr>
          <w:b w:val="0"/>
        </w:rPr>
        <w:t xml:space="preserve">he </w:t>
      </w:r>
      <w:r w:rsidR="005B76FB" w:rsidRPr="00761D42">
        <w:t>09_</w:t>
      </w:r>
      <w:r w:rsidR="00087E86">
        <w:t>iss-flyover</w:t>
      </w:r>
      <w:r w:rsidR="005B76FB" w:rsidRPr="00761D42">
        <w:t>-to-</w:t>
      </w:r>
      <w:r w:rsidR="002837AB">
        <w:t>webex_teams</w:t>
      </w:r>
      <w:r w:rsidR="00087E86">
        <w:t>-bot</w:t>
      </w:r>
      <w:r w:rsidR="005B76FB" w:rsidRPr="00761D42">
        <w:t>.py</w:t>
      </w:r>
      <w:r w:rsidR="005B76FB" w:rsidRPr="00780492">
        <w:rPr>
          <w:b w:val="0"/>
        </w:rPr>
        <w:t xml:space="preserve"> program will:</w:t>
      </w:r>
    </w:p>
    <w:p w14:paraId="08B2DC31" w14:textId="302B2CAF" w:rsidR="005B76FB" w:rsidRPr="00780492" w:rsidRDefault="005B76FB" w:rsidP="00836847">
      <w:pPr>
        <w:pStyle w:val="Bulletlevel1"/>
        <w:rPr>
          <w:b/>
        </w:rPr>
      </w:pPr>
      <w:r w:rsidRPr="00780492">
        <w:t>Ask the user</w:t>
      </w:r>
      <w:r w:rsidR="00943E85">
        <w:t>s</w:t>
      </w:r>
      <w:r w:rsidRPr="00780492">
        <w:t xml:space="preserve"> for their access token or to use the hard-coded access token</w:t>
      </w:r>
      <w:r w:rsidR="00087E86">
        <w:t>.</w:t>
      </w:r>
    </w:p>
    <w:p w14:paraId="50B5FB19" w14:textId="618D0784" w:rsidR="005B76FB" w:rsidRPr="00780492" w:rsidRDefault="005B76FB" w:rsidP="00836847">
      <w:pPr>
        <w:pStyle w:val="Bulletlevel1"/>
        <w:rPr>
          <w:b/>
        </w:rPr>
      </w:pPr>
      <w:r w:rsidRPr="00780492">
        <w:t xml:space="preserve">Display a list of the user's </w:t>
      </w:r>
      <w:proofErr w:type="spellStart"/>
      <w:r w:rsidR="005A1217">
        <w:t>Webex</w:t>
      </w:r>
      <w:proofErr w:type="spellEnd"/>
      <w:r w:rsidR="005A1217">
        <w:t xml:space="preserve"> Teams</w:t>
      </w:r>
      <w:r w:rsidRPr="00780492">
        <w:t xml:space="preserve"> rooms</w:t>
      </w:r>
      <w:r w:rsidR="00087E86">
        <w:t>.</w:t>
      </w:r>
    </w:p>
    <w:p w14:paraId="706EC9DE" w14:textId="0D7AD36A" w:rsidR="005B76FB" w:rsidRPr="00780492" w:rsidRDefault="005B76FB" w:rsidP="00836847">
      <w:pPr>
        <w:pStyle w:val="Bulletlevel1"/>
        <w:rPr>
          <w:b/>
        </w:rPr>
      </w:pPr>
      <w:r w:rsidRPr="00780492">
        <w:t xml:space="preserve">Ask the user which </w:t>
      </w:r>
      <w:proofErr w:type="spellStart"/>
      <w:r w:rsidR="005A1217">
        <w:t>Webex</w:t>
      </w:r>
      <w:proofErr w:type="spellEnd"/>
      <w:r w:rsidR="005A1217">
        <w:t xml:space="preserve"> Teams</w:t>
      </w:r>
      <w:r w:rsidRPr="00780492">
        <w:t xml:space="preserve"> room to </w:t>
      </w:r>
      <w:r w:rsidR="00087E86">
        <w:t>monitor for the queries starting with “/”.</w:t>
      </w:r>
    </w:p>
    <w:p w14:paraId="581B106B" w14:textId="57905EF2" w:rsidR="00761D42" w:rsidRDefault="00087E86" w:rsidP="00836847">
      <w:pPr>
        <w:pStyle w:val="Bulletlevel1"/>
        <w:rPr>
          <w:b/>
        </w:rPr>
      </w:pPr>
      <w:r>
        <w:t>Extract the city name of a message starting with “/” (e.g. /San Jose -&gt; San Jose)</w:t>
      </w:r>
    </w:p>
    <w:p w14:paraId="6543370B" w14:textId="4CBB84BB" w:rsidR="005B76FB" w:rsidRPr="00780492" w:rsidRDefault="00761D42" w:rsidP="00836847">
      <w:pPr>
        <w:pStyle w:val="Bulletlevel1"/>
        <w:rPr>
          <w:b/>
        </w:rPr>
      </w:pPr>
      <w:r>
        <w:t xml:space="preserve">Request </w:t>
      </w:r>
      <w:r w:rsidR="00087E86">
        <w:t>the latitude and longitude of a specified city using the Google Maps API</w:t>
      </w:r>
      <w:r>
        <w:t>.</w:t>
      </w:r>
    </w:p>
    <w:p w14:paraId="5EA38254" w14:textId="30262859" w:rsidR="005B76FB" w:rsidRPr="00780492" w:rsidRDefault="00087E86" w:rsidP="00836847">
      <w:pPr>
        <w:pStyle w:val="Bulletlevel1"/>
        <w:rPr>
          <w:b/>
        </w:rPr>
      </w:pPr>
      <w:r>
        <w:t>Request the next flyover date and time using the ISS location API.</w:t>
      </w:r>
    </w:p>
    <w:p w14:paraId="12C0EEC1" w14:textId="5C52CA69" w:rsidR="00824E0F" w:rsidRPr="00BC5E33" w:rsidRDefault="005B76FB" w:rsidP="00836847">
      <w:pPr>
        <w:pStyle w:val="Bulletlevel1"/>
        <w:rPr>
          <w:b/>
        </w:rPr>
      </w:pPr>
      <w:r w:rsidRPr="00761D42">
        <w:t xml:space="preserve">Send the </w:t>
      </w:r>
      <w:r w:rsidR="00087E86">
        <w:t>next ISS flyover</w:t>
      </w:r>
      <w:r w:rsidR="00C135D5">
        <w:t xml:space="preserve"> information</w:t>
      </w:r>
      <w:r w:rsidRPr="00761D42">
        <w:t xml:space="preserve"> </w:t>
      </w:r>
      <w:r w:rsidR="00087E86">
        <w:t xml:space="preserve">back </w:t>
      </w:r>
      <w:r w:rsidRPr="00761D42">
        <w:t xml:space="preserve">to the </w:t>
      </w:r>
      <w:r w:rsidR="0091571E">
        <w:t xml:space="preserve">specified </w:t>
      </w:r>
      <w:proofErr w:type="spellStart"/>
      <w:r w:rsidR="005A1217">
        <w:t>Webex</w:t>
      </w:r>
      <w:proofErr w:type="spellEnd"/>
      <w:r w:rsidR="005A1217">
        <w:t xml:space="preserve"> Teams</w:t>
      </w:r>
      <w:r w:rsidRPr="00761D42">
        <w:t xml:space="preserve"> room</w:t>
      </w:r>
      <w:r w:rsidR="00087E86">
        <w:t>.</w:t>
      </w:r>
    </w:p>
    <w:p w14:paraId="09B7CB6B" w14:textId="5EAC9182" w:rsidR="00087E86" w:rsidRPr="00761D42" w:rsidRDefault="00F76B76" w:rsidP="00BC5E33">
      <w:pPr>
        <w:pStyle w:val="Bulletlevel1"/>
        <w:numPr>
          <w:ilvl w:val="0"/>
          <w:numId w:val="0"/>
        </w:numPr>
        <w:ind w:left="360"/>
        <w:rPr>
          <w:b/>
        </w:rPr>
      </w:pPr>
      <w:r w:rsidRPr="00F76B76">
        <w:rPr>
          <w:b/>
          <w:noProof/>
        </w:rPr>
        <w:lastRenderedPageBreak/>
        <w:drawing>
          <wp:inline distT="0" distB="0" distL="0" distR="0" wp14:anchorId="1D570CEF" wp14:editId="2B93842D">
            <wp:extent cx="6071937" cy="3638202"/>
            <wp:effectExtent l="0" t="0" r="5080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310" cy="36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16F9" w14:textId="77777777" w:rsidR="00D778DF" w:rsidRPr="00E70096" w:rsidRDefault="00D778DF" w:rsidP="00124C21">
      <w:pPr>
        <w:pStyle w:val="LabSection"/>
        <w:keepNext/>
        <w:widowControl/>
      </w:pPr>
      <w:r w:rsidRPr="00E70096">
        <w:t>Required Resources</w:t>
      </w:r>
    </w:p>
    <w:p w14:paraId="340ACD7F" w14:textId="146CC58D" w:rsidR="00AC3BD4" w:rsidRPr="002165BC" w:rsidRDefault="00924B22" w:rsidP="002165BC">
      <w:pPr>
        <w:pStyle w:val="Bulletlevel1"/>
      </w:pPr>
      <w:r>
        <w:t xml:space="preserve">Cisco </w:t>
      </w:r>
      <w:proofErr w:type="spellStart"/>
      <w:r w:rsidR="005A1217">
        <w:t>Webex</w:t>
      </w:r>
      <w:proofErr w:type="spellEnd"/>
      <w:r>
        <w:t xml:space="preserve"> Teams</w:t>
      </w:r>
      <w:r w:rsidR="00AC3BD4" w:rsidRPr="002165BC">
        <w:t xml:space="preserve"> account</w:t>
      </w:r>
    </w:p>
    <w:p w14:paraId="1D7A41E1" w14:textId="77777777" w:rsidR="00AC3BD4" w:rsidRPr="002165BC" w:rsidRDefault="00AC3BD4" w:rsidP="002165BC">
      <w:pPr>
        <w:pStyle w:val="Bulletlevel1"/>
      </w:pPr>
      <w:r w:rsidRPr="002165BC">
        <w:t>Postman application</w:t>
      </w:r>
    </w:p>
    <w:p w14:paraId="763E05D0" w14:textId="51958999" w:rsidR="00AC3BD4" w:rsidRPr="002165BC" w:rsidRDefault="00924B22" w:rsidP="002165BC">
      <w:pPr>
        <w:pStyle w:val="Bulletlevel1"/>
      </w:pPr>
      <w:r>
        <w:t xml:space="preserve">Cisco </w:t>
      </w:r>
      <w:proofErr w:type="spellStart"/>
      <w:r w:rsidR="005A1217">
        <w:t>Webex</w:t>
      </w:r>
      <w:proofErr w:type="spellEnd"/>
      <w:r>
        <w:t xml:space="preserve"> Teams</w:t>
      </w:r>
      <w:r w:rsidR="00AC3BD4" w:rsidRPr="002165BC">
        <w:t xml:space="preserve"> desktop application</w:t>
      </w:r>
    </w:p>
    <w:p w14:paraId="4471FBCA" w14:textId="77777777" w:rsidR="00AC3BD4" w:rsidRPr="002165BC" w:rsidRDefault="00AC3BD4" w:rsidP="002165BC">
      <w:pPr>
        <w:pStyle w:val="Bulletlevel1"/>
      </w:pPr>
      <w:r w:rsidRPr="002165BC">
        <w:t>Python 3 with IDLE</w:t>
      </w:r>
    </w:p>
    <w:p w14:paraId="63D55EB4" w14:textId="77777777" w:rsidR="00AC3BD4" w:rsidRDefault="00AC3BD4" w:rsidP="002165BC">
      <w:pPr>
        <w:pStyle w:val="Bulletlevel1"/>
      </w:pPr>
      <w:r w:rsidRPr="002165BC">
        <w:t>Python cod</w:t>
      </w:r>
      <w:r>
        <w:t>e files</w:t>
      </w:r>
    </w:p>
    <w:p w14:paraId="15857570" w14:textId="0FD8E49F" w:rsidR="00F67625" w:rsidRDefault="001B2631" w:rsidP="002165BC">
      <w:pPr>
        <w:pStyle w:val="BodyTextL25"/>
      </w:pPr>
      <w:r w:rsidRPr="004C6C3B">
        <w:rPr>
          <w:b/>
        </w:rPr>
        <w:t>Note</w:t>
      </w:r>
      <w:r>
        <w:t>: T</w:t>
      </w:r>
      <w:r w:rsidRPr="001B2631">
        <w:t xml:space="preserve">o protect </w:t>
      </w:r>
      <w:r>
        <w:t xml:space="preserve">application environments like </w:t>
      </w:r>
      <w:proofErr w:type="spellStart"/>
      <w:r w:rsidR="005A1217">
        <w:rPr>
          <w:bCs/>
        </w:rPr>
        <w:t>Webex</w:t>
      </w:r>
      <w:proofErr w:type="spellEnd"/>
      <w:r w:rsidR="005A1217">
        <w:rPr>
          <w:bCs/>
        </w:rPr>
        <w:t xml:space="preserve"> Teams</w:t>
      </w:r>
      <w:r w:rsidR="00124C21">
        <w:t xml:space="preserve"> </w:t>
      </w:r>
      <w:r>
        <w:t>from bots or malicious access attempts</w:t>
      </w:r>
      <w:r w:rsidRPr="001B2631">
        <w:t xml:space="preserve">, </w:t>
      </w:r>
      <w:r>
        <w:t xml:space="preserve">most APIs </w:t>
      </w:r>
      <w:r w:rsidRPr="001B2631">
        <w:rPr>
          <w:bCs/>
        </w:rPr>
        <w:t>rate limit</w:t>
      </w:r>
      <w:r>
        <w:rPr>
          <w:bCs/>
        </w:rPr>
        <w:t xml:space="preserve"> availability</w:t>
      </w:r>
      <w:r w:rsidRPr="001B2631">
        <w:t>.</w:t>
      </w:r>
      <w:r>
        <w:t xml:space="preserve"> If you make a large number of the same API calls</w:t>
      </w:r>
      <w:r w:rsidR="00124C21">
        <w:t>,</w:t>
      </w:r>
      <w:r>
        <w:t xml:space="preserve"> your API call </w:t>
      </w:r>
      <w:r w:rsidR="006D06FB">
        <w:t>may be</w:t>
      </w:r>
      <w:r>
        <w:t xml:space="preserve"> blocked for a specific amount of time. The </w:t>
      </w:r>
      <w:r w:rsidR="00A45477">
        <w:t>timeout</w:t>
      </w:r>
      <w:r>
        <w:t xml:space="preserve"> is usually less than 5 minutes.</w:t>
      </w:r>
    </w:p>
    <w:p w14:paraId="3C3CAA37" w14:textId="3383736B" w:rsidR="0032034D" w:rsidRDefault="00B24CDD" w:rsidP="0032034D">
      <w:pPr>
        <w:pStyle w:val="StepHead"/>
      </w:pPr>
      <w:r>
        <w:t>Us</w:t>
      </w:r>
      <w:r w:rsidR="005B76FB">
        <w:t>e</w:t>
      </w:r>
      <w:r>
        <w:t xml:space="preserve"> Postman with the </w:t>
      </w:r>
      <w:r w:rsidR="00087E86">
        <w:t>ISS location</w:t>
      </w:r>
      <w:r>
        <w:t xml:space="preserve"> API</w:t>
      </w:r>
      <w:r w:rsidR="00CF64C9">
        <w:t>.</w:t>
      </w:r>
      <w:r>
        <w:t xml:space="preserve"> </w:t>
      </w:r>
    </w:p>
    <w:p w14:paraId="133731E1" w14:textId="54EFA789" w:rsidR="00F365E7" w:rsidRDefault="00AC3BD4" w:rsidP="00A25E3B">
      <w:pPr>
        <w:pStyle w:val="BodyTextL25"/>
      </w:pPr>
      <w:r>
        <w:t>In this step, you will use Postman to m</w:t>
      </w:r>
      <w:r w:rsidR="00A173FF">
        <w:t>ake a request to</w:t>
      </w:r>
      <w:r w:rsidR="006B3E17">
        <w:t xml:space="preserve"> </w:t>
      </w:r>
      <w:r w:rsidR="00F365E7">
        <w:t xml:space="preserve">the </w:t>
      </w:r>
      <w:r w:rsidR="00087E86">
        <w:t>ISS location</w:t>
      </w:r>
      <w:r w:rsidR="00F365E7">
        <w:t xml:space="preserve"> API</w:t>
      </w:r>
      <w:r w:rsidR="006B3E17">
        <w:t xml:space="preserve"> </w:t>
      </w:r>
      <w:r w:rsidR="00543B4A">
        <w:t>and</w:t>
      </w:r>
      <w:r w:rsidR="00A173FF">
        <w:t xml:space="preserve"> examine</w:t>
      </w:r>
      <w:r w:rsidR="00543B4A">
        <w:t xml:space="preserve"> the returned JSON data</w:t>
      </w:r>
      <w:r w:rsidR="00F365E7">
        <w:t>.</w:t>
      </w:r>
    </w:p>
    <w:p w14:paraId="79B10937" w14:textId="3E6E3669" w:rsidR="00BF0E9D" w:rsidRDefault="00F67625" w:rsidP="00BF0E9D">
      <w:pPr>
        <w:pStyle w:val="SubStepAlpha"/>
        <w:keepNext/>
      </w:pPr>
      <w:r>
        <w:lastRenderedPageBreak/>
        <w:t xml:space="preserve">Use the Google </w:t>
      </w:r>
      <w:r w:rsidR="002563F1">
        <w:t>Maps</w:t>
      </w:r>
      <w:r>
        <w:t xml:space="preserve"> API (as introduced in Chapter 1) to discover the GPS coordinates </w:t>
      </w:r>
      <w:r w:rsidR="00DF6EBE">
        <w:t>for</w:t>
      </w:r>
      <w:r>
        <w:t xml:space="preserve"> “San Jose”</w:t>
      </w:r>
      <w:r w:rsidR="00DF6EBE">
        <w:t>.</w:t>
      </w:r>
      <w:r w:rsidR="00A32966">
        <w:t xml:space="preserve"> </w:t>
      </w:r>
      <w:hyperlink r:id="rId9" w:history="1">
        <w:r w:rsidRPr="00F67625">
          <w:rPr>
            <w:rStyle w:val="Hyperlink"/>
          </w:rPr>
          <w:t>http://maps.googleapis.com/maps/api/geocode/json?address=San Jose</w:t>
        </w:r>
      </w:hyperlink>
      <w:r>
        <w:t xml:space="preserve"> </w:t>
      </w:r>
    </w:p>
    <w:p w14:paraId="1C2BCBE4" w14:textId="02225204" w:rsidR="00F67625" w:rsidRDefault="00F67625" w:rsidP="00A32966">
      <w:pPr>
        <w:pStyle w:val="Visual"/>
      </w:pPr>
      <w:r w:rsidRPr="00A32966">
        <w:rPr>
          <w:noProof/>
        </w:rPr>
        <w:drawing>
          <wp:inline distT="0" distB="0" distL="0" distR="0" wp14:anchorId="08A9FE5A" wp14:editId="7C8F73C5">
            <wp:extent cx="5029458" cy="412771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CFA0" w14:textId="07B8F7DE" w:rsidR="0032034D" w:rsidRDefault="00431B4B" w:rsidP="00B77634">
      <w:pPr>
        <w:pStyle w:val="SubStepAlpha"/>
      </w:pPr>
      <w:r>
        <w:t xml:space="preserve">Start </w:t>
      </w:r>
      <w:r w:rsidRPr="00B77634">
        <w:rPr>
          <w:b/>
        </w:rPr>
        <w:t>Postman</w:t>
      </w:r>
      <w:r w:rsidR="00DF6EBE">
        <w:t xml:space="preserve"> and create a new tab under </w:t>
      </w:r>
      <w:r w:rsidR="00DF6EBE" w:rsidRPr="00DF6EBE">
        <w:rPr>
          <w:b/>
        </w:rPr>
        <w:t>Builder</w:t>
      </w:r>
      <w:r w:rsidR="00DF6EBE">
        <w:t>.</w:t>
      </w:r>
    </w:p>
    <w:p w14:paraId="6CE6B36F" w14:textId="43447EBC" w:rsidR="00431B4B" w:rsidRDefault="00DF6EBE" w:rsidP="00087E86">
      <w:pPr>
        <w:pStyle w:val="SubStepAlpha"/>
      </w:pPr>
      <w:r>
        <w:t>You will use t</w:t>
      </w:r>
      <w:r w:rsidR="00431B4B">
        <w:t>he</w:t>
      </w:r>
      <w:r>
        <w:t xml:space="preserve"> default</w:t>
      </w:r>
      <w:r w:rsidR="00431B4B">
        <w:t xml:space="preserve"> </w:t>
      </w:r>
      <w:r w:rsidR="00F063EA">
        <w:t>HTTP</w:t>
      </w:r>
      <w:r>
        <w:t xml:space="preserve"> GET</w:t>
      </w:r>
      <w:r w:rsidR="00F063EA">
        <w:t xml:space="preserve"> method</w:t>
      </w:r>
      <w:r>
        <w:t>. A</w:t>
      </w:r>
      <w:r w:rsidR="00F063EA">
        <w:t>dd</w:t>
      </w:r>
      <w:r w:rsidR="002563F1">
        <w:t xml:space="preserve"> the</w:t>
      </w:r>
      <w:r w:rsidR="00F063EA">
        <w:t xml:space="preserve"> URL </w:t>
      </w:r>
      <w:r w:rsidR="00087E86" w:rsidRPr="00087E86">
        <w:rPr>
          <w:b/>
        </w:rPr>
        <w:t>http://api.open-notify.org/iss-pass.json</w:t>
      </w:r>
      <w:r w:rsidR="002563F1" w:rsidRPr="002563F1">
        <w:t>.</w:t>
      </w:r>
    </w:p>
    <w:p w14:paraId="26514741" w14:textId="77777777" w:rsidR="00BF0E9D" w:rsidRDefault="00373629" w:rsidP="00373629">
      <w:pPr>
        <w:pStyle w:val="SubStepAlpha"/>
      </w:pPr>
      <w:r>
        <w:t xml:space="preserve">The </w:t>
      </w:r>
      <w:r w:rsidR="00F67625">
        <w:t xml:space="preserve">ISS location </w:t>
      </w:r>
      <w:r>
        <w:t xml:space="preserve">API requires the </w:t>
      </w:r>
      <w:proofErr w:type="spellStart"/>
      <w:r w:rsidRPr="00BC5E33">
        <w:rPr>
          <w:b/>
        </w:rPr>
        <w:t>lat</w:t>
      </w:r>
      <w:proofErr w:type="spellEnd"/>
      <w:r>
        <w:t xml:space="preserve"> and </w:t>
      </w:r>
      <w:proofErr w:type="spellStart"/>
      <w:r w:rsidR="003D54B4">
        <w:rPr>
          <w:b/>
        </w:rPr>
        <w:t>lon</w:t>
      </w:r>
      <w:proofErr w:type="spellEnd"/>
      <w:r>
        <w:t xml:space="preserve"> GET parameters for the latitude and longitude coordinates to discover </w:t>
      </w:r>
      <w:r w:rsidR="00F67625">
        <w:t>when the ISS flies over that place</w:t>
      </w:r>
      <w:r>
        <w:t xml:space="preserve">. </w:t>
      </w:r>
    </w:p>
    <w:p w14:paraId="04141DCC" w14:textId="0FBC97E6" w:rsidR="00A32966" w:rsidRPr="00A32966" w:rsidRDefault="00373629" w:rsidP="00A32966">
      <w:pPr>
        <w:pStyle w:val="BodyTextL50"/>
        <w:keepNext/>
      </w:pPr>
      <w:r>
        <w:t xml:space="preserve">You can find the API documentation at </w:t>
      </w:r>
      <w:hyperlink r:id="rId11" w:history="1">
        <w:r w:rsidRPr="007679C5">
          <w:rPr>
            <w:rStyle w:val="Hyperlink"/>
          </w:rPr>
          <w:t>http://open-notify-api.readthedocs.io/en/latest/iss_pass.html</w:t>
        </w:r>
      </w:hyperlink>
      <w:r w:rsidR="00A32966" w:rsidRPr="00A32966">
        <w:t>.</w:t>
      </w:r>
    </w:p>
    <w:p w14:paraId="30BB605A" w14:textId="00A1A9EE" w:rsidR="00821059" w:rsidRDefault="00821059" w:rsidP="00906246">
      <w:pPr>
        <w:pStyle w:val="Bulletlevel12"/>
      </w:pPr>
      <w:r>
        <w:t xml:space="preserve">Select </w:t>
      </w:r>
      <w:r w:rsidR="00373629">
        <w:rPr>
          <w:b/>
        </w:rPr>
        <w:t>Params</w:t>
      </w:r>
      <w:r w:rsidR="00A32966" w:rsidRPr="00A32966">
        <w:t>.</w:t>
      </w:r>
    </w:p>
    <w:p w14:paraId="280DD579" w14:textId="17DA56BC" w:rsidR="00821059" w:rsidRDefault="00280071" w:rsidP="00906246">
      <w:pPr>
        <w:pStyle w:val="Bulletlevel12"/>
      </w:pPr>
      <w:r>
        <w:t xml:space="preserve">In the </w:t>
      </w:r>
      <w:r w:rsidR="00821059" w:rsidRPr="00821059">
        <w:rPr>
          <w:b/>
        </w:rPr>
        <w:t>Key</w:t>
      </w:r>
      <w:r>
        <w:rPr>
          <w:b/>
        </w:rPr>
        <w:t xml:space="preserve"> </w:t>
      </w:r>
      <w:r w:rsidRPr="00B77634">
        <w:t>field</w:t>
      </w:r>
      <w:r w:rsidR="00821059">
        <w:t xml:space="preserve">, </w:t>
      </w:r>
      <w:r>
        <w:t xml:space="preserve">enter </w:t>
      </w:r>
      <w:proofErr w:type="spellStart"/>
      <w:r w:rsidR="00373629">
        <w:rPr>
          <w:b/>
        </w:rPr>
        <w:t>lat</w:t>
      </w:r>
      <w:proofErr w:type="spellEnd"/>
      <w:r w:rsidR="00373629">
        <w:t xml:space="preserve"> for latitude</w:t>
      </w:r>
      <w:r w:rsidRPr="00A25E3B">
        <w:t>.</w:t>
      </w:r>
    </w:p>
    <w:p w14:paraId="35C341E6" w14:textId="247EC086" w:rsidR="00821059" w:rsidRDefault="00280071" w:rsidP="00906246">
      <w:pPr>
        <w:pStyle w:val="Bulletlevel12"/>
      </w:pPr>
      <w:r>
        <w:t xml:space="preserve">In the </w:t>
      </w:r>
      <w:r w:rsidR="00821059" w:rsidRPr="00A25E3B">
        <w:rPr>
          <w:b/>
        </w:rPr>
        <w:t>Value</w:t>
      </w:r>
      <w:r>
        <w:t xml:space="preserve"> field</w:t>
      </w:r>
      <w:r w:rsidR="00821059">
        <w:t xml:space="preserve">, </w:t>
      </w:r>
      <w:r>
        <w:t xml:space="preserve">enter </w:t>
      </w:r>
      <w:r w:rsidR="00373629" w:rsidRPr="00373629">
        <w:rPr>
          <w:b/>
        </w:rPr>
        <w:t>37.3382082</w:t>
      </w:r>
      <w:r w:rsidR="003D54B4">
        <w:rPr>
          <w:b/>
        </w:rPr>
        <w:t xml:space="preserve"> </w:t>
      </w:r>
      <w:r w:rsidR="003D54B4">
        <w:t>for San Jose</w:t>
      </w:r>
      <w:r>
        <w:t>.</w:t>
      </w:r>
    </w:p>
    <w:p w14:paraId="38186668" w14:textId="7370154F" w:rsidR="00373629" w:rsidRDefault="00373629" w:rsidP="00906246">
      <w:pPr>
        <w:pStyle w:val="Bulletlevel12"/>
      </w:pPr>
      <w:r>
        <w:t xml:space="preserve">In the </w:t>
      </w:r>
      <w:r w:rsidRPr="00821059">
        <w:rPr>
          <w:b/>
        </w:rPr>
        <w:t>Key</w:t>
      </w:r>
      <w:r>
        <w:rPr>
          <w:b/>
        </w:rPr>
        <w:t xml:space="preserve"> </w:t>
      </w:r>
      <w:r w:rsidRPr="00B77634">
        <w:t>field</w:t>
      </w:r>
      <w:r>
        <w:t xml:space="preserve">, enter </w:t>
      </w:r>
      <w:proofErr w:type="spellStart"/>
      <w:r w:rsidR="003D54B4">
        <w:rPr>
          <w:b/>
        </w:rPr>
        <w:t>lon</w:t>
      </w:r>
      <w:proofErr w:type="spellEnd"/>
      <w:r>
        <w:t xml:space="preserve"> for longitude</w:t>
      </w:r>
      <w:r w:rsidRPr="00A25E3B">
        <w:t>.</w:t>
      </w:r>
    </w:p>
    <w:p w14:paraId="4FE6F581" w14:textId="77777777" w:rsidR="00664609" w:rsidRDefault="00373629" w:rsidP="00906246">
      <w:pPr>
        <w:pStyle w:val="Bulletlevel12"/>
      </w:pPr>
      <w:r>
        <w:t xml:space="preserve">In the </w:t>
      </w:r>
      <w:r w:rsidRPr="00A25E3B">
        <w:rPr>
          <w:b/>
        </w:rPr>
        <w:t>Value</w:t>
      </w:r>
      <w:r>
        <w:t xml:space="preserve"> field, enter </w:t>
      </w:r>
      <w:r w:rsidRPr="00373629">
        <w:rPr>
          <w:b/>
        </w:rPr>
        <w:t>-121.8863286</w:t>
      </w:r>
      <w:r w:rsidR="003D54B4">
        <w:rPr>
          <w:b/>
        </w:rPr>
        <w:t xml:space="preserve"> </w:t>
      </w:r>
      <w:r w:rsidR="003D54B4">
        <w:t>for San Jose</w:t>
      </w:r>
      <w:r>
        <w:t>.</w:t>
      </w:r>
    </w:p>
    <w:p w14:paraId="7C31A0EA" w14:textId="7727E0C6" w:rsidR="00F063EA" w:rsidRPr="00B658E4" w:rsidRDefault="005510F0" w:rsidP="00A32966">
      <w:pPr>
        <w:pStyle w:val="Bulletlevel12"/>
        <w:keepNext/>
      </w:pPr>
      <w:r>
        <w:t xml:space="preserve">Click </w:t>
      </w:r>
      <w:r w:rsidRPr="00664609">
        <w:rPr>
          <w:b/>
        </w:rPr>
        <w:t>Send</w:t>
      </w:r>
      <w:r w:rsidR="00F92F8E" w:rsidRPr="00755C36">
        <w:t>.</w:t>
      </w:r>
    </w:p>
    <w:p w14:paraId="70F5F235" w14:textId="2DACA9CD" w:rsidR="00B658E4" w:rsidRDefault="003D54B4" w:rsidP="00755C36">
      <w:pPr>
        <w:pStyle w:val="Visual"/>
        <w:rPr>
          <w:b/>
        </w:rPr>
      </w:pPr>
      <w:r w:rsidRPr="003D54B4">
        <w:rPr>
          <w:b/>
          <w:noProof/>
        </w:rPr>
        <w:drawing>
          <wp:inline distT="0" distB="0" distL="0" distR="0" wp14:anchorId="7218CD9E" wp14:editId="395C9124">
            <wp:extent cx="5779008" cy="69772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9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3BBF" w14:textId="67909C6C" w:rsidR="005510F0" w:rsidRDefault="005510F0" w:rsidP="00755C36">
      <w:pPr>
        <w:pStyle w:val="SubStepAlpha"/>
        <w:keepNext/>
      </w:pPr>
      <w:r>
        <w:lastRenderedPageBreak/>
        <w:t xml:space="preserve">Examine the </w:t>
      </w:r>
      <w:r w:rsidR="00152D1E">
        <w:t>various key/value</w:t>
      </w:r>
      <w:r w:rsidR="00920D88">
        <w:t xml:space="preserve"> JSON</w:t>
      </w:r>
      <w:r w:rsidR="00152D1E">
        <w:t xml:space="preserve"> pairs returned </w:t>
      </w:r>
      <w:r w:rsidR="005B385A">
        <w:t xml:space="preserve">by </w:t>
      </w:r>
      <w:r w:rsidR="00152D1E">
        <w:t>the API call:</w:t>
      </w:r>
    </w:p>
    <w:p w14:paraId="0C9A5058" w14:textId="234530CF" w:rsidR="00152D1E" w:rsidRDefault="003D54B4" w:rsidP="00755C36">
      <w:pPr>
        <w:pStyle w:val="Visual"/>
      </w:pPr>
      <w:r w:rsidRPr="003D54B4">
        <w:rPr>
          <w:noProof/>
        </w:rPr>
        <w:drawing>
          <wp:inline distT="0" distB="0" distL="0" distR="0" wp14:anchorId="234060DF" wp14:editId="5869C1D7">
            <wp:extent cx="5779008" cy="3888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38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C2F5" w14:textId="77777777" w:rsidR="00BF0E9D" w:rsidRDefault="00920D88" w:rsidP="00920D88">
      <w:pPr>
        <w:pStyle w:val="SubStepAlpha"/>
      </w:pPr>
      <w:r>
        <w:t>The “response” key contains a list of upcoming ISS flyovers</w:t>
      </w:r>
      <w:r w:rsidR="00A173FF">
        <w:t>.</w:t>
      </w:r>
      <w:r>
        <w:t xml:space="preserve"> The first item in the list is the first flyover. The “risetime” is when the ISS starts the flyover and is encoded as </w:t>
      </w:r>
      <w:r w:rsidR="002563F1">
        <w:t>Unix</w:t>
      </w:r>
      <w:r>
        <w:t xml:space="preserve"> epoch timestamp in seconds. You can convert the epoch timestamp into a human readable form using </w:t>
      </w:r>
      <w:hyperlink r:id="rId14" w:history="1">
        <w:r w:rsidRPr="007679C5">
          <w:rPr>
            <w:rStyle w:val="Hyperlink"/>
          </w:rPr>
          <w:t>https://www.epochconverter.com</w:t>
        </w:r>
      </w:hyperlink>
      <w:r>
        <w:t xml:space="preserve"> or using the following Python code:</w:t>
      </w:r>
    </w:p>
    <w:p w14:paraId="613C8A44" w14:textId="77777777" w:rsidR="00BF0E9D" w:rsidRDefault="00920D88" w:rsidP="00BF0E9D">
      <w:pPr>
        <w:pStyle w:val="CMD"/>
      </w:pPr>
      <w:r w:rsidRPr="00BF0E9D">
        <w:t>import time</w:t>
      </w:r>
    </w:p>
    <w:p w14:paraId="06E1ADAE" w14:textId="1D33A48E" w:rsidR="00A173FF" w:rsidRPr="00BF0E9D" w:rsidRDefault="00920D88" w:rsidP="00BF0E9D">
      <w:pPr>
        <w:pStyle w:val="CMD"/>
      </w:pPr>
      <w:proofErr w:type="gramStart"/>
      <w:r w:rsidRPr="00BF0E9D">
        <w:t xml:space="preserve">print( </w:t>
      </w:r>
      <w:r w:rsidR="006B73BA" w:rsidRPr="00BF0E9D">
        <w:t>str</w:t>
      </w:r>
      <w:proofErr w:type="gramEnd"/>
      <w:r w:rsidR="006B73BA" w:rsidRPr="00BF0E9D">
        <w:t xml:space="preserve">( </w:t>
      </w:r>
      <w:proofErr w:type="spellStart"/>
      <w:r w:rsidRPr="00BF0E9D">
        <w:t>time.ctime</w:t>
      </w:r>
      <w:proofErr w:type="spellEnd"/>
      <w:r w:rsidRPr="00BF0E9D">
        <w:t>( 1519346229 )</w:t>
      </w:r>
      <w:r w:rsidR="006B73BA" w:rsidRPr="00BF0E9D">
        <w:t xml:space="preserve"> )</w:t>
      </w:r>
      <w:r w:rsidRPr="00BF0E9D">
        <w:t xml:space="preserve"> )</w:t>
      </w:r>
    </w:p>
    <w:p w14:paraId="2BB35A9D" w14:textId="4A3ADF5A" w:rsidR="001975CC" w:rsidRDefault="00873F8A" w:rsidP="001975CC">
      <w:pPr>
        <w:pStyle w:val="StepHead"/>
      </w:pPr>
      <w:r>
        <w:t>Us</w:t>
      </w:r>
      <w:r w:rsidR="005B76FB">
        <w:t>e</w:t>
      </w:r>
      <w:r>
        <w:t xml:space="preserve"> Python </w:t>
      </w:r>
      <w:r w:rsidR="005B76FB">
        <w:t xml:space="preserve">to </w:t>
      </w:r>
      <w:r w:rsidR="003455C7">
        <w:t>ask for</w:t>
      </w:r>
      <w:r w:rsidR="005B76FB">
        <w:t xml:space="preserve"> the</w:t>
      </w:r>
      <w:r w:rsidR="003455C7">
        <w:t xml:space="preserve"> access token</w:t>
      </w:r>
      <w:r w:rsidR="00CF64C9">
        <w:t>.</w:t>
      </w:r>
      <w:r w:rsidR="003455C7" w:rsidDel="00873F8A">
        <w:t xml:space="preserve"> </w:t>
      </w:r>
    </w:p>
    <w:p w14:paraId="490D3D01" w14:textId="22B46AA7" w:rsidR="00920D88" w:rsidRDefault="0058213B" w:rsidP="0058213B">
      <w:pPr>
        <w:pStyle w:val="BodyTextL25"/>
      </w:pPr>
      <w:r>
        <w:t>Create the code to request from the user which access token to be used. Prompt the user</w:t>
      </w:r>
      <w:r w:rsidR="00A32966">
        <w:t>s</w:t>
      </w:r>
      <w:r>
        <w:t xml:space="preserve"> to enter their access token if the hard</w:t>
      </w:r>
      <w:r w:rsidR="00A32966">
        <w:t>-</w:t>
      </w:r>
      <w:r>
        <w:t>coded token will not be used. Refer to the previous labs or the solution file</w:t>
      </w:r>
      <w:r w:rsidR="00CF64C9">
        <w:t>,</w:t>
      </w:r>
      <w:r>
        <w:t xml:space="preserve"> if necessary.</w:t>
      </w:r>
    </w:p>
    <w:p w14:paraId="716E2E5C" w14:textId="7441E53D" w:rsidR="001975CC" w:rsidRDefault="003455C7" w:rsidP="001975CC">
      <w:pPr>
        <w:pStyle w:val="StepHead"/>
      </w:pPr>
      <w:r>
        <w:t xml:space="preserve">Add the URL for the </w:t>
      </w:r>
      <w:r w:rsidR="00924B22">
        <w:t xml:space="preserve">Cisco </w:t>
      </w:r>
      <w:proofErr w:type="spellStart"/>
      <w:r w:rsidR="005A1217">
        <w:t>Webex</w:t>
      </w:r>
      <w:proofErr w:type="spellEnd"/>
      <w:r w:rsidR="00924B22">
        <w:t xml:space="preserve"> Teams</w:t>
      </w:r>
      <w:r>
        <w:t xml:space="preserve"> </w:t>
      </w:r>
      <w:r w:rsidR="0058213B">
        <w:t>List Rooms</w:t>
      </w:r>
      <w:r>
        <w:t xml:space="preserve"> endpoint</w:t>
      </w:r>
      <w:r w:rsidR="00CF64C9">
        <w:t>.</w:t>
      </w:r>
    </w:p>
    <w:p w14:paraId="0227C580" w14:textId="39BE41D6" w:rsidR="003455C7" w:rsidRDefault="001C3444" w:rsidP="003455C7">
      <w:pPr>
        <w:pStyle w:val="SubStepAlpha"/>
      </w:pPr>
      <w:r>
        <w:t xml:space="preserve">Go to </w:t>
      </w:r>
      <w:r w:rsidRPr="00B842C5">
        <w:rPr>
          <w:b/>
        </w:rPr>
        <w:t>Student Step #3</w:t>
      </w:r>
      <w:r w:rsidR="003455C7">
        <w:t xml:space="preserve"> in the code</w:t>
      </w:r>
      <w:r w:rsidR="00B842C5">
        <w:t xml:space="preserve"> and</w:t>
      </w:r>
      <w:r w:rsidR="003455C7">
        <w:t xml:space="preserve"> locate the statement:</w:t>
      </w:r>
    </w:p>
    <w:p w14:paraId="4AD07034" w14:textId="00748EC4" w:rsidR="003455C7" w:rsidRDefault="003455C7" w:rsidP="003455C7">
      <w:pPr>
        <w:pStyle w:val="CMD"/>
      </w:pPr>
      <w:r>
        <w:t xml:space="preserve">r = </w:t>
      </w:r>
      <w:proofErr w:type="spellStart"/>
      <w:proofErr w:type="gramStart"/>
      <w:r>
        <w:t>requests.get</w:t>
      </w:r>
      <w:proofErr w:type="spellEnd"/>
      <w:r>
        <w:t xml:space="preserve">( </w:t>
      </w:r>
      <w:r w:rsidR="00920D88" w:rsidRPr="00924B22">
        <w:rPr>
          <w:sz w:val="18"/>
        </w:rPr>
        <w:t>"</w:t>
      </w:r>
      <w:proofErr w:type="gramEnd"/>
      <w:r w:rsidR="00920D88" w:rsidRPr="00924B22">
        <w:rPr>
          <w:sz w:val="18"/>
        </w:rPr>
        <w:t>&lt;!!!REPLACEME with</w:t>
      </w:r>
      <w:r w:rsidRPr="00924B22">
        <w:rPr>
          <w:sz w:val="18"/>
        </w:rPr>
        <w:t xml:space="preserve"> URL for </w:t>
      </w:r>
      <w:r w:rsidR="00924B22" w:rsidRPr="00924B22">
        <w:rPr>
          <w:sz w:val="18"/>
        </w:rPr>
        <w:t xml:space="preserve">Cisco </w:t>
      </w:r>
      <w:proofErr w:type="spellStart"/>
      <w:r w:rsidR="005A1217">
        <w:rPr>
          <w:sz w:val="18"/>
        </w:rPr>
        <w:t>Webex</w:t>
      </w:r>
      <w:proofErr w:type="spellEnd"/>
      <w:r w:rsidR="00924B22" w:rsidRPr="00924B22">
        <w:rPr>
          <w:sz w:val="18"/>
        </w:rPr>
        <w:t xml:space="preserve"> Teams</w:t>
      </w:r>
      <w:r w:rsidRPr="00924B22">
        <w:rPr>
          <w:sz w:val="18"/>
        </w:rPr>
        <w:t xml:space="preserve"> </w:t>
      </w:r>
      <w:r w:rsidR="0058213B" w:rsidRPr="00924B22">
        <w:rPr>
          <w:sz w:val="18"/>
        </w:rPr>
        <w:t xml:space="preserve">rooms </w:t>
      </w:r>
      <w:r w:rsidR="00920D88" w:rsidRPr="00924B22">
        <w:rPr>
          <w:sz w:val="18"/>
        </w:rPr>
        <w:t>API!!!&gt;"</w:t>
      </w:r>
      <w:r w:rsidRPr="00924B22">
        <w:rPr>
          <w:sz w:val="18"/>
        </w:rPr>
        <w:t>,</w:t>
      </w:r>
    </w:p>
    <w:p w14:paraId="396D5748" w14:textId="29A18B93" w:rsidR="003455C7" w:rsidRDefault="003455C7" w:rsidP="003455C7">
      <w:pPr>
        <w:pStyle w:val="CMD"/>
      </w:pPr>
      <w:r>
        <w:t xml:space="preserve">                    headers</w:t>
      </w:r>
      <w:proofErr w:type="gramStart"/>
      <w:r>
        <w:t>={</w:t>
      </w:r>
      <w:proofErr w:type="gramEnd"/>
      <w:r w:rsidR="00920D88" w:rsidRPr="00920D88">
        <w:t>"</w:t>
      </w:r>
      <w:r>
        <w:t>Authorization</w:t>
      </w:r>
      <w:r w:rsidR="00920D88" w:rsidRPr="00920D88">
        <w:t>"</w:t>
      </w:r>
      <w:r>
        <w:t>:</w:t>
      </w:r>
      <w:r w:rsidR="00920D88">
        <w:t xml:space="preserve"> </w:t>
      </w:r>
      <w:proofErr w:type="spellStart"/>
      <w:r>
        <w:t>accessToken</w:t>
      </w:r>
      <w:proofErr w:type="spellEnd"/>
      <w:r>
        <w:t>}</w:t>
      </w:r>
    </w:p>
    <w:p w14:paraId="32BA2E36" w14:textId="77777777" w:rsidR="003455C7" w:rsidRDefault="003455C7" w:rsidP="003455C7">
      <w:pPr>
        <w:pStyle w:val="CMD"/>
      </w:pPr>
      <w:r>
        <w:t xml:space="preserve">                )</w:t>
      </w:r>
    </w:p>
    <w:p w14:paraId="28369E95" w14:textId="11EDD2F7" w:rsidR="003455C7" w:rsidRPr="00CF64C9" w:rsidDel="002051E6" w:rsidRDefault="003455C7" w:rsidP="00CF64C9">
      <w:pPr>
        <w:pStyle w:val="SubStepAlpha"/>
        <w:rPr>
          <w:rFonts w:cs="Arial"/>
        </w:rPr>
      </w:pPr>
      <w:r w:rsidRPr="00CF64C9">
        <w:rPr>
          <w:rFonts w:cs="Arial"/>
        </w:rPr>
        <w:t xml:space="preserve">Replace </w:t>
      </w:r>
      <w:r w:rsidR="00920D88">
        <w:rPr>
          <w:rStyle w:val="CMDChar"/>
          <w:rFonts w:ascii="Arial" w:hAnsi="Arial" w:cs="Arial"/>
          <w:b/>
        </w:rPr>
        <w:t>&lt;!!!REPLACEME with</w:t>
      </w:r>
      <w:r w:rsidRPr="00CF64C9">
        <w:rPr>
          <w:rStyle w:val="CMDChar"/>
          <w:rFonts w:ascii="Arial" w:hAnsi="Arial" w:cs="Arial"/>
          <w:b/>
        </w:rPr>
        <w:t xml:space="preserve"> URL for </w:t>
      </w:r>
      <w:r w:rsidR="00924B22">
        <w:rPr>
          <w:rStyle w:val="CMDChar"/>
          <w:rFonts w:ascii="Arial" w:hAnsi="Arial" w:cs="Arial"/>
          <w:b/>
        </w:rPr>
        <w:t xml:space="preserve">Cisco </w:t>
      </w:r>
      <w:proofErr w:type="spellStart"/>
      <w:r w:rsidR="005A1217">
        <w:rPr>
          <w:rStyle w:val="CMDChar"/>
          <w:rFonts w:ascii="Arial" w:hAnsi="Arial" w:cs="Arial"/>
          <w:b/>
        </w:rPr>
        <w:t>Webex</w:t>
      </w:r>
      <w:proofErr w:type="spellEnd"/>
      <w:r w:rsidR="00924B22">
        <w:rPr>
          <w:rStyle w:val="CMDChar"/>
          <w:rFonts w:ascii="Arial" w:hAnsi="Arial" w:cs="Arial"/>
          <w:b/>
        </w:rPr>
        <w:t xml:space="preserve"> Teams</w:t>
      </w:r>
      <w:r w:rsidRPr="00CF64C9">
        <w:rPr>
          <w:rStyle w:val="CMDChar"/>
          <w:rFonts w:ascii="Arial" w:hAnsi="Arial" w:cs="Arial"/>
          <w:b/>
        </w:rPr>
        <w:t xml:space="preserve"> </w:t>
      </w:r>
      <w:r w:rsidR="00920D88">
        <w:rPr>
          <w:rStyle w:val="CMDChar"/>
          <w:rFonts w:ascii="Arial" w:hAnsi="Arial" w:cs="Arial"/>
          <w:b/>
        </w:rPr>
        <w:t>API!!!&gt;</w:t>
      </w:r>
      <w:r w:rsidR="00CF64C9">
        <w:rPr>
          <w:rStyle w:val="CMDChar"/>
          <w:rFonts w:ascii="Arial" w:hAnsi="Arial" w:cs="Arial"/>
        </w:rPr>
        <w:t xml:space="preserve"> </w:t>
      </w:r>
      <w:r w:rsidR="00CF64C9" w:rsidRPr="00CF64C9">
        <w:rPr>
          <w:rStyle w:val="CMDChar"/>
          <w:rFonts w:ascii="Arial" w:hAnsi="Arial" w:cs="Arial"/>
        </w:rPr>
        <w:t>w</w:t>
      </w:r>
      <w:r w:rsidRPr="00CF64C9">
        <w:rPr>
          <w:rFonts w:cs="Arial"/>
        </w:rPr>
        <w:t xml:space="preserve">ith </w:t>
      </w:r>
      <w:r w:rsidRPr="00CF64C9">
        <w:rPr>
          <w:rFonts w:cs="Arial"/>
          <w:b/>
        </w:rPr>
        <w:t>https://api.ciscospark.com/v1/rooms</w:t>
      </w:r>
      <w:r w:rsidR="00CF64C9">
        <w:rPr>
          <w:rFonts w:cs="Arial"/>
        </w:rPr>
        <w:t>.</w:t>
      </w:r>
    </w:p>
    <w:p w14:paraId="6178ACEE" w14:textId="79588CC9" w:rsidR="003011EF" w:rsidRDefault="003011EF" w:rsidP="003011EF">
      <w:pPr>
        <w:pStyle w:val="StepHead"/>
      </w:pPr>
      <w:r>
        <w:lastRenderedPageBreak/>
        <w:t xml:space="preserve">Add the </w:t>
      </w:r>
      <w:r w:rsidR="000A26C0">
        <w:t>Google Maps API Key</w:t>
      </w:r>
      <w:r w:rsidR="00CF64C9">
        <w:t>.</w:t>
      </w:r>
    </w:p>
    <w:p w14:paraId="7A0D6875" w14:textId="27D0EBA0" w:rsidR="003011EF" w:rsidRPr="0057143D" w:rsidRDefault="00DD6289" w:rsidP="00A25E3B">
      <w:pPr>
        <w:pStyle w:val="SubStepAlpha"/>
        <w:rPr>
          <w:rStyle w:val="CMDChar"/>
        </w:rPr>
      </w:pPr>
      <w:r>
        <w:t xml:space="preserve">Go to </w:t>
      </w:r>
      <w:r w:rsidRPr="000F3946">
        <w:rPr>
          <w:b/>
        </w:rPr>
        <w:t>Student Step #4</w:t>
      </w:r>
      <w:r>
        <w:t>.</w:t>
      </w:r>
    </w:p>
    <w:p w14:paraId="7CF06079" w14:textId="0873B498" w:rsidR="003011EF" w:rsidRDefault="000A26C0" w:rsidP="000A26C0">
      <w:pPr>
        <w:pStyle w:val="SubStepAlpha"/>
      </w:pPr>
      <w:r>
        <w:t>Replace</w:t>
      </w:r>
      <w:r w:rsidRPr="000A26C0">
        <w:t xml:space="preserve"> </w:t>
      </w:r>
      <w:r w:rsidRPr="00BC5E33">
        <w:rPr>
          <w:b/>
        </w:rPr>
        <w:t>&lt;!!!REPLACEME with your Google Maps API Key!!!&gt;</w:t>
      </w:r>
      <w:r w:rsidR="002656BE">
        <w:t xml:space="preserve"> </w:t>
      </w:r>
      <w:r>
        <w:t xml:space="preserve">with </w:t>
      </w:r>
      <w:r w:rsidR="002656BE">
        <w:t xml:space="preserve">the </w:t>
      </w:r>
      <w:r>
        <w:t>Google Maps API Key from Chapter 1.</w:t>
      </w:r>
    </w:p>
    <w:p w14:paraId="1C9AAEB6" w14:textId="5BF9A34C" w:rsidR="00CA7287" w:rsidRDefault="000A26C0" w:rsidP="00CA7287">
      <w:pPr>
        <w:pStyle w:val="StepHead"/>
      </w:pPr>
      <w:r>
        <w:t>Set the longitude key as returned by the Google Maps API</w:t>
      </w:r>
      <w:r w:rsidR="00CF64C9">
        <w:t>.</w:t>
      </w:r>
    </w:p>
    <w:p w14:paraId="752D3762" w14:textId="2227BDE4" w:rsidR="00CA7287" w:rsidRDefault="00DD6289" w:rsidP="00A25E3B">
      <w:pPr>
        <w:pStyle w:val="SubStepAlpha"/>
      </w:pPr>
      <w:r>
        <w:t xml:space="preserve">Go to </w:t>
      </w:r>
      <w:r w:rsidRPr="000F3946">
        <w:rPr>
          <w:b/>
        </w:rPr>
        <w:t>Student Step #5</w:t>
      </w:r>
      <w:r>
        <w:t>.</w:t>
      </w:r>
    </w:p>
    <w:p w14:paraId="32ED980F" w14:textId="01DEC9EF" w:rsidR="00CA7287" w:rsidRDefault="000A26C0" w:rsidP="000A26C0">
      <w:pPr>
        <w:pStyle w:val="SubStepAlpha"/>
      </w:pPr>
      <w:r>
        <w:t xml:space="preserve">Replace </w:t>
      </w:r>
      <w:r w:rsidRPr="00BC5E33">
        <w:rPr>
          <w:b/>
        </w:rPr>
        <w:t>&lt;!!!REPLACEME with the longitude key!!!&gt;</w:t>
      </w:r>
      <w:r>
        <w:t xml:space="preserve"> with the longitude key as retuned by the Google Maps API (hint: see Step 1a).</w:t>
      </w:r>
    </w:p>
    <w:p w14:paraId="3622D972" w14:textId="4AB3F598" w:rsidR="0057054F" w:rsidRDefault="006B73BA" w:rsidP="0057054F">
      <w:pPr>
        <w:pStyle w:val="StepHead"/>
      </w:pPr>
      <w:r>
        <w:t>Convert</w:t>
      </w:r>
      <w:r w:rsidR="002563F1">
        <w:t xml:space="preserve"> the</w:t>
      </w:r>
      <w:r>
        <w:t xml:space="preserve"> Unix </w:t>
      </w:r>
      <w:r w:rsidR="002563F1">
        <w:t>e</w:t>
      </w:r>
      <w:r>
        <w:t xml:space="preserve">poch </w:t>
      </w:r>
      <w:r w:rsidR="002563F1">
        <w:t>t</w:t>
      </w:r>
      <w:r>
        <w:t>imestamp to a human readable time</w:t>
      </w:r>
      <w:r w:rsidR="00CF64C9">
        <w:t>.</w:t>
      </w:r>
    </w:p>
    <w:p w14:paraId="71FCBCE8" w14:textId="71757677" w:rsidR="0057054F" w:rsidRPr="004468DB" w:rsidRDefault="00DD6289" w:rsidP="00A25E3B">
      <w:pPr>
        <w:pStyle w:val="SubStepAlpha"/>
        <w:rPr>
          <w:rStyle w:val="CMDChar"/>
          <w:rFonts w:ascii="Arial" w:hAnsi="Arial" w:cs="Arial"/>
        </w:rPr>
      </w:pPr>
      <w:r>
        <w:t xml:space="preserve">Go to </w:t>
      </w:r>
      <w:r w:rsidRPr="000F3946">
        <w:rPr>
          <w:b/>
        </w:rPr>
        <w:t>Student Step #6</w:t>
      </w:r>
      <w:r>
        <w:t>.</w:t>
      </w:r>
    </w:p>
    <w:p w14:paraId="07E80FF6" w14:textId="3CF58DF9" w:rsidR="0057054F" w:rsidRDefault="006B73BA" w:rsidP="006B73BA">
      <w:pPr>
        <w:pStyle w:val="SubStepAlpha"/>
      </w:pPr>
      <w:r>
        <w:t xml:space="preserve">Replace the </w:t>
      </w:r>
      <w:r w:rsidRPr="00BC5E33">
        <w:rPr>
          <w:b/>
        </w:rPr>
        <w:t>&lt;!!!REPLACEME with a function that conver</w:t>
      </w:r>
      <w:r w:rsidR="00A32966">
        <w:rPr>
          <w:b/>
        </w:rPr>
        <w:t>t</w:t>
      </w:r>
      <w:r w:rsidRPr="00BC5E33">
        <w:rPr>
          <w:b/>
        </w:rPr>
        <w:t>s Epoch timestamp to human readable time!!!&gt;</w:t>
      </w:r>
      <w:r>
        <w:t xml:space="preserve"> with a Python function call that conver</w:t>
      </w:r>
      <w:r w:rsidR="002563F1">
        <w:t>t</w:t>
      </w:r>
      <w:r>
        <w:t>s a Unix Epoch Timestamp to a human readable time (hint: see Step 1</w:t>
      </w:r>
      <w:r w:rsidR="007C4455">
        <w:t>f</w:t>
      </w:r>
      <w:r>
        <w:t>)</w:t>
      </w:r>
      <w:r w:rsidR="008B6A1B">
        <w:t>.</w:t>
      </w:r>
    </w:p>
    <w:p w14:paraId="7B945694" w14:textId="3501F99E" w:rsidR="00DD0409" w:rsidRDefault="00DD0409" w:rsidP="00DD0409">
      <w:pPr>
        <w:pStyle w:val="StepHead"/>
      </w:pPr>
      <w:r>
        <w:t xml:space="preserve">Add the URL for the </w:t>
      </w:r>
      <w:r w:rsidR="00924B22">
        <w:t xml:space="preserve">Cisco </w:t>
      </w:r>
      <w:proofErr w:type="spellStart"/>
      <w:r w:rsidR="005A1217">
        <w:t>Webex</w:t>
      </w:r>
      <w:proofErr w:type="spellEnd"/>
      <w:r w:rsidR="00924B22">
        <w:t xml:space="preserve"> Teams</w:t>
      </w:r>
      <w:r>
        <w:t xml:space="preserve"> messages endpoint</w:t>
      </w:r>
      <w:r w:rsidR="00CF64C9">
        <w:t>.</w:t>
      </w:r>
    </w:p>
    <w:p w14:paraId="2D981002" w14:textId="5EC8FE34" w:rsidR="00310D7D" w:rsidRDefault="00310D7D" w:rsidP="00A25E3B">
      <w:pPr>
        <w:pStyle w:val="SubStepAlpha"/>
      </w:pPr>
      <w:r>
        <w:t xml:space="preserve">Go to </w:t>
      </w:r>
      <w:r w:rsidRPr="000F3946">
        <w:rPr>
          <w:b/>
        </w:rPr>
        <w:t>Student Step #7</w:t>
      </w:r>
      <w:r w:rsidR="002165BC" w:rsidRPr="002165BC">
        <w:t>.</w:t>
      </w:r>
    </w:p>
    <w:p w14:paraId="5AF2CD76" w14:textId="3D8D046B" w:rsidR="00DD0409" w:rsidRPr="00CF64C9" w:rsidRDefault="000A26C0" w:rsidP="00864238">
      <w:pPr>
        <w:pStyle w:val="SubStepAlpha"/>
        <w:rPr>
          <w:rFonts w:cs="Arial"/>
        </w:rPr>
      </w:pPr>
      <w:r>
        <w:rPr>
          <w:rFonts w:cs="Arial"/>
        </w:rPr>
        <w:t>Replace</w:t>
      </w:r>
      <w:r w:rsidRPr="00CF64C9">
        <w:rPr>
          <w:rFonts w:cs="Arial"/>
        </w:rPr>
        <w:t xml:space="preserve"> </w:t>
      </w:r>
      <w:r>
        <w:rPr>
          <w:rStyle w:val="CMDChar"/>
          <w:rFonts w:ascii="Arial" w:hAnsi="Arial" w:cs="Arial"/>
          <w:b/>
        </w:rPr>
        <w:t xml:space="preserve">&lt;!!!REPLACEME with </w:t>
      </w:r>
      <w:r w:rsidR="00DD0409" w:rsidRPr="00CF64C9">
        <w:rPr>
          <w:rStyle w:val="CMDChar"/>
          <w:rFonts w:ascii="Arial" w:hAnsi="Arial" w:cs="Arial"/>
          <w:b/>
        </w:rPr>
        <w:t xml:space="preserve">URL for </w:t>
      </w:r>
      <w:r w:rsidR="00924B22">
        <w:rPr>
          <w:rStyle w:val="CMDChar"/>
          <w:rFonts w:ascii="Arial" w:hAnsi="Arial" w:cs="Arial"/>
          <w:b/>
        </w:rPr>
        <w:t xml:space="preserve">Cisco </w:t>
      </w:r>
      <w:proofErr w:type="spellStart"/>
      <w:r w:rsidR="005A1217">
        <w:rPr>
          <w:rStyle w:val="CMDChar"/>
          <w:rFonts w:ascii="Arial" w:hAnsi="Arial" w:cs="Arial"/>
          <w:b/>
        </w:rPr>
        <w:t>Webex</w:t>
      </w:r>
      <w:proofErr w:type="spellEnd"/>
      <w:r w:rsidR="00924B22">
        <w:rPr>
          <w:rStyle w:val="CMDChar"/>
          <w:rFonts w:ascii="Arial" w:hAnsi="Arial" w:cs="Arial"/>
          <w:b/>
        </w:rPr>
        <w:t xml:space="preserve"> Teams</w:t>
      </w:r>
      <w:r w:rsidR="00DD0409" w:rsidRPr="00CF64C9">
        <w:rPr>
          <w:rStyle w:val="CMDChar"/>
          <w:rFonts w:ascii="Arial" w:hAnsi="Arial" w:cs="Arial"/>
          <w:b/>
        </w:rPr>
        <w:t xml:space="preserve"> messages</w:t>
      </w:r>
      <w:r>
        <w:rPr>
          <w:rStyle w:val="CMDChar"/>
          <w:rFonts w:ascii="Arial" w:hAnsi="Arial" w:cs="Arial"/>
          <w:b/>
        </w:rPr>
        <w:t xml:space="preserve"> API!!!&gt;</w:t>
      </w:r>
      <w:r w:rsidR="00761D42" w:rsidRPr="00CF64C9">
        <w:rPr>
          <w:rFonts w:cs="Arial"/>
        </w:rPr>
        <w:t xml:space="preserve"> w</w:t>
      </w:r>
      <w:r w:rsidR="00DD0409" w:rsidRPr="00CF64C9">
        <w:rPr>
          <w:rFonts w:cs="Arial"/>
        </w:rPr>
        <w:t xml:space="preserve">ith </w:t>
      </w:r>
      <w:r w:rsidR="00DD0409" w:rsidRPr="00CF64C9">
        <w:rPr>
          <w:rFonts w:cs="Arial"/>
          <w:b/>
        </w:rPr>
        <w:t>https://api.ciscospark.com/v1/messages</w:t>
      </w:r>
      <w:r w:rsidR="00CF64C9" w:rsidRPr="00CF64C9">
        <w:rPr>
          <w:rFonts w:cs="Arial"/>
        </w:rPr>
        <w:t>.</w:t>
      </w:r>
    </w:p>
    <w:p w14:paraId="41BAEB78" w14:textId="45C8E7EA" w:rsidR="00A03867" w:rsidRDefault="00A03867" w:rsidP="00A03867">
      <w:pPr>
        <w:pStyle w:val="StepHead"/>
      </w:pPr>
      <w:r>
        <w:t>Execute the program</w:t>
      </w:r>
      <w:r w:rsidR="00CF64C9">
        <w:t>.</w:t>
      </w:r>
    </w:p>
    <w:p w14:paraId="3AE837A8" w14:textId="3BFF466B" w:rsidR="00A03867" w:rsidRDefault="00ED4D0B" w:rsidP="007C4455">
      <w:pPr>
        <w:pStyle w:val="SubStepAlpha"/>
      </w:pPr>
      <w:r>
        <w:t>Save your program and then ch</w:t>
      </w:r>
      <w:r w:rsidR="00A03867">
        <w:t xml:space="preserve">oose </w:t>
      </w:r>
      <w:r w:rsidR="00A03867" w:rsidRPr="00A505AC">
        <w:rPr>
          <w:b/>
        </w:rPr>
        <w:t>Run</w:t>
      </w:r>
      <w:r w:rsidR="00A03867">
        <w:t xml:space="preserve"> &gt; </w:t>
      </w:r>
      <w:r w:rsidR="00A03867" w:rsidRPr="00A505AC">
        <w:rPr>
          <w:b/>
        </w:rPr>
        <w:t>Run</w:t>
      </w:r>
      <w:r w:rsidR="00A03867">
        <w:t xml:space="preserve"> </w:t>
      </w:r>
      <w:r w:rsidR="00A03867" w:rsidRPr="0039350A">
        <w:rPr>
          <w:b/>
        </w:rPr>
        <w:t>Module</w:t>
      </w:r>
      <w:r w:rsidR="00A03867">
        <w:t xml:space="preserve"> to execute the program</w:t>
      </w:r>
      <w:r>
        <w:t xml:space="preserve"> in IDLE.</w:t>
      </w:r>
    </w:p>
    <w:p w14:paraId="79ABF26F" w14:textId="77777777" w:rsidR="00A03867" w:rsidRDefault="00A03867" w:rsidP="007C4455">
      <w:pPr>
        <w:pStyle w:val="SubStepAlpha"/>
      </w:pPr>
      <w:r>
        <w:t>Debug as necessary.</w:t>
      </w:r>
    </w:p>
    <w:p w14:paraId="19E3417E" w14:textId="77777777" w:rsidR="00EF36C8" w:rsidRPr="002E5087" w:rsidRDefault="00EF36C8" w:rsidP="00EF36C8">
      <w:pPr>
        <w:pStyle w:val="SubStepAlpha"/>
        <w:numPr>
          <w:ilvl w:val="0"/>
          <w:numId w:val="0"/>
        </w:numPr>
        <w:ind w:left="1080" w:hanging="360"/>
      </w:pPr>
      <w:r>
        <w:t>Common Python problems include:</w:t>
      </w:r>
    </w:p>
    <w:p w14:paraId="3E543998" w14:textId="77777777" w:rsidR="00EF36C8" w:rsidRPr="000D2A5E" w:rsidRDefault="00EF36C8" w:rsidP="00EF36C8">
      <w:pPr>
        <w:pStyle w:val="SubStepAlpha"/>
        <w:numPr>
          <w:ilvl w:val="1"/>
          <w:numId w:val="10"/>
        </w:numPr>
      </w:pPr>
      <w:r w:rsidRPr="000D2A5E">
        <w:rPr>
          <w:b/>
          <w:bCs/>
        </w:rPr>
        <w:t>Punctuation and symbols:</w:t>
      </w:r>
      <w:r w:rsidRPr="000D2A5E">
        <w:t xml:space="preserve"> " ",' '</w:t>
      </w:r>
      <w:proofErr w:type="gramStart"/>
      <w:r w:rsidRPr="000D2A5E">
        <w:t>, :</w:t>
      </w:r>
      <w:proofErr w:type="gramEnd"/>
      <w:r w:rsidRPr="000D2A5E">
        <w:t>, =,==, (), { }, [ ] are meaningful.</w:t>
      </w:r>
    </w:p>
    <w:p w14:paraId="40324640" w14:textId="77777777" w:rsidR="00EF36C8" w:rsidRPr="000D2A5E" w:rsidRDefault="00EF36C8" w:rsidP="00EF36C8">
      <w:pPr>
        <w:pStyle w:val="SubStepAlpha"/>
        <w:numPr>
          <w:ilvl w:val="1"/>
          <w:numId w:val="10"/>
        </w:numPr>
      </w:pPr>
      <w:r w:rsidRPr="000D2A5E">
        <w:rPr>
          <w:b/>
          <w:bCs/>
        </w:rPr>
        <w:t>Paired symbols:</w:t>
      </w:r>
      <w:r w:rsidRPr="000D2A5E">
        <w:t xml:space="preserve"> must match (open and close).</w:t>
      </w:r>
    </w:p>
    <w:p w14:paraId="63BDCA68" w14:textId="796076FF" w:rsidR="00EF36C8" w:rsidRDefault="00EF36C8" w:rsidP="00EF36C8">
      <w:pPr>
        <w:pStyle w:val="SubStepAlpha"/>
        <w:numPr>
          <w:ilvl w:val="1"/>
          <w:numId w:val="10"/>
        </w:numPr>
      </w:pPr>
      <w:r w:rsidRPr="000D2A5E">
        <w:rPr>
          <w:b/>
          <w:bCs/>
        </w:rPr>
        <w:t>Indentation:</w:t>
      </w:r>
      <w:r w:rsidRPr="000D2A5E">
        <w:t xml:space="preserve"> standard indentation is four (or multiples of four) spaces, control structures additional indentation.</w:t>
      </w:r>
    </w:p>
    <w:p w14:paraId="235E917B" w14:textId="7C7266CC" w:rsidR="007C4455" w:rsidRDefault="006F3AC3" w:rsidP="007C4455">
      <w:pPr>
        <w:pStyle w:val="SubStepAlpha"/>
      </w:pPr>
      <w:r>
        <w:t xml:space="preserve">After typing /location (e.g. /London) in the monitored </w:t>
      </w:r>
      <w:proofErr w:type="spellStart"/>
      <w:r w:rsidR="005A1217">
        <w:t>Webex</w:t>
      </w:r>
      <w:proofErr w:type="spellEnd"/>
      <w:r w:rsidR="005A1217">
        <w:t xml:space="preserve"> Teams</w:t>
      </w:r>
      <w:r>
        <w:t xml:space="preserve"> room</w:t>
      </w:r>
      <w:r w:rsidR="00A32966">
        <w:t>,</w:t>
      </w:r>
      <w:r>
        <w:t xml:space="preserve"> you should see a similar reply:</w:t>
      </w:r>
    </w:p>
    <w:p w14:paraId="04C20BC7" w14:textId="71B76304" w:rsidR="006F3AC3" w:rsidRDefault="002563F1" w:rsidP="007C4455">
      <w:pPr>
        <w:pStyle w:val="Visual"/>
      </w:pPr>
      <w:r>
        <w:rPr>
          <w:noProof/>
        </w:rPr>
        <w:drawing>
          <wp:inline distT="0" distB="0" distL="0" distR="0" wp14:anchorId="78197CB4" wp14:editId="484CBE90">
            <wp:extent cx="4699242" cy="60963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2.5-lab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7F86" w14:textId="0B237B14" w:rsidR="0032672D" w:rsidRDefault="00FC351E" w:rsidP="007C4455">
      <w:pPr>
        <w:pStyle w:val="SubStepAlpha"/>
      </w:pPr>
      <w:r>
        <w:t xml:space="preserve">The solution file is: </w:t>
      </w:r>
      <w:r w:rsidR="00310D7D" w:rsidRPr="006F3AC3">
        <w:rPr>
          <w:b/>
        </w:rPr>
        <w:t>09</w:t>
      </w:r>
      <w:r w:rsidR="00A03867" w:rsidRPr="006F3AC3">
        <w:rPr>
          <w:b/>
        </w:rPr>
        <w:t>_</w:t>
      </w:r>
      <w:r w:rsidR="006B73BA" w:rsidRPr="006F3AC3">
        <w:rPr>
          <w:b/>
        </w:rPr>
        <w:t>iss-flyover</w:t>
      </w:r>
      <w:r w:rsidRPr="006F3AC3">
        <w:rPr>
          <w:b/>
        </w:rPr>
        <w:t>-to-</w:t>
      </w:r>
      <w:r w:rsidR="002837AB">
        <w:rPr>
          <w:b/>
        </w:rPr>
        <w:t>webex_teams</w:t>
      </w:r>
      <w:r w:rsidR="006B73BA" w:rsidRPr="006F3AC3">
        <w:rPr>
          <w:b/>
        </w:rPr>
        <w:t>-bot</w:t>
      </w:r>
      <w:r w:rsidR="00A03867" w:rsidRPr="006F3AC3">
        <w:rPr>
          <w:b/>
        </w:rPr>
        <w:t>_sol.py</w:t>
      </w:r>
      <w:r w:rsidR="008C02A7" w:rsidRPr="008C02A7">
        <w:t>.</w:t>
      </w:r>
    </w:p>
    <w:sectPr w:rsidR="0032672D" w:rsidSect="00882B6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7B7BA" w14:textId="77777777" w:rsidR="00485340" w:rsidRDefault="00485340" w:rsidP="0090659A">
      <w:pPr>
        <w:spacing w:after="0" w:line="240" w:lineRule="auto"/>
      </w:pPr>
      <w:r>
        <w:separator/>
      </w:r>
    </w:p>
    <w:p w14:paraId="5FD05706" w14:textId="77777777" w:rsidR="00485340" w:rsidRDefault="00485340"/>
    <w:p w14:paraId="56A77611" w14:textId="77777777" w:rsidR="00485340" w:rsidRDefault="00485340"/>
    <w:p w14:paraId="716951CD" w14:textId="77777777" w:rsidR="00485340" w:rsidRDefault="00485340"/>
    <w:p w14:paraId="70740754" w14:textId="77777777" w:rsidR="00485340" w:rsidRDefault="00485340"/>
    <w:p w14:paraId="2E4A040C" w14:textId="77777777" w:rsidR="00485340" w:rsidRDefault="00485340"/>
  </w:endnote>
  <w:endnote w:type="continuationSeparator" w:id="0">
    <w:p w14:paraId="144CF183" w14:textId="77777777" w:rsidR="00485340" w:rsidRDefault="00485340" w:rsidP="0090659A">
      <w:pPr>
        <w:spacing w:after="0" w:line="240" w:lineRule="auto"/>
      </w:pPr>
      <w:r>
        <w:continuationSeparator/>
      </w:r>
    </w:p>
    <w:p w14:paraId="66D9FDC9" w14:textId="77777777" w:rsidR="00485340" w:rsidRDefault="00485340"/>
    <w:p w14:paraId="53EA07FF" w14:textId="77777777" w:rsidR="00485340" w:rsidRDefault="00485340"/>
    <w:p w14:paraId="5441A4C4" w14:textId="77777777" w:rsidR="00485340" w:rsidRDefault="00485340"/>
    <w:p w14:paraId="755AD8F4" w14:textId="77777777" w:rsidR="00485340" w:rsidRDefault="00485340"/>
    <w:p w14:paraId="3941FC1B" w14:textId="77777777" w:rsidR="00485340" w:rsidRDefault="00485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A392" w14:textId="3FF08302" w:rsidR="00EF36C8" w:rsidRPr="00882B63" w:rsidRDefault="00EF36C8" w:rsidP="00882B63">
    <w:pPr>
      <w:pStyle w:val="Footer"/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837A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837AB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  <w:t xml:space="preserve">              </w:t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41120" w14:textId="22E0FF0C" w:rsidR="00EF36C8" w:rsidRPr="00882B63" w:rsidRDefault="00EF36C8" w:rsidP="00882B63">
    <w:pPr>
      <w:pStyle w:val="Footer"/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837A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837AB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CF654" w14:textId="77777777" w:rsidR="00485340" w:rsidRDefault="00485340" w:rsidP="0090659A">
      <w:pPr>
        <w:spacing w:after="0" w:line="240" w:lineRule="auto"/>
      </w:pPr>
      <w:r>
        <w:separator/>
      </w:r>
    </w:p>
    <w:p w14:paraId="55C2EB93" w14:textId="77777777" w:rsidR="00485340" w:rsidRDefault="00485340"/>
    <w:p w14:paraId="31D4585F" w14:textId="77777777" w:rsidR="00485340" w:rsidRDefault="00485340"/>
    <w:p w14:paraId="3A4EF28E" w14:textId="77777777" w:rsidR="00485340" w:rsidRDefault="00485340"/>
    <w:p w14:paraId="01BBF45A" w14:textId="77777777" w:rsidR="00485340" w:rsidRDefault="00485340"/>
    <w:p w14:paraId="2299CE1B" w14:textId="77777777" w:rsidR="00485340" w:rsidRDefault="00485340"/>
  </w:footnote>
  <w:footnote w:type="continuationSeparator" w:id="0">
    <w:p w14:paraId="56CD3547" w14:textId="77777777" w:rsidR="00485340" w:rsidRDefault="00485340" w:rsidP="0090659A">
      <w:pPr>
        <w:spacing w:after="0" w:line="240" w:lineRule="auto"/>
      </w:pPr>
      <w:r>
        <w:continuationSeparator/>
      </w:r>
    </w:p>
    <w:p w14:paraId="1981D856" w14:textId="77777777" w:rsidR="00485340" w:rsidRDefault="00485340"/>
    <w:p w14:paraId="25551DA1" w14:textId="77777777" w:rsidR="00485340" w:rsidRDefault="00485340"/>
    <w:p w14:paraId="4D5E80C7" w14:textId="77777777" w:rsidR="00485340" w:rsidRDefault="00485340"/>
    <w:p w14:paraId="3D7F4396" w14:textId="77777777" w:rsidR="00485340" w:rsidRDefault="00485340"/>
    <w:p w14:paraId="56509D8B" w14:textId="77777777" w:rsidR="00485340" w:rsidRDefault="004853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67F03" w14:textId="45CEFF6B" w:rsidR="00EF36C8" w:rsidRDefault="00AC3BD4" w:rsidP="008402F2">
    <w:pPr>
      <w:pStyle w:val="PageHead"/>
    </w:pPr>
    <w:r w:rsidRPr="00AC3BD4">
      <w:t xml:space="preserve">Lab - Using Python to Integrate Weather Data and </w:t>
    </w:r>
    <w:proofErr w:type="spellStart"/>
    <w:r w:rsidR="005A1217">
      <w:t>Webex</w:t>
    </w:r>
    <w:proofErr w:type="spellEnd"/>
    <w:r w:rsidR="005A1217">
      <w:t xml:space="preserve"> Teams</w:t>
    </w:r>
    <w:r w:rsidRPr="00AC3BD4">
      <w:t xml:space="preserve"> APIs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0DB36" w14:textId="77777777" w:rsidR="00EF36C8" w:rsidRDefault="00EF36C8" w:rsidP="00906246">
    <w:pPr>
      <w:ind w:left="-288"/>
    </w:pPr>
    <w:r>
      <w:rPr>
        <w:noProof/>
      </w:rPr>
      <w:drawing>
        <wp:inline distT="0" distB="0" distL="0" distR="0" wp14:anchorId="5A7D250C" wp14:editId="0E0318C6">
          <wp:extent cx="2587752" cy="804672"/>
          <wp:effectExtent l="0" t="0" r="3175" b="0"/>
          <wp:docPr id="2" name="Picture 2" descr="Screen%20Shot%202017-08-30%20at%202.29.42%20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4E21"/>
    <w:multiLevelType w:val="hybridMultilevel"/>
    <w:tmpl w:val="1FE60A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E4F72"/>
    <w:multiLevelType w:val="hybridMultilevel"/>
    <w:tmpl w:val="1E6EAF88"/>
    <w:lvl w:ilvl="0" w:tplc="0FA2180E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4362C"/>
    <w:multiLevelType w:val="hybridMultilevel"/>
    <w:tmpl w:val="E14E2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E00A67"/>
    <w:multiLevelType w:val="multilevel"/>
    <w:tmpl w:val="8402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0B413F"/>
    <w:multiLevelType w:val="hybridMultilevel"/>
    <w:tmpl w:val="AA6A4D56"/>
    <w:lvl w:ilvl="0" w:tplc="BB808EA8">
      <w:start w:val="1"/>
      <w:numFmt w:val="bullet"/>
      <w:pStyle w:val="Bulletlevel12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C04E0"/>
    <w:multiLevelType w:val="hybridMultilevel"/>
    <w:tmpl w:val="51664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C95581"/>
    <w:multiLevelType w:val="hybridMultilevel"/>
    <w:tmpl w:val="EF8EC60E"/>
    <w:lvl w:ilvl="0" w:tplc="AA225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679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E4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C3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09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26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AC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AE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00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F23836"/>
    <w:multiLevelType w:val="multilevel"/>
    <w:tmpl w:val="06788F46"/>
    <w:styleLink w:val="BulletList"/>
    <w:lvl w:ilvl="0">
      <w:start w:val="1"/>
      <w:numFmt w:val="bullet"/>
      <w:pStyle w:val="Bulletlevel1"/>
      <w:lvlText w:val="•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0F7624E"/>
    <w:multiLevelType w:val="hybridMultilevel"/>
    <w:tmpl w:val="0CEE6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06E"/>
    <w:rsid w:val="00000405"/>
    <w:rsid w:val="00001B6C"/>
    <w:rsid w:val="00001BDF"/>
    <w:rsid w:val="00001D67"/>
    <w:rsid w:val="00003791"/>
    <w:rsid w:val="0000380F"/>
    <w:rsid w:val="00004175"/>
    <w:rsid w:val="000043E5"/>
    <w:rsid w:val="000059B2"/>
    <w:rsid w:val="000059C9"/>
    <w:rsid w:val="00006812"/>
    <w:rsid w:val="000102BB"/>
    <w:rsid w:val="00011F78"/>
    <w:rsid w:val="00012441"/>
    <w:rsid w:val="00012C22"/>
    <w:rsid w:val="00014C5A"/>
    <w:rsid w:val="000160F7"/>
    <w:rsid w:val="000166EB"/>
    <w:rsid w:val="00016D5B"/>
    <w:rsid w:val="00016F30"/>
    <w:rsid w:val="00017306"/>
    <w:rsid w:val="0002047C"/>
    <w:rsid w:val="00021489"/>
    <w:rsid w:val="00021B9A"/>
    <w:rsid w:val="000242D6"/>
    <w:rsid w:val="00024EE5"/>
    <w:rsid w:val="00026399"/>
    <w:rsid w:val="00031372"/>
    <w:rsid w:val="000335FE"/>
    <w:rsid w:val="00035F59"/>
    <w:rsid w:val="0004000F"/>
    <w:rsid w:val="0004155A"/>
    <w:rsid w:val="00041685"/>
    <w:rsid w:val="0004168D"/>
    <w:rsid w:val="00041AF6"/>
    <w:rsid w:val="000433DE"/>
    <w:rsid w:val="00044E62"/>
    <w:rsid w:val="00050981"/>
    <w:rsid w:val="00050BA4"/>
    <w:rsid w:val="00051738"/>
    <w:rsid w:val="0005192E"/>
    <w:rsid w:val="00052548"/>
    <w:rsid w:val="00060696"/>
    <w:rsid w:val="000614FA"/>
    <w:rsid w:val="0006194A"/>
    <w:rsid w:val="00065505"/>
    <w:rsid w:val="00067A67"/>
    <w:rsid w:val="00072A62"/>
    <w:rsid w:val="00072C1A"/>
    <w:rsid w:val="000739D1"/>
    <w:rsid w:val="000769CF"/>
    <w:rsid w:val="00077ACD"/>
    <w:rsid w:val="000815D8"/>
    <w:rsid w:val="00082CCF"/>
    <w:rsid w:val="0008480C"/>
    <w:rsid w:val="00084C99"/>
    <w:rsid w:val="000854C3"/>
    <w:rsid w:val="00085CC6"/>
    <w:rsid w:val="00086C3F"/>
    <w:rsid w:val="00086E5F"/>
    <w:rsid w:val="00087E86"/>
    <w:rsid w:val="00090C07"/>
    <w:rsid w:val="0009147A"/>
    <w:rsid w:val="00091E8D"/>
    <w:rsid w:val="00092870"/>
    <w:rsid w:val="00093239"/>
    <w:rsid w:val="0009378D"/>
    <w:rsid w:val="00095C65"/>
    <w:rsid w:val="00097163"/>
    <w:rsid w:val="000A201B"/>
    <w:rsid w:val="000A22C8"/>
    <w:rsid w:val="000A26C0"/>
    <w:rsid w:val="000A54DA"/>
    <w:rsid w:val="000B0C9C"/>
    <w:rsid w:val="000B2294"/>
    <w:rsid w:val="000B2344"/>
    <w:rsid w:val="000B283A"/>
    <w:rsid w:val="000B33B5"/>
    <w:rsid w:val="000B51BF"/>
    <w:rsid w:val="000B73EC"/>
    <w:rsid w:val="000B7DE5"/>
    <w:rsid w:val="000C1648"/>
    <w:rsid w:val="000C2118"/>
    <w:rsid w:val="000C6E6E"/>
    <w:rsid w:val="000C788D"/>
    <w:rsid w:val="000D2378"/>
    <w:rsid w:val="000D55B4"/>
    <w:rsid w:val="000D71D3"/>
    <w:rsid w:val="000D7C3D"/>
    <w:rsid w:val="000E20C4"/>
    <w:rsid w:val="000E28CC"/>
    <w:rsid w:val="000E3A9F"/>
    <w:rsid w:val="000E65F0"/>
    <w:rsid w:val="000F072C"/>
    <w:rsid w:val="000F2074"/>
    <w:rsid w:val="000F3946"/>
    <w:rsid w:val="000F521A"/>
    <w:rsid w:val="000F6743"/>
    <w:rsid w:val="001006C2"/>
    <w:rsid w:val="00101BE8"/>
    <w:rsid w:val="00102889"/>
    <w:rsid w:val="00103401"/>
    <w:rsid w:val="00103A44"/>
    <w:rsid w:val="00103D36"/>
    <w:rsid w:val="001075D6"/>
    <w:rsid w:val="0010766F"/>
    <w:rsid w:val="00107B2B"/>
    <w:rsid w:val="00112AC5"/>
    <w:rsid w:val="00112D2B"/>
    <w:rsid w:val="001133DD"/>
    <w:rsid w:val="00116A04"/>
    <w:rsid w:val="00120583"/>
    <w:rsid w:val="00120CBE"/>
    <w:rsid w:val="00121BAE"/>
    <w:rsid w:val="00121BE7"/>
    <w:rsid w:val="001223D2"/>
    <w:rsid w:val="00124C21"/>
    <w:rsid w:val="001261C4"/>
    <w:rsid w:val="0013052A"/>
    <w:rsid w:val="001314FB"/>
    <w:rsid w:val="00136145"/>
    <w:rsid w:val="001366EC"/>
    <w:rsid w:val="00137D5F"/>
    <w:rsid w:val="0014028E"/>
    <w:rsid w:val="00140A5D"/>
    <w:rsid w:val="0014219C"/>
    <w:rsid w:val="001425ED"/>
    <w:rsid w:val="00142AA5"/>
    <w:rsid w:val="00143450"/>
    <w:rsid w:val="00144997"/>
    <w:rsid w:val="00146D07"/>
    <w:rsid w:val="001523C0"/>
    <w:rsid w:val="00152CE8"/>
    <w:rsid w:val="00152D1E"/>
    <w:rsid w:val="001535FE"/>
    <w:rsid w:val="00154E3A"/>
    <w:rsid w:val="00157902"/>
    <w:rsid w:val="00162105"/>
    <w:rsid w:val="00162EEA"/>
    <w:rsid w:val="00163164"/>
    <w:rsid w:val="00166253"/>
    <w:rsid w:val="00167031"/>
    <w:rsid w:val="00167C78"/>
    <w:rsid w:val="001704B7"/>
    <w:rsid w:val="001710C0"/>
    <w:rsid w:val="001727A7"/>
    <w:rsid w:val="00172AFB"/>
    <w:rsid w:val="00174A6D"/>
    <w:rsid w:val="001765EA"/>
    <w:rsid w:val="001772B8"/>
    <w:rsid w:val="00177748"/>
    <w:rsid w:val="00177BDA"/>
    <w:rsid w:val="00177D21"/>
    <w:rsid w:val="00180431"/>
    <w:rsid w:val="00180FBF"/>
    <w:rsid w:val="00181463"/>
    <w:rsid w:val="00182165"/>
    <w:rsid w:val="00182CF4"/>
    <w:rsid w:val="00186CE1"/>
    <w:rsid w:val="001876D1"/>
    <w:rsid w:val="001900C9"/>
    <w:rsid w:val="001908B3"/>
    <w:rsid w:val="00191F00"/>
    <w:rsid w:val="00192F12"/>
    <w:rsid w:val="00193F14"/>
    <w:rsid w:val="00197527"/>
    <w:rsid w:val="001975CC"/>
    <w:rsid w:val="00197614"/>
    <w:rsid w:val="001A0312"/>
    <w:rsid w:val="001A15DA"/>
    <w:rsid w:val="001A2694"/>
    <w:rsid w:val="001A2AA0"/>
    <w:rsid w:val="001A359C"/>
    <w:rsid w:val="001A3CC7"/>
    <w:rsid w:val="001A3E5F"/>
    <w:rsid w:val="001A47BF"/>
    <w:rsid w:val="001A48EE"/>
    <w:rsid w:val="001A5F0A"/>
    <w:rsid w:val="001A67A4"/>
    <w:rsid w:val="001A69AC"/>
    <w:rsid w:val="001B17F5"/>
    <w:rsid w:val="001B2631"/>
    <w:rsid w:val="001B4AA0"/>
    <w:rsid w:val="001B67D8"/>
    <w:rsid w:val="001B6F95"/>
    <w:rsid w:val="001C05A1"/>
    <w:rsid w:val="001C1D9E"/>
    <w:rsid w:val="001C3444"/>
    <w:rsid w:val="001C5998"/>
    <w:rsid w:val="001C5F3C"/>
    <w:rsid w:val="001C7C3B"/>
    <w:rsid w:val="001D3C2A"/>
    <w:rsid w:val="001D3CB1"/>
    <w:rsid w:val="001D5B6F"/>
    <w:rsid w:val="001E0AB8"/>
    <w:rsid w:val="001E36C4"/>
    <w:rsid w:val="001E38E0"/>
    <w:rsid w:val="001E4E72"/>
    <w:rsid w:val="001E62B3"/>
    <w:rsid w:val="001F0171"/>
    <w:rsid w:val="001F040E"/>
    <w:rsid w:val="001F0D77"/>
    <w:rsid w:val="001F1369"/>
    <w:rsid w:val="001F27DB"/>
    <w:rsid w:val="001F40D8"/>
    <w:rsid w:val="001F7DD8"/>
    <w:rsid w:val="00200735"/>
    <w:rsid w:val="00201446"/>
    <w:rsid w:val="00201928"/>
    <w:rsid w:val="002032DA"/>
    <w:rsid w:val="00203E26"/>
    <w:rsid w:val="0020449C"/>
    <w:rsid w:val="00206792"/>
    <w:rsid w:val="002113B8"/>
    <w:rsid w:val="002130E2"/>
    <w:rsid w:val="00214959"/>
    <w:rsid w:val="002152B5"/>
    <w:rsid w:val="00215665"/>
    <w:rsid w:val="002163BB"/>
    <w:rsid w:val="002165BC"/>
    <w:rsid w:val="0021792C"/>
    <w:rsid w:val="00217E50"/>
    <w:rsid w:val="00222123"/>
    <w:rsid w:val="002240AB"/>
    <w:rsid w:val="00225117"/>
    <w:rsid w:val="00225E37"/>
    <w:rsid w:val="002262EC"/>
    <w:rsid w:val="00230E8F"/>
    <w:rsid w:val="00231DCA"/>
    <w:rsid w:val="0023370D"/>
    <w:rsid w:val="0023517D"/>
    <w:rsid w:val="00236C8A"/>
    <w:rsid w:val="00242437"/>
    <w:rsid w:val="00242E3A"/>
    <w:rsid w:val="00243976"/>
    <w:rsid w:val="002474BF"/>
    <w:rsid w:val="00247C01"/>
    <w:rsid w:val="002506CF"/>
    <w:rsid w:val="0025107F"/>
    <w:rsid w:val="002521A3"/>
    <w:rsid w:val="00254C17"/>
    <w:rsid w:val="002563F1"/>
    <w:rsid w:val="00260CD4"/>
    <w:rsid w:val="002617AE"/>
    <w:rsid w:val="002639D8"/>
    <w:rsid w:val="00263ABC"/>
    <w:rsid w:val="002656BE"/>
    <w:rsid w:val="00265F77"/>
    <w:rsid w:val="00265F92"/>
    <w:rsid w:val="00266C83"/>
    <w:rsid w:val="00270B33"/>
    <w:rsid w:val="00272671"/>
    <w:rsid w:val="002768DC"/>
    <w:rsid w:val="00280071"/>
    <w:rsid w:val="002818A1"/>
    <w:rsid w:val="00282AB3"/>
    <w:rsid w:val="002837AB"/>
    <w:rsid w:val="00292C24"/>
    <w:rsid w:val="00292D95"/>
    <w:rsid w:val="00294C8F"/>
    <w:rsid w:val="00294D5C"/>
    <w:rsid w:val="00294D5E"/>
    <w:rsid w:val="00296E5A"/>
    <w:rsid w:val="002A3B4F"/>
    <w:rsid w:val="002A5894"/>
    <w:rsid w:val="002A6BFC"/>
    <w:rsid w:val="002A6C56"/>
    <w:rsid w:val="002C090C"/>
    <w:rsid w:val="002C1243"/>
    <w:rsid w:val="002C1815"/>
    <w:rsid w:val="002C1E15"/>
    <w:rsid w:val="002C403A"/>
    <w:rsid w:val="002C4084"/>
    <w:rsid w:val="002C475E"/>
    <w:rsid w:val="002C52DC"/>
    <w:rsid w:val="002C6AD6"/>
    <w:rsid w:val="002D3BD7"/>
    <w:rsid w:val="002D4535"/>
    <w:rsid w:val="002D67F8"/>
    <w:rsid w:val="002D6C2A"/>
    <w:rsid w:val="002D7A86"/>
    <w:rsid w:val="002D7F76"/>
    <w:rsid w:val="002E0B04"/>
    <w:rsid w:val="002E5C2E"/>
    <w:rsid w:val="002F2C55"/>
    <w:rsid w:val="002F3053"/>
    <w:rsid w:val="002F45FF"/>
    <w:rsid w:val="002F66D3"/>
    <w:rsid w:val="002F6D17"/>
    <w:rsid w:val="002F71BF"/>
    <w:rsid w:val="003011EF"/>
    <w:rsid w:val="00302126"/>
    <w:rsid w:val="00302887"/>
    <w:rsid w:val="003033AE"/>
    <w:rsid w:val="00303734"/>
    <w:rsid w:val="003056EB"/>
    <w:rsid w:val="00305A8C"/>
    <w:rsid w:val="003071FF"/>
    <w:rsid w:val="00307CD7"/>
    <w:rsid w:val="00310652"/>
    <w:rsid w:val="00310B8F"/>
    <w:rsid w:val="00310D7D"/>
    <w:rsid w:val="003133FD"/>
    <w:rsid w:val="00313549"/>
    <w:rsid w:val="0031371D"/>
    <w:rsid w:val="0031789F"/>
    <w:rsid w:val="0032034D"/>
    <w:rsid w:val="00320788"/>
    <w:rsid w:val="003233A3"/>
    <w:rsid w:val="00324BB4"/>
    <w:rsid w:val="003255E6"/>
    <w:rsid w:val="0032672D"/>
    <w:rsid w:val="0032730A"/>
    <w:rsid w:val="0032781C"/>
    <w:rsid w:val="003311DE"/>
    <w:rsid w:val="0033196C"/>
    <w:rsid w:val="00331F33"/>
    <w:rsid w:val="00341804"/>
    <w:rsid w:val="0034455D"/>
    <w:rsid w:val="003455C7"/>
    <w:rsid w:val="0034604B"/>
    <w:rsid w:val="00346D17"/>
    <w:rsid w:val="00347972"/>
    <w:rsid w:val="0035469B"/>
    <w:rsid w:val="00354D44"/>
    <w:rsid w:val="003559CC"/>
    <w:rsid w:val="003569D7"/>
    <w:rsid w:val="0035727A"/>
    <w:rsid w:val="00357D77"/>
    <w:rsid w:val="003608AC"/>
    <w:rsid w:val="00363A23"/>
    <w:rsid w:val="0036440C"/>
    <w:rsid w:val="0036465A"/>
    <w:rsid w:val="00373629"/>
    <w:rsid w:val="003759CC"/>
    <w:rsid w:val="00380C32"/>
    <w:rsid w:val="00390C38"/>
    <w:rsid w:val="0039263A"/>
    <w:rsid w:val="00392748"/>
    <w:rsid w:val="00392C65"/>
    <w:rsid w:val="00392ED5"/>
    <w:rsid w:val="0039350A"/>
    <w:rsid w:val="003944B7"/>
    <w:rsid w:val="00394C7A"/>
    <w:rsid w:val="003A123D"/>
    <w:rsid w:val="003A19DC"/>
    <w:rsid w:val="003A1B45"/>
    <w:rsid w:val="003A220C"/>
    <w:rsid w:val="003A386D"/>
    <w:rsid w:val="003A3F4A"/>
    <w:rsid w:val="003A5F56"/>
    <w:rsid w:val="003A70DE"/>
    <w:rsid w:val="003A72BE"/>
    <w:rsid w:val="003B0165"/>
    <w:rsid w:val="003B46FC"/>
    <w:rsid w:val="003B53F9"/>
    <w:rsid w:val="003B5767"/>
    <w:rsid w:val="003B6581"/>
    <w:rsid w:val="003B7605"/>
    <w:rsid w:val="003B7E18"/>
    <w:rsid w:val="003C08AA"/>
    <w:rsid w:val="003C2A7B"/>
    <w:rsid w:val="003C3459"/>
    <w:rsid w:val="003C49EF"/>
    <w:rsid w:val="003C5CE0"/>
    <w:rsid w:val="003C6BCA"/>
    <w:rsid w:val="003C7902"/>
    <w:rsid w:val="003D04F2"/>
    <w:rsid w:val="003D0BFF"/>
    <w:rsid w:val="003D1A65"/>
    <w:rsid w:val="003D1B89"/>
    <w:rsid w:val="003D54B4"/>
    <w:rsid w:val="003D6EF1"/>
    <w:rsid w:val="003E1076"/>
    <w:rsid w:val="003E2AEA"/>
    <w:rsid w:val="003E5BE5"/>
    <w:rsid w:val="003F18D1"/>
    <w:rsid w:val="003F1A07"/>
    <w:rsid w:val="003F20EC"/>
    <w:rsid w:val="003F3F8C"/>
    <w:rsid w:val="003F4530"/>
    <w:rsid w:val="003F4F0E"/>
    <w:rsid w:val="003F5D81"/>
    <w:rsid w:val="003F6096"/>
    <w:rsid w:val="003F6E06"/>
    <w:rsid w:val="00402895"/>
    <w:rsid w:val="00403C7A"/>
    <w:rsid w:val="004057A6"/>
    <w:rsid w:val="00406554"/>
    <w:rsid w:val="0041251D"/>
    <w:rsid w:val="004131B0"/>
    <w:rsid w:val="00413C40"/>
    <w:rsid w:val="00415A8B"/>
    <w:rsid w:val="004166FA"/>
    <w:rsid w:val="00416C42"/>
    <w:rsid w:val="00421970"/>
    <w:rsid w:val="00422476"/>
    <w:rsid w:val="0042385C"/>
    <w:rsid w:val="004249D1"/>
    <w:rsid w:val="00426FA5"/>
    <w:rsid w:val="0043139E"/>
    <w:rsid w:val="00431654"/>
    <w:rsid w:val="00431B4B"/>
    <w:rsid w:val="00434926"/>
    <w:rsid w:val="00434B6C"/>
    <w:rsid w:val="004406C3"/>
    <w:rsid w:val="00441069"/>
    <w:rsid w:val="00441A96"/>
    <w:rsid w:val="004438D7"/>
    <w:rsid w:val="00443ACE"/>
    <w:rsid w:val="00444217"/>
    <w:rsid w:val="004468DB"/>
    <w:rsid w:val="004478F4"/>
    <w:rsid w:val="00450F7A"/>
    <w:rsid w:val="00452C6D"/>
    <w:rsid w:val="00452DFB"/>
    <w:rsid w:val="004533C5"/>
    <w:rsid w:val="004541AF"/>
    <w:rsid w:val="00455E0B"/>
    <w:rsid w:val="00462B9F"/>
    <w:rsid w:val="00465582"/>
    <w:rsid w:val="004659EE"/>
    <w:rsid w:val="004661E9"/>
    <w:rsid w:val="00473E34"/>
    <w:rsid w:val="004757B1"/>
    <w:rsid w:val="0047644F"/>
    <w:rsid w:val="00476BA9"/>
    <w:rsid w:val="00482099"/>
    <w:rsid w:val="0048276E"/>
    <w:rsid w:val="00484292"/>
    <w:rsid w:val="00485340"/>
    <w:rsid w:val="00490065"/>
    <w:rsid w:val="00490967"/>
    <w:rsid w:val="00490B6C"/>
    <w:rsid w:val="004936C2"/>
    <w:rsid w:val="0049379C"/>
    <w:rsid w:val="00494C24"/>
    <w:rsid w:val="00496D69"/>
    <w:rsid w:val="00497408"/>
    <w:rsid w:val="00497BF2"/>
    <w:rsid w:val="004A0769"/>
    <w:rsid w:val="004A183A"/>
    <w:rsid w:val="004A1CA0"/>
    <w:rsid w:val="004A22E9"/>
    <w:rsid w:val="004A3B4C"/>
    <w:rsid w:val="004A4ACD"/>
    <w:rsid w:val="004A4EC4"/>
    <w:rsid w:val="004A51DB"/>
    <w:rsid w:val="004A5BC5"/>
    <w:rsid w:val="004B023D"/>
    <w:rsid w:val="004B15D0"/>
    <w:rsid w:val="004B3482"/>
    <w:rsid w:val="004B6636"/>
    <w:rsid w:val="004B7FEC"/>
    <w:rsid w:val="004C0909"/>
    <w:rsid w:val="004C3F97"/>
    <w:rsid w:val="004C6C3B"/>
    <w:rsid w:val="004D01F2"/>
    <w:rsid w:val="004D3339"/>
    <w:rsid w:val="004D353F"/>
    <w:rsid w:val="004D36D7"/>
    <w:rsid w:val="004D682B"/>
    <w:rsid w:val="004D74FB"/>
    <w:rsid w:val="004E2A53"/>
    <w:rsid w:val="004E5458"/>
    <w:rsid w:val="004E6152"/>
    <w:rsid w:val="004F04A4"/>
    <w:rsid w:val="004F153A"/>
    <w:rsid w:val="004F206E"/>
    <w:rsid w:val="004F344A"/>
    <w:rsid w:val="004F4639"/>
    <w:rsid w:val="004F479A"/>
    <w:rsid w:val="004F5E07"/>
    <w:rsid w:val="004F7562"/>
    <w:rsid w:val="00500610"/>
    <w:rsid w:val="00503281"/>
    <w:rsid w:val="00504ED4"/>
    <w:rsid w:val="00510639"/>
    <w:rsid w:val="00511791"/>
    <w:rsid w:val="00514D20"/>
    <w:rsid w:val="00516142"/>
    <w:rsid w:val="00520027"/>
    <w:rsid w:val="0052093C"/>
    <w:rsid w:val="00521B31"/>
    <w:rsid w:val="00522469"/>
    <w:rsid w:val="00522F69"/>
    <w:rsid w:val="0052400A"/>
    <w:rsid w:val="0053072D"/>
    <w:rsid w:val="005319F7"/>
    <w:rsid w:val="00532213"/>
    <w:rsid w:val="005349AA"/>
    <w:rsid w:val="00535083"/>
    <w:rsid w:val="00536277"/>
    <w:rsid w:val="00536F43"/>
    <w:rsid w:val="0054052C"/>
    <w:rsid w:val="00540E0F"/>
    <w:rsid w:val="00543B4A"/>
    <w:rsid w:val="00544D43"/>
    <w:rsid w:val="00547EF2"/>
    <w:rsid w:val="0055075D"/>
    <w:rsid w:val="00550FB8"/>
    <w:rsid w:val="005510BA"/>
    <w:rsid w:val="005510F0"/>
    <w:rsid w:val="005538C8"/>
    <w:rsid w:val="00554B4E"/>
    <w:rsid w:val="0055554B"/>
    <w:rsid w:val="00556C02"/>
    <w:rsid w:val="00557089"/>
    <w:rsid w:val="005571C9"/>
    <w:rsid w:val="00561BB2"/>
    <w:rsid w:val="00563249"/>
    <w:rsid w:val="005667BC"/>
    <w:rsid w:val="005703EE"/>
    <w:rsid w:val="0057054F"/>
    <w:rsid w:val="00570A65"/>
    <w:rsid w:val="00570D44"/>
    <w:rsid w:val="0057143D"/>
    <w:rsid w:val="00573F05"/>
    <w:rsid w:val="00574B52"/>
    <w:rsid w:val="005762B1"/>
    <w:rsid w:val="00580456"/>
    <w:rsid w:val="0058060E"/>
    <w:rsid w:val="00580E73"/>
    <w:rsid w:val="0058213B"/>
    <w:rsid w:val="00590C76"/>
    <w:rsid w:val="00593386"/>
    <w:rsid w:val="00596998"/>
    <w:rsid w:val="005A0CCD"/>
    <w:rsid w:val="005A1166"/>
    <w:rsid w:val="005A1217"/>
    <w:rsid w:val="005A3A2C"/>
    <w:rsid w:val="005A6E62"/>
    <w:rsid w:val="005B11E4"/>
    <w:rsid w:val="005B2FB3"/>
    <w:rsid w:val="005B385A"/>
    <w:rsid w:val="005B47F2"/>
    <w:rsid w:val="005B76FB"/>
    <w:rsid w:val="005C7595"/>
    <w:rsid w:val="005D2B29"/>
    <w:rsid w:val="005D354A"/>
    <w:rsid w:val="005D3E53"/>
    <w:rsid w:val="005D506C"/>
    <w:rsid w:val="005D5CE6"/>
    <w:rsid w:val="005E2B54"/>
    <w:rsid w:val="005E3235"/>
    <w:rsid w:val="005E4176"/>
    <w:rsid w:val="005E4876"/>
    <w:rsid w:val="005E61CF"/>
    <w:rsid w:val="005E65B5"/>
    <w:rsid w:val="005F1AC5"/>
    <w:rsid w:val="005F1BB7"/>
    <w:rsid w:val="005F28A9"/>
    <w:rsid w:val="005F3AE9"/>
    <w:rsid w:val="005F7632"/>
    <w:rsid w:val="00600521"/>
    <w:rsid w:val="006007BB"/>
    <w:rsid w:val="00600DB9"/>
    <w:rsid w:val="00601DC0"/>
    <w:rsid w:val="00601F1E"/>
    <w:rsid w:val="00602306"/>
    <w:rsid w:val="006034CB"/>
    <w:rsid w:val="00603950"/>
    <w:rsid w:val="00603C52"/>
    <w:rsid w:val="00606BCF"/>
    <w:rsid w:val="00611487"/>
    <w:rsid w:val="006131CE"/>
    <w:rsid w:val="0061336B"/>
    <w:rsid w:val="00616191"/>
    <w:rsid w:val="00616A6F"/>
    <w:rsid w:val="00617D6E"/>
    <w:rsid w:val="00622D61"/>
    <w:rsid w:val="00624198"/>
    <w:rsid w:val="00627F23"/>
    <w:rsid w:val="00632E2B"/>
    <w:rsid w:val="006333CE"/>
    <w:rsid w:val="00636C28"/>
    <w:rsid w:val="006428E5"/>
    <w:rsid w:val="00642E61"/>
    <w:rsid w:val="0064427E"/>
    <w:rsid w:val="00644958"/>
    <w:rsid w:val="006474B8"/>
    <w:rsid w:val="00650D6C"/>
    <w:rsid w:val="006513FB"/>
    <w:rsid w:val="00651ED2"/>
    <w:rsid w:val="00652C34"/>
    <w:rsid w:val="00656EEF"/>
    <w:rsid w:val="0065735B"/>
    <w:rsid w:val="006627A6"/>
    <w:rsid w:val="00662C32"/>
    <w:rsid w:val="0066382B"/>
    <w:rsid w:val="00664609"/>
    <w:rsid w:val="00664E96"/>
    <w:rsid w:val="00665832"/>
    <w:rsid w:val="00666018"/>
    <w:rsid w:val="00672919"/>
    <w:rsid w:val="00673E52"/>
    <w:rsid w:val="00677703"/>
    <w:rsid w:val="0068064F"/>
    <w:rsid w:val="00680E04"/>
    <w:rsid w:val="00686587"/>
    <w:rsid w:val="006904CF"/>
    <w:rsid w:val="00690555"/>
    <w:rsid w:val="006909CA"/>
    <w:rsid w:val="00695EE2"/>
    <w:rsid w:val="0069660B"/>
    <w:rsid w:val="006A0210"/>
    <w:rsid w:val="006A0A84"/>
    <w:rsid w:val="006A0D77"/>
    <w:rsid w:val="006A1153"/>
    <w:rsid w:val="006A1910"/>
    <w:rsid w:val="006A1B33"/>
    <w:rsid w:val="006A48F1"/>
    <w:rsid w:val="006A691A"/>
    <w:rsid w:val="006A71A3"/>
    <w:rsid w:val="006B03F2"/>
    <w:rsid w:val="006B0D2F"/>
    <w:rsid w:val="006B14C1"/>
    <w:rsid w:val="006B1639"/>
    <w:rsid w:val="006B2F81"/>
    <w:rsid w:val="006B3E17"/>
    <w:rsid w:val="006B4469"/>
    <w:rsid w:val="006B4905"/>
    <w:rsid w:val="006B5CA7"/>
    <w:rsid w:val="006B5E89"/>
    <w:rsid w:val="006B73BA"/>
    <w:rsid w:val="006C19B2"/>
    <w:rsid w:val="006C30A0"/>
    <w:rsid w:val="006C35FF"/>
    <w:rsid w:val="006C3AA6"/>
    <w:rsid w:val="006C57F2"/>
    <w:rsid w:val="006C5949"/>
    <w:rsid w:val="006C6832"/>
    <w:rsid w:val="006D06FB"/>
    <w:rsid w:val="006D1370"/>
    <w:rsid w:val="006D2C28"/>
    <w:rsid w:val="006D3FC1"/>
    <w:rsid w:val="006D7590"/>
    <w:rsid w:val="006E05A4"/>
    <w:rsid w:val="006E0A03"/>
    <w:rsid w:val="006E2B37"/>
    <w:rsid w:val="006E372B"/>
    <w:rsid w:val="006E541B"/>
    <w:rsid w:val="006E5FE9"/>
    <w:rsid w:val="006E6581"/>
    <w:rsid w:val="006E71A1"/>
    <w:rsid w:val="006E71DF"/>
    <w:rsid w:val="006F14D6"/>
    <w:rsid w:val="006F1616"/>
    <w:rsid w:val="006F1CC4"/>
    <w:rsid w:val="006F2A86"/>
    <w:rsid w:val="006F3163"/>
    <w:rsid w:val="006F3204"/>
    <w:rsid w:val="006F3AC3"/>
    <w:rsid w:val="006F58EB"/>
    <w:rsid w:val="006F6508"/>
    <w:rsid w:val="00702604"/>
    <w:rsid w:val="007031B7"/>
    <w:rsid w:val="00703AB3"/>
    <w:rsid w:val="00705FEC"/>
    <w:rsid w:val="00706851"/>
    <w:rsid w:val="0071147A"/>
    <w:rsid w:val="0071185D"/>
    <w:rsid w:val="00711C12"/>
    <w:rsid w:val="00713F85"/>
    <w:rsid w:val="00715A75"/>
    <w:rsid w:val="00721E01"/>
    <w:rsid w:val="007222AD"/>
    <w:rsid w:val="00724503"/>
    <w:rsid w:val="0072486C"/>
    <w:rsid w:val="0072646E"/>
    <w:rsid w:val="007265C9"/>
    <w:rsid w:val="007267CF"/>
    <w:rsid w:val="0073035A"/>
    <w:rsid w:val="0073114C"/>
    <w:rsid w:val="00731F3F"/>
    <w:rsid w:val="00733BAB"/>
    <w:rsid w:val="00737C50"/>
    <w:rsid w:val="00737D83"/>
    <w:rsid w:val="007420CD"/>
    <w:rsid w:val="007436BF"/>
    <w:rsid w:val="007443E9"/>
    <w:rsid w:val="00745DCE"/>
    <w:rsid w:val="007511A8"/>
    <w:rsid w:val="00752178"/>
    <w:rsid w:val="00753D89"/>
    <w:rsid w:val="00753DDA"/>
    <w:rsid w:val="00754A6E"/>
    <w:rsid w:val="007553D8"/>
    <w:rsid w:val="00755C36"/>
    <w:rsid w:val="00755C9B"/>
    <w:rsid w:val="00756638"/>
    <w:rsid w:val="00760FE4"/>
    <w:rsid w:val="00761D42"/>
    <w:rsid w:val="007636C2"/>
    <w:rsid w:val="00763D8B"/>
    <w:rsid w:val="007657F6"/>
    <w:rsid w:val="00765E47"/>
    <w:rsid w:val="0076793B"/>
    <w:rsid w:val="0077125A"/>
    <w:rsid w:val="007732DA"/>
    <w:rsid w:val="00777411"/>
    <w:rsid w:val="00780492"/>
    <w:rsid w:val="00780DFA"/>
    <w:rsid w:val="0078176E"/>
    <w:rsid w:val="007822BF"/>
    <w:rsid w:val="00783D5B"/>
    <w:rsid w:val="0078405B"/>
    <w:rsid w:val="00784A80"/>
    <w:rsid w:val="00784FF8"/>
    <w:rsid w:val="00786F58"/>
    <w:rsid w:val="00787CC1"/>
    <w:rsid w:val="00791B10"/>
    <w:rsid w:val="00792F4E"/>
    <w:rsid w:val="0079398D"/>
    <w:rsid w:val="00796C25"/>
    <w:rsid w:val="007A069A"/>
    <w:rsid w:val="007A1928"/>
    <w:rsid w:val="007A1B68"/>
    <w:rsid w:val="007A287C"/>
    <w:rsid w:val="007A3B2A"/>
    <w:rsid w:val="007A79D5"/>
    <w:rsid w:val="007B0C9D"/>
    <w:rsid w:val="007B4A71"/>
    <w:rsid w:val="007B5522"/>
    <w:rsid w:val="007B759F"/>
    <w:rsid w:val="007B78B1"/>
    <w:rsid w:val="007C0EE0"/>
    <w:rsid w:val="007C1B71"/>
    <w:rsid w:val="007C1C2F"/>
    <w:rsid w:val="007C23E7"/>
    <w:rsid w:val="007C2FBB"/>
    <w:rsid w:val="007C3BF6"/>
    <w:rsid w:val="007C4455"/>
    <w:rsid w:val="007C6D47"/>
    <w:rsid w:val="007C706E"/>
    <w:rsid w:val="007C7164"/>
    <w:rsid w:val="007C7FB0"/>
    <w:rsid w:val="007D1984"/>
    <w:rsid w:val="007D2AFE"/>
    <w:rsid w:val="007D3F78"/>
    <w:rsid w:val="007D703F"/>
    <w:rsid w:val="007E089B"/>
    <w:rsid w:val="007E0F03"/>
    <w:rsid w:val="007E3264"/>
    <w:rsid w:val="007E3FEA"/>
    <w:rsid w:val="007E6962"/>
    <w:rsid w:val="007F0A0B"/>
    <w:rsid w:val="007F3A60"/>
    <w:rsid w:val="007F3D0B"/>
    <w:rsid w:val="007F7C94"/>
    <w:rsid w:val="007F7D82"/>
    <w:rsid w:val="00802FFA"/>
    <w:rsid w:val="0080364E"/>
    <w:rsid w:val="008053DE"/>
    <w:rsid w:val="00810E4B"/>
    <w:rsid w:val="00813A9F"/>
    <w:rsid w:val="00814BAA"/>
    <w:rsid w:val="00814DBC"/>
    <w:rsid w:val="0081536D"/>
    <w:rsid w:val="00821059"/>
    <w:rsid w:val="00824295"/>
    <w:rsid w:val="00824E0F"/>
    <w:rsid w:val="0082671E"/>
    <w:rsid w:val="00826FE3"/>
    <w:rsid w:val="00827A65"/>
    <w:rsid w:val="00830473"/>
    <w:rsid w:val="008313F3"/>
    <w:rsid w:val="008333B6"/>
    <w:rsid w:val="00835ED7"/>
    <w:rsid w:val="00836689"/>
    <w:rsid w:val="00836847"/>
    <w:rsid w:val="008402F2"/>
    <w:rsid w:val="008405BB"/>
    <w:rsid w:val="00841E7A"/>
    <w:rsid w:val="00843789"/>
    <w:rsid w:val="00844AF5"/>
    <w:rsid w:val="0084564F"/>
    <w:rsid w:val="00846494"/>
    <w:rsid w:val="00847B20"/>
    <w:rsid w:val="008509D3"/>
    <w:rsid w:val="00852335"/>
    <w:rsid w:val="00853418"/>
    <w:rsid w:val="0085416E"/>
    <w:rsid w:val="008553B7"/>
    <w:rsid w:val="00856FCB"/>
    <w:rsid w:val="00857CF6"/>
    <w:rsid w:val="00860BE0"/>
    <w:rsid w:val="008610ED"/>
    <w:rsid w:val="00861C6A"/>
    <w:rsid w:val="00864FED"/>
    <w:rsid w:val="00865199"/>
    <w:rsid w:val="0086553C"/>
    <w:rsid w:val="00865FDD"/>
    <w:rsid w:val="00866038"/>
    <w:rsid w:val="00866425"/>
    <w:rsid w:val="00867EAF"/>
    <w:rsid w:val="00870763"/>
    <w:rsid w:val="008713EA"/>
    <w:rsid w:val="008727FA"/>
    <w:rsid w:val="00873C6B"/>
    <w:rsid w:val="00873F8A"/>
    <w:rsid w:val="00874B8E"/>
    <w:rsid w:val="00882B63"/>
    <w:rsid w:val="00882ECB"/>
    <w:rsid w:val="00884051"/>
    <w:rsid w:val="0088426A"/>
    <w:rsid w:val="008852BA"/>
    <w:rsid w:val="00885479"/>
    <w:rsid w:val="00886C47"/>
    <w:rsid w:val="0088765D"/>
    <w:rsid w:val="00887CBF"/>
    <w:rsid w:val="00890108"/>
    <w:rsid w:val="00893877"/>
    <w:rsid w:val="00894FCC"/>
    <w:rsid w:val="0089532C"/>
    <w:rsid w:val="00896165"/>
    <w:rsid w:val="00896681"/>
    <w:rsid w:val="008A0612"/>
    <w:rsid w:val="008A07F4"/>
    <w:rsid w:val="008A2749"/>
    <w:rsid w:val="008A3247"/>
    <w:rsid w:val="008A3A90"/>
    <w:rsid w:val="008A565B"/>
    <w:rsid w:val="008A7E2E"/>
    <w:rsid w:val="008B06D4"/>
    <w:rsid w:val="008B1FC6"/>
    <w:rsid w:val="008B2E14"/>
    <w:rsid w:val="008B4F20"/>
    <w:rsid w:val="008B5CCE"/>
    <w:rsid w:val="008B6A1B"/>
    <w:rsid w:val="008B71E1"/>
    <w:rsid w:val="008B7FFD"/>
    <w:rsid w:val="008C02A7"/>
    <w:rsid w:val="008C1FC2"/>
    <w:rsid w:val="008C286A"/>
    <w:rsid w:val="008C2920"/>
    <w:rsid w:val="008C4307"/>
    <w:rsid w:val="008D0DCC"/>
    <w:rsid w:val="008D23DF"/>
    <w:rsid w:val="008D4329"/>
    <w:rsid w:val="008D4D3C"/>
    <w:rsid w:val="008D6B13"/>
    <w:rsid w:val="008D73BF"/>
    <w:rsid w:val="008D7F09"/>
    <w:rsid w:val="008E1B84"/>
    <w:rsid w:val="008E2597"/>
    <w:rsid w:val="008E37D3"/>
    <w:rsid w:val="008E3804"/>
    <w:rsid w:val="008E5B64"/>
    <w:rsid w:val="008E5C43"/>
    <w:rsid w:val="008E7C9A"/>
    <w:rsid w:val="008E7DAA"/>
    <w:rsid w:val="008E7DCC"/>
    <w:rsid w:val="008F0094"/>
    <w:rsid w:val="008F03EF"/>
    <w:rsid w:val="008F1194"/>
    <w:rsid w:val="008F2AF1"/>
    <w:rsid w:val="008F340F"/>
    <w:rsid w:val="008F5905"/>
    <w:rsid w:val="00900F44"/>
    <w:rsid w:val="00902E9F"/>
    <w:rsid w:val="00903523"/>
    <w:rsid w:val="00904DBA"/>
    <w:rsid w:val="00905121"/>
    <w:rsid w:val="00906246"/>
    <w:rsid w:val="00906281"/>
    <w:rsid w:val="0090659A"/>
    <w:rsid w:val="009100AD"/>
    <w:rsid w:val="00911080"/>
    <w:rsid w:val="00912500"/>
    <w:rsid w:val="0091350B"/>
    <w:rsid w:val="00914BCA"/>
    <w:rsid w:val="0091571E"/>
    <w:rsid w:val="00915986"/>
    <w:rsid w:val="00917624"/>
    <w:rsid w:val="00920D88"/>
    <w:rsid w:val="009210CF"/>
    <w:rsid w:val="0092145B"/>
    <w:rsid w:val="00924B22"/>
    <w:rsid w:val="00924E21"/>
    <w:rsid w:val="00926CB2"/>
    <w:rsid w:val="00930386"/>
    <w:rsid w:val="009309F5"/>
    <w:rsid w:val="00930AA7"/>
    <w:rsid w:val="00931E5B"/>
    <w:rsid w:val="00933237"/>
    <w:rsid w:val="00933F28"/>
    <w:rsid w:val="0093793F"/>
    <w:rsid w:val="009379F1"/>
    <w:rsid w:val="009400C3"/>
    <w:rsid w:val="0094053C"/>
    <w:rsid w:val="00943E85"/>
    <w:rsid w:val="009476C0"/>
    <w:rsid w:val="00955B62"/>
    <w:rsid w:val="00957743"/>
    <w:rsid w:val="00962FD7"/>
    <w:rsid w:val="00963E34"/>
    <w:rsid w:val="00964680"/>
    <w:rsid w:val="00964DFA"/>
    <w:rsid w:val="00970B74"/>
    <w:rsid w:val="00974697"/>
    <w:rsid w:val="00974BE3"/>
    <w:rsid w:val="0097741E"/>
    <w:rsid w:val="0098155C"/>
    <w:rsid w:val="00983B77"/>
    <w:rsid w:val="00987A82"/>
    <w:rsid w:val="00990374"/>
    <w:rsid w:val="00992B0E"/>
    <w:rsid w:val="009937E8"/>
    <w:rsid w:val="00995ED1"/>
    <w:rsid w:val="00996053"/>
    <w:rsid w:val="009A0B2F"/>
    <w:rsid w:val="009A1CF4"/>
    <w:rsid w:val="009A31FA"/>
    <w:rsid w:val="009A37D7"/>
    <w:rsid w:val="009A4E17"/>
    <w:rsid w:val="009A6955"/>
    <w:rsid w:val="009B1137"/>
    <w:rsid w:val="009B11FD"/>
    <w:rsid w:val="009B1BE8"/>
    <w:rsid w:val="009B341C"/>
    <w:rsid w:val="009B5747"/>
    <w:rsid w:val="009B6742"/>
    <w:rsid w:val="009C293F"/>
    <w:rsid w:val="009C51E2"/>
    <w:rsid w:val="009C7AB8"/>
    <w:rsid w:val="009D1936"/>
    <w:rsid w:val="009D19E0"/>
    <w:rsid w:val="009D22D7"/>
    <w:rsid w:val="009D2C27"/>
    <w:rsid w:val="009D2DF5"/>
    <w:rsid w:val="009D3947"/>
    <w:rsid w:val="009D3F05"/>
    <w:rsid w:val="009D6601"/>
    <w:rsid w:val="009D6C6C"/>
    <w:rsid w:val="009E2309"/>
    <w:rsid w:val="009E252E"/>
    <w:rsid w:val="009E42B9"/>
    <w:rsid w:val="009E4543"/>
    <w:rsid w:val="009E4E17"/>
    <w:rsid w:val="009F2823"/>
    <w:rsid w:val="009F3DC8"/>
    <w:rsid w:val="009F4C2E"/>
    <w:rsid w:val="009F6C49"/>
    <w:rsid w:val="00A0086D"/>
    <w:rsid w:val="00A01483"/>
    <w:rsid w:val="00A014A3"/>
    <w:rsid w:val="00A027CC"/>
    <w:rsid w:val="00A03867"/>
    <w:rsid w:val="00A0412D"/>
    <w:rsid w:val="00A04F5F"/>
    <w:rsid w:val="00A067F8"/>
    <w:rsid w:val="00A173FF"/>
    <w:rsid w:val="00A20991"/>
    <w:rsid w:val="00A21211"/>
    <w:rsid w:val="00A225BF"/>
    <w:rsid w:val="00A242C9"/>
    <w:rsid w:val="00A25E3B"/>
    <w:rsid w:val="00A3050A"/>
    <w:rsid w:val="00A30F8A"/>
    <w:rsid w:val="00A32966"/>
    <w:rsid w:val="00A32A79"/>
    <w:rsid w:val="00A34C40"/>
    <w:rsid w:val="00A34E7F"/>
    <w:rsid w:val="00A435DE"/>
    <w:rsid w:val="00A45477"/>
    <w:rsid w:val="00A46F0A"/>
    <w:rsid w:val="00A46F25"/>
    <w:rsid w:val="00A47CC2"/>
    <w:rsid w:val="00A502BA"/>
    <w:rsid w:val="00A505AC"/>
    <w:rsid w:val="00A576C8"/>
    <w:rsid w:val="00A60146"/>
    <w:rsid w:val="00A601A9"/>
    <w:rsid w:val="00A622C4"/>
    <w:rsid w:val="00A6283D"/>
    <w:rsid w:val="00A64D9D"/>
    <w:rsid w:val="00A67552"/>
    <w:rsid w:val="00A676FF"/>
    <w:rsid w:val="00A71273"/>
    <w:rsid w:val="00A72C1F"/>
    <w:rsid w:val="00A72C9D"/>
    <w:rsid w:val="00A73184"/>
    <w:rsid w:val="00A73EBA"/>
    <w:rsid w:val="00A74EAF"/>
    <w:rsid w:val="00A754B4"/>
    <w:rsid w:val="00A77414"/>
    <w:rsid w:val="00A807C1"/>
    <w:rsid w:val="00A82658"/>
    <w:rsid w:val="00A8330E"/>
    <w:rsid w:val="00A83374"/>
    <w:rsid w:val="00A83525"/>
    <w:rsid w:val="00A84643"/>
    <w:rsid w:val="00A85E97"/>
    <w:rsid w:val="00A864A4"/>
    <w:rsid w:val="00A90DC3"/>
    <w:rsid w:val="00A93770"/>
    <w:rsid w:val="00A96172"/>
    <w:rsid w:val="00A978C8"/>
    <w:rsid w:val="00A97C5F"/>
    <w:rsid w:val="00AA316A"/>
    <w:rsid w:val="00AA3D36"/>
    <w:rsid w:val="00AA4484"/>
    <w:rsid w:val="00AA4535"/>
    <w:rsid w:val="00AA6425"/>
    <w:rsid w:val="00AB0D6A"/>
    <w:rsid w:val="00AB43B3"/>
    <w:rsid w:val="00AB49B9"/>
    <w:rsid w:val="00AB501D"/>
    <w:rsid w:val="00AB608C"/>
    <w:rsid w:val="00AB758A"/>
    <w:rsid w:val="00AB7B9F"/>
    <w:rsid w:val="00AB7C6A"/>
    <w:rsid w:val="00AC027E"/>
    <w:rsid w:val="00AC0300"/>
    <w:rsid w:val="00AC10B6"/>
    <w:rsid w:val="00AC1E7E"/>
    <w:rsid w:val="00AC3710"/>
    <w:rsid w:val="00AC3BD4"/>
    <w:rsid w:val="00AC507D"/>
    <w:rsid w:val="00AC66E4"/>
    <w:rsid w:val="00AD04F2"/>
    <w:rsid w:val="00AD1FCD"/>
    <w:rsid w:val="00AD4578"/>
    <w:rsid w:val="00AD68E9"/>
    <w:rsid w:val="00AD7719"/>
    <w:rsid w:val="00AE118A"/>
    <w:rsid w:val="00AE56C0"/>
    <w:rsid w:val="00AF0582"/>
    <w:rsid w:val="00AF2DD4"/>
    <w:rsid w:val="00AF3488"/>
    <w:rsid w:val="00AF724F"/>
    <w:rsid w:val="00B00914"/>
    <w:rsid w:val="00B00E3C"/>
    <w:rsid w:val="00B02A8E"/>
    <w:rsid w:val="00B052EE"/>
    <w:rsid w:val="00B1081F"/>
    <w:rsid w:val="00B12764"/>
    <w:rsid w:val="00B1736B"/>
    <w:rsid w:val="00B17DE3"/>
    <w:rsid w:val="00B20D0A"/>
    <w:rsid w:val="00B2496B"/>
    <w:rsid w:val="00B24CDD"/>
    <w:rsid w:val="00B25B09"/>
    <w:rsid w:val="00B27499"/>
    <w:rsid w:val="00B275A9"/>
    <w:rsid w:val="00B3010D"/>
    <w:rsid w:val="00B35151"/>
    <w:rsid w:val="00B4054D"/>
    <w:rsid w:val="00B433F2"/>
    <w:rsid w:val="00B43AEB"/>
    <w:rsid w:val="00B458E8"/>
    <w:rsid w:val="00B46972"/>
    <w:rsid w:val="00B474E6"/>
    <w:rsid w:val="00B47558"/>
    <w:rsid w:val="00B47C97"/>
    <w:rsid w:val="00B5051B"/>
    <w:rsid w:val="00B51C0D"/>
    <w:rsid w:val="00B525D8"/>
    <w:rsid w:val="00B5397B"/>
    <w:rsid w:val="00B53EE9"/>
    <w:rsid w:val="00B559D6"/>
    <w:rsid w:val="00B55B99"/>
    <w:rsid w:val="00B56107"/>
    <w:rsid w:val="00B6183E"/>
    <w:rsid w:val="00B6264A"/>
    <w:rsid w:val="00B62809"/>
    <w:rsid w:val="00B645AD"/>
    <w:rsid w:val="00B651A4"/>
    <w:rsid w:val="00B658E4"/>
    <w:rsid w:val="00B663DB"/>
    <w:rsid w:val="00B66E6D"/>
    <w:rsid w:val="00B67E09"/>
    <w:rsid w:val="00B70E2C"/>
    <w:rsid w:val="00B74716"/>
    <w:rsid w:val="00B7675A"/>
    <w:rsid w:val="00B77634"/>
    <w:rsid w:val="00B813CB"/>
    <w:rsid w:val="00B81898"/>
    <w:rsid w:val="00B82DED"/>
    <w:rsid w:val="00B842C5"/>
    <w:rsid w:val="00B859D5"/>
    <w:rsid w:val="00B8606B"/>
    <w:rsid w:val="00B878E7"/>
    <w:rsid w:val="00B879CC"/>
    <w:rsid w:val="00B9284C"/>
    <w:rsid w:val="00B9421D"/>
    <w:rsid w:val="00B97278"/>
    <w:rsid w:val="00B97943"/>
    <w:rsid w:val="00BA0908"/>
    <w:rsid w:val="00BA1D0B"/>
    <w:rsid w:val="00BA330C"/>
    <w:rsid w:val="00BA4BB9"/>
    <w:rsid w:val="00BA65F8"/>
    <w:rsid w:val="00BA6972"/>
    <w:rsid w:val="00BB19ED"/>
    <w:rsid w:val="00BB1E0D"/>
    <w:rsid w:val="00BB25B3"/>
    <w:rsid w:val="00BB26C8"/>
    <w:rsid w:val="00BB4D9B"/>
    <w:rsid w:val="00BB6636"/>
    <w:rsid w:val="00BB73FF"/>
    <w:rsid w:val="00BB7688"/>
    <w:rsid w:val="00BC17CC"/>
    <w:rsid w:val="00BC5E33"/>
    <w:rsid w:val="00BC7423"/>
    <w:rsid w:val="00BC7CAC"/>
    <w:rsid w:val="00BD121F"/>
    <w:rsid w:val="00BD2454"/>
    <w:rsid w:val="00BD48AC"/>
    <w:rsid w:val="00BD6BD3"/>
    <w:rsid w:val="00BD6D3D"/>
    <w:rsid w:val="00BD6D76"/>
    <w:rsid w:val="00BE1A97"/>
    <w:rsid w:val="00BE2C24"/>
    <w:rsid w:val="00BE56B3"/>
    <w:rsid w:val="00BE676D"/>
    <w:rsid w:val="00BF04E8"/>
    <w:rsid w:val="00BF0E9D"/>
    <w:rsid w:val="00BF16BF"/>
    <w:rsid w:val="00BF3E9D"/>
    <w:rsid w:val="00BF4BC7"/>
    <w:rsid w:val="00BF4D1F"/>
    <w:rsid w:val="00BF76BE"/>
    <w:rsid w:val="00C00F25"/>
    <w:rsid w:val="00C02A73"/>
    <w:rsid w:val="00C0389E"/>
    <w:rsid w:val="00C05CC1"/>
    <w:rsid w:val="00C063D2"/>
    <w:rsid w:val="00C07176"/>
    <w:rsid w:val="00C07AC7"/>
    <w:rsid w:val="00C07FD9"/>
    <w:rsid w:val="00C10955"/>
    <w:rsid w:val="00C113E1"/>
    <w:rsid w:val="00C11C4D"/>
    <w:rsid w:val="00C135D5"/>
    <w:rsid w:val="00C13E66"/>
    <w:rsid w:val="00C1712C"/>
    <w:rsid w:val="00C20634"/>
    <w:rsid w:val="00C22233"/>
    <w:rsid w:val="00C23E16"/>
    <w:rsid w:val="00C24496"/>
    <w:rsid w:val="00C27E37"/>
    <w:rsid w:val="00C321DB"/>
    <w:rsid w:val="00C32713"/>
    <w:rsid w:val="00C34883"/>
    <w:rsid w:val="00C351B8"/>
    <w:rsid w:val="00C37A11"/>
    <w:rsid w:val="00C40EBD"/>
    <w:rsid w:val="00C410D9"/>
    <w:rsid w:val="00C4183E"/>
    <w:rsid w:val="00C44DB7"/>
    <w:rsid w:val="00C4510A"/>
    <w:rsid w:val="00C47F2E"/>
    <w:rsid w:val="00C5206F"/>
    <w:rsid w:val="00C52BA6"/>
    <w:rsid w:val="00C53C56"/>
    <w:rsid w:val="00C54A42"/>
    <w:rsid w:val="00C57A1A"/>
    <w:rsid w:val="00C60BBD"/>
    <w:rsid w:val="00C6258F"/>
    <w:rsid w:val="00C62C41"/>
    <w:rsid w:val="00C63DF6"/>
    <w:rsid w:val="00C63E58"/>
    <w:rsid w:val="00C6495E"/>
    <w:rsid w:val="00C658B5"/>
    <w:rsid w:val="00C670EE"/>
    <w:rsid w:val="00C677F1"/>
    <w:rsid w:val="00C67E3B"/>
    <w:rsid w:val="00C70084"/>
    <w:rsid w:val="00C70874"/>
    <w:rsid w:val="00C72C0B"/>
    <w:rsid w:val="00C73E03"/>
    <w:rsid w:val="00C7574A"/>
    <w:rsid w:val="00C7705D"/>
    <w:rsid w:val="00C8718B"/>
    <w:rsid w:val="00C872E4"/>
    <w:rsid w:val="00C90311"/>
    <w:rsid w:val="00C91346"/>
    <w:rsid w:val="00C91C26"/>
    <w:rsid w:val="00C9249D"/>
    <w:rsid w:val="00C9322B"/>
    <w:rsid w:val="00CA51CC"/>
    <w:rsid w:val="00CA7083"/>
    <w:rsid w:val="00CA7287"/>
    <w:rsid w:val="00CA73D5"/>
    <w:rsid w:val="00CB22E4"/>
    <w:rsid w:val="00CB36FF"/>
    <w:rsid w:val="00CB3F93"/>
    <w:rsid w:val="00CB5068"/>
    <w:rsid w:val="00CB5C3F"/>
    <w:rsid w:val="00CB7D2B"/>
    <w:rsid w:val="00CC1225"/>
    <w:rsid w:val="00CC1C87"/>
    <w:rsid w:val="00CC3000"/>
    <w:rsid w:val="00CC4859"/>
    <w:rsid w:val="00CC49F5"/>
    <w:rsid w:val="00CC65D2"/>
    <w:rsid w:val="00CC7A35"/>
    <w:rsid w:val="00CD072A"/>
    <w:rsid w:val="00CD14BA"/>
    <w:rsid w:val="00CD40B1"/>
    <w:rsid w:val="00CD4BD9"/>
    <w:rsid w:val="00CD56A1"/>
    <w:rsid w:val="00CD6880"/>
    <w:rsid w:val="00CD6D45"/>
    <w:rsid w:val="00CD7CD2"/>
    <w:rsid w:val="00CD7F73"/>
    <w:rsid w:val="00CE26C5"/>
    <w:rsid w:val="00CE364C"/>
    <w:rsid w:val="00CE365C"/>
    <w:rsid w:val="00CE36AF"/>
    <w:rsid w:val="00CE3E10"/>
    <w:rsid w:val="00CE47F3"/>
    <w:rsid w:val="00CE5477"/>
    <w:rsid w:val="00CE54DD"/>
    <w:rsid w:val="00CE6A12"/>
    <w:rsid w:val="00CE7D3A"/>
    <w:rsid w:val="00CF0DA5"/>
    <w:rsid w:val="00CF11A1"/>
    <w:rsid w:val="00CF1517"/>
    <w:rsid w:val="00CF4892"/>
    <w:rsid w:val="00CF5BA1"/>
    <w:rsid w:val="00CF5C1C"/>
    <w:rsid w:val="00CF5D31"/>
    <w:rsid w:val="00CF5F3B"/>
    <w:rsid w:val="00CF64C9"/>
    <w:rsid w:val="00CF791A"/>
    <w:rsid w:val="00D00513"/>
    <w:rsid w:val="00D00971"/>
    <w:rsid w:val="00D00D7D"/>
    <w:rsid w:val="00D0255A"/>
    <w:rsid w:val="00D032A4"/>
    <w:rsid w:val="00D139C8"/>
    <w:rsid w:val="00D1475A"/>
    <w:rsid w:val="00D166FD"/>
    <w:rsid w:val="00D17F81"/>
    <w:rsid w:val="00D22905"/>
    <w:rsid w:val="00D23CD3"/>
    <w:rsid w:val="00D24899"/>
    <w:rsid w:val="00D270B3"/>
    <w:rsid w:val="00D270E2"/>
    <w:rsid w:val="00D2758C"/>
    <w:rsid w:val="00D275CA"/>
    <w:rsid w:val="00D2789B"/>
    <w:rsid w:val="00D27E1A"/>
    <w:rsid w:val="00D3194B"/>
    <w:rsid w:val="00D33523"/>
    <w:rsid w:val="00D3376B"/>
    <w:rsid w:val="00D345AB"/>
    <w:rsid w:val="00D41566"/>
    <w:rsid w:val="00D427AD"/>
    <w:rsid w:val="00D458EC"/>
    <w:rsid w:val="00D4699D"/>
    <w:rsid w:val="00D46BDE"/>
    <w:rsid w:val="00D501B0"/>
    <w:rsid w:val="00D51332"/>
    <w:rsid w:val="00D52582"/>
    <w:rsid w:val="00D52736"/>
    <w:rsid w:val="00D56A0E"/>
    <w:rsid w:val="00D57AD3"/>
    <w:rsid w:val="00D60444"/>
    <w:rsid w:val="00D62F25"/>
    <w:rsid w:val="00D635FE"/>
    <w:rsid w:val="00D65E96"/>
    <w:rsid w:val="00D66A7B"/>
    <w:rsid w:val="00D706B3"/>
    <w:rsid w:val="00D70798"/>
    <w:rsid w:val="00D7124D"/>
    <w:rsid w:val="00D717B0"/>
    <w:rsid w:val="00D720EE"/>
    <w:rsid w:val="00D7214A"/>
    <w:rsid w:val="00D729DE"/>
    <w:rsid w:val="00D72EA2"/>
    <w:rsid w:val="00D7328C"/>
    <w:rsid w:val="00D74C3C"/>
    <w:rsid w:val="00D74CA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D8"/>
    <w:rsid w:val="00D94632"/>
    <w:rsid w:val="00D9480E"/>
    <w:rsid w:val="00D951FC"/>
    <w:rsid w:val="00D9523F"/>
    <w:rsid w:val="00D977E8"/>
    <w:rsid w:val="00D97B16"/>
    <w:rsid w:val="00DA119B"/>
    <w:rsid w:val="00DA3036"/>
    <w:rsid w:val="00DA61D4"/>
    <w:rsid w:val="00DA7C35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B0E"/>
    <w:rsid w:val="00DC6050"/>
    <w:rsid w:val="00DC694C"/>
    <w:rsid w:val="00DD0409"/>
    <w:rsid w:val="00DD1265"/>
    <w:rsid w:val="00DD3A9D"/>
    <w:rsid w:val="00DD43EA"/>
    <w:rsid w:val="00DD5B96"/>
    <w:rsid w:val="00DD6289"/>
    <w:rsid w:val="00DE2667"/>
    <w:rsid w:val="00DE2E86"/>
    <w:rsid w:val="00DE33A9"/>
    <w:rsid w:val="00DE6F44"/>
    <w:rsid w:val="00DF1B58"/>
    <w:rsid w:val="00DF6EBE"/>
    <w:rsid w:val="00E009DA"/>
    <w:rsid w:val="00E015EA"/>
    <w:rsid w:val="00E037D9"/>
    <w:rsid w:val="00E03F04"/>
    <w:rsid w:val="00E04927"/>
    <w:rsid w:val="00E052AA"/>
    <w:rsid w:val="00E065EC"/>
    <w:rsid w:val="00E11A48"/>
    <w:rsid w:val="00E12287"/>
    <w:rsid w:val="00E12D1E"/>
    <w:rsid w:val="00E130EB"/>
    <w:rsid w:val="00E13652"/>
    <w:rsid w:val="00E13FF6"/>
    <w:rsid w:val="00E15D32"/>
    <w:rsid w:val="00E162CD"/>
    <w:rsid w:val="00E177AF"/>
    <w:rsid w:val="00E17FA5"/>
    <w:rsid w:val="00E20C4F"/>
    <w:rsid w:val="00E214E3"/>
    <w:rsid w:val="00E21BFE"/>
    <w:rsid w:val="00E25896"/>
    <w:rsid w:val="00E26930"/>
    <w:rsid w:val="00E27257"/>
    <w:rsid w:val="00E27F4F"/>
    <w:rsid w:val="00E428E3"/>
    <w:rsid w:val="00E42E64"/>
    <w:rsid w:val="00E449D0"/>
    <w:rsid w:val="00E44A34"/>
    <w:rsid w:val="00E4506A"/>
    <w:rsid w:val="00E505B7"/>
    <w:rsid w:val="00E53F99"/>
    <w:rsid w:val="00E5603A"/>
    <w:rsid w:val="00E56510"/>
    <w:rsid w:val="00E5671E"/>
    <w:rsid w:val="00E57335"/>
    <w:rsid w:val="00E57862"/>
    <w:rsid w:val="00E60F86"/>
    <w:rsid w:val="00E62EA8"/>
    <w:rsid w:val="00E6523C"/>
    <w:rsid w:val="00E66316"/>
    <w:rsid w:val="00E67A6E"/>
    <w:rsid w:val="00E70096"/>
    <w:rsid w:val="00E71B43"/>
    <w:rsid w:val="00E73A2A"/>
    <w:rsid w:val="00E7465A"/>
    <w:rsid w:val="00E74731"/>
    <w:rsid w:val="00E81612"/>
    <w:rsid w:val="00E87D18"/>
    <w:rsid w:val="00E87D62"/>
    <w:rsid w:val="00E90FBE"/>
    <w:rsid w:val="00E93FDD"/>
    <w:rsid w:val="00E9447B"/>
    <w:rsid w:val="00E959BD"/>
    <w:rsid w:val="00E97333"/>
    <w:rsid w:val="00EA2E7E"/>
    <w:rsid w:val="00EA30FE"/>
    <w:rsid w:val="00EA3941"/>
    <w:rsid w:val="00EA486E"/>
    <w:rsid w:val="00EA4FA3"/>
    <w:rsid w:val="00EA7810"/>
    <w:rsid w:val="00EB001B"/>
    <w:rsid w:val="00EB0E1F"/>
    <w:rsid w:val="00EB2479"/>
    <w:rsid w:val="00EB3082"/>
    <w:rsid w:val="00EB5E7D"/>
    <w:rsid w:val="00EB6967"/>
    <w:rsid w:val="00EB6C33"/>
    <w:rsid w:val="00ED2596"/>
    <w:rsid w:val="00ED4963"/>
    <w:rsid w:val="00ED4D0B"/>
    <w:rsid w:val="00ED6019"/>
    <w:rsid w:val="00ED7830"/>
    <w:rsid w:val="00EE199D"/>
    <w:rsid w:val="00EE1D3A"/>
    <w:rsid w:val="00EE3909"/>
    <w:rsid w:val="00EE5346"/>
    <w:rsid w:val="00EE6007"/>
    <w:rsid w:val="00EE78EE"/>
    <w:rsid w:val="00EE7E69"/>
    <w:rsid w:val="00EF36C8"/>
    <w:rsid w:val="00EF3813"/>
    <w:rsid w:val="00EF4205"/>
    <w:rsid w:val="00EF50F7"/>
    <w:rsid w:val="00EF5572"/>
    <w:rsid w:val="00EF5939"/>
    <w:rsid w:val="00EF5B82"/>
    <w:rsid w:val="00EF6526"/>
    <w:rsid w:val="00F0143B"/>
    <w:rsid w:val="00F01714"/>
    <w:rsid w:val="00F0258F"/>
    <w:rsid w:val="00F027A4"/>
    <w:rsid w:val="00F02D06"/>
    <w:rsid w:val="00F056E5"/>
    <w:rsid w:val="00F063EA"/>
    <w:rsid w:val="00F06FDD"/>
    <w:rsid w:val="00F070F6"/>
    <w:rsid w:val="00F10819"/>
    <w:rsid w:val="00F11219"/>
    <w:rsid w:val="00F12CC3"/>
    <w:rsid w:val="00F16835"/>
    <w:rsid w:val="00F16F35"/>
    <w:rsid w:val="00F17559"/>
    <w:rsid w:val="00F20F76"/>
    <w:rsid w:val="00F2229D"/>
    <w:rsid w:val="00F231B3"/>
    <w:rsid w:val="00F25ABB"/>
    <w:rsid w:val="00F27963"/>
    <w:rsid w:val="00F30103"/>
    <w:rsid w:val="00F30446"/>
    <w:rsid w:val="00F336F8"/>
    <w:rsid w:val="00F34304"/>
    <w:rsid w:val="00F35B4C"/>
    <w:rsid w:val="00F35DDF"/>
    <w:rsid w:val="00F365E7"/>
    <w:rsid w:val="00F4135D"/>
    <w:rsid w:val="00F41F1B"/>
    <w:rsid w:val="00F431DA"/>
    <w:rsid w:val="00F46BD9"/>
    <w:rsid w:val="00F47DC1"/>
    <w:rsid w:val="00F507D0"/>
    <w:rsid w:val="00F50F76"/>
    <w:rsid w:val="00F530B1"/>
    <w:rsid w:val="00F54D93"/>
    <w:rsid w:val="00F558C8"/>
    <w:rsid w:val="00F56CA9"/>
    <w:rsid w:val="00F56FDF"/>
    <w:rsid w:val="00F60BE0"/>
    <w:rsid w:val="00F6280E"/>
    <w:rsid w:val="00F62828"/>
    <w:rsid w:val="00F65433"/>
    <w:rsid w:val="00F67625"/>
    <w:rsid w:val="00F7050A"/>
    <w:rsid w:val="00F710D6"/>
    <w:rsid w:val="00F7281F"/>
    <w:rsid w:val="00F74F8D"/>
    <w:rsid w:val="00F75533"/>
    <w:rsid w:val="00F75885"/>
    <w:rsid w:val="00F76420"/>
    <w:rsid w:val="00F76B76"/>
    <w:rsid w:val="00F8036D"/>
    <w:rsid w:val="00F809DC"/>
    <w:rsid w:val="00F818F6"/>
    <w:rsid w:val="00F83DBE"/>
    <w:rsid w:val="00F86EB0"/>
    <w:rsid w:val="00F86FDC"/>
    <w:rsid w:val="00F918BD"/>
    <w:rsid w:val="00F92374"/>
    <w:rsid w:val="00F9238C"/>
    <w:rsid w:val="00F92F8E"/>
    <w:rsid w:val="00FA33A3"/>
    <w:rsid w:val="00FA3811"/>
    <w:rsid w:val="00FA3B9F"/>
    <w:rsid w:val="00FA3F06"/>
    <w:rsid w:val="00FA4A26"/>
    <w:rsid w:val="00FA6835"/>
    <w:rsid w:val="00FA7084"/>
    <w:rsid w:val="00FA72D6"/>
    <w:rsid w:val="00FA7BEF"/>
    <w:rsid w:val="00FB01E5"/>
    <w:rsid w:val="00FB1105"/>
    <w:rsid w:val="00FB1929"/>
    <w:rsid w:val="00FB596B"/>
    <w:rsid w:val="00FB5FD9"/>
    <w:rsid w:val="00FC073A"/>
    <w:rsid w:val="00FC351E"/>
    <w:rsid w:val="00FD2B14"/>
    <w:rsid w:val="00FD33AB"/>
    <w:rsid w:val="00FD3554"/>
    <w:rsid w:val="00FD4724"/>
    <w:rsid w:val="00FD4A68"/>
    <w:rsid w:val="00FD4A92"/>
    <w:rsid w:val="00FD534A"/>
    <w:rsid w:val="00FD5E6A"/>
    <w:rsid w:val="00FD61EA"/>
    <w:rsid w:val="00FD68ED"/>
    <w:rsid w:val="00FD7E00"/>
    <w:rsid w:val="00FE0B0E"/>
    <w:rsid w:val="00FE2824"/>
    <w:rsid w:val="00FE2F0E"/>
    <w:rsid w:val="00FE474F"/>
    <w:rsid w:val="00FE661F"/>
    <w:rsid w:val="00FF0400"/>
    <w:rsid w:val="00FF1746"/>
    <w:rsid w:val="00FF3D6B"/>
    <w:rsid w:val="00FF5407"/>
    <w:rsid w:val="00F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61A9E"/>
  <w15:docId w15:val="{1BDD7287-37D5-4186-843F-C915C68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305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BodyText"/>
    <w:next w:val="Normal"/>
    <w:qFormat/>
    <w:rsid w:val="002165BC"/>
    <w:pPr>
      <w:widowControl w:val="0"/>
      <w:numPr>
        <w:numId w:val="3"/>
      </w:numPr>
      <w:spacing w:before="240"/>
      <w:outlineLvl w:val="0"/>
    </w:pPr>
    <w:rPr>
      <w:b/>
      <w:bCs/>
      <w:iCs/>
      <w:sz w:val="28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D9523F"/>
    <w:pPr>
      <w:numPr>
        <w:ilvl w:val="2"/>
        <w:numId w:val="2"/>
      </w:numPr>
      <w:spacing w:before="240" w:after="120"/>
      <w:outlineLvl w:val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82B63"/>
    <w:pPr>
      <w:tabs>
        <w:tab w:val="left" w:pos="576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82B6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36847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74EAF"/>
    <w:pPr>
      <w:numPr>
        <w:numId w:val="5"/>
      </w:numPr>
      <w:ind w:left="144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B4AA0"/>
    <w:pPr>
      <w:spacing w:before="240"/>
    </w:pPr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1B4AA0"/>
    <w:rPr>
      <w:rFonts w:eastAsia="Times New Roman" w:cs="Arial"/>
      <w:b/>
      <w:szCs w:val="24"/>
    </w:rPr>
  </w:style>
  <w:style w:type="paragraph" w:styleId="Revision">
    <w:name w:val="Revision"/>
    <w:hidden/>
    <w:uiPriority w:val="99"/>
    <w:semiHidden/>
    <w:rsid w:val="00B20D0A"/>
    <w:rPr>
      <w:sz w:val="22"/>
      <w:szCs w:val="22"/>
    </w:rPr>
  </w:style>
  <w:style w:type="character" w:styleId="Hyperlink">
    <w:name w:val="Hyperlink"/>
    <w:basedOn w:val="DefaultParagraphFont"/>
    <w:unhideWhenUsed/>
    <w:rsid w:val="000B0C9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6D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05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4D6"/>
    <w:rPr>
      <w:color w:val="808080"/>
      <w:shd w:val="clear" w:color="auto" w:fill="E6E6E6"/>
    </w:rPr>
  </w:style>
  <w:style w:type="paragraph" w:customStyle="1" w:styleId="Bulletlevel12">
    <w:name w:val="Bullet level 12"/>
    <w:basedOn w:val="Bulletlevel1"/>
    <w:qFormat/>
    <w:rsid w:val="00A74EAF"/>
    <w:pPr>
      <w:numPr>
        <w:numId w:val="15"/>
      </w:numPr>
    </w:pPr>
  </w:style>
  <w:style w:type="paragraph" w:customStyle="1" w:styleId="BodyTextL75">
    <w:name w:val="Body Text L75"/>
    <w:basedOn w:val="BodyTextL50"/>
    <w:qFormat/>
    <w:rsid w:val="00A3050A"/>
    <w:pPr>
      <w:ind w:left="1080"/>
    </w:pPr>
    <w:rPr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051B"/>
    <w:rPr>
      <w:color w:val="808080"/>
      <w:shd w:val="clear" w:color="auto" w:fill="E6E6E6"/>
    </w:rPr>
  </w:style>
  <w:style w:type="table" w:customStyle="1" w:styleId="GridTable4-Accent11">
    <w:name w:val="Grid Table 4 - Accent 11"/>
    <w:basedOn w:val="TableList4"/>
    <w:uiPriority w:val="49"/>
    <w:rsid w:val="00711C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tyle1">
    <w:name w:val="Style1"/>
    <w:basedOn w:val="TableNormal"/>
    <w:uiPriority w:val="99"/>
    <w:rsid w:val="00112D2B"/>
    <w:tblPr/>
    <w:trPr>
      <w:cantSplit/>
    </w:trPr>
  </w:style>
  <w:style w:type="table" w:styleId="TableList4">
    <w:name w:val="Table List 4"/>
    <w:basedOn w:val="TableNormal"/>
    <w:uiPriority w:val="99"/>
    <w:semiHidden/>
    <w:unhideWhenUsed/>
    <w:rsid w:val="00711C12"/>
    <w:pPr>
      <w:spacing w:before="60" w:after="6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LabSection0">
    <w:name w:val="Lab Section"/>
    <w:basedOn w:val="BodyText"/>
    <w:next w:val="Normal"/>
    <w:qFormat/>
    <w:rsid w:val="001B4AA0"/>
    <w:pPr>
      <w:widowControl w:val="0"/>
      <w:tabs>
        <w:tab w:val="num" w:pos="0"/>
      </w:tabs>
      <w:spacing w:before="240"/>
      <w:outlineLvl w:val="0"/>
    </w:pPr>
    <w:rPr>
      <w:b/>
      <w:bCs/>
      <w:iCs/>
      <w:sz w:val="32"/>
    </w:rPr>
  </w:style>
  <w:style w:type="paragraph" w:customStyle="1" w:styleId="LabSection1">
    <w:name w:val="Lab Section"/>
    <w:basedOn w:val="BodyText"/>
    <w:next w:val="Normal"/>
    <w:qFormat/>
    <w:rsid w:val="001B4AA0"/>
    <w:pPr>
      <w:widowControl w:val="0"/>
      <w:tabs>
        <w:tab w:val="num" w:pos="0"/>
      </w:tabs>
      <w:spacing w:before="240"/>
      <w:outlineLvl w:val="0"/>
    </w:pPr>
    <w:rPr>
      <w:b/>
      <w:bCs/>
      <w:i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-notify-api.readthedocs.io/en/latest/iss_pas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maps.googleapis.com/maps/api/geocode/json?address=San%20Jose" TargetMode="External"/><Relationship Id="rId14" Type="http://schemas.openxmlformats.org/officeDocument/2006/relationships/hyperlink" Target="https://www.epochconverte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%20-%20ILM_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5EBDB-A38E-4D55-8093-E2A10A2A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ILM_2017.dotx</Template>
  <TotalTime>1776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Johnson</dc:creator>
  <cp:keywords/>
  <dc:description/>
  <cp:lastModifiedBy>S</cp:lastModifiedBy>
  <cp:revision>14</cp:revision>
  <dcterms:created xsi:type="dcterms:W3CDTF">2018-02-26T15:51:00Z</dcterms:created>
  <dcterms:modified xsi:type="dcterms:W3CDTF">2018-05-09T19:19:00Z</dcterms:modified>
</cp:coreProperties>
</file>